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0" locked="0" layoutInCell="1" allowOverlap="1" wp14:anchorId="71DFC36D" wp14:editId="2FEE9CCE">
                <wp:simplePos x="0" y="0"/>
                <wp:positionH relativeFrom="column">
                  <wp:posOffset>252730</wp:posOffset>
                </wp:positionH>
                <wp:positionV relativeFrom="paragraph">
                  <wp:posOffset>3816350</wp:posOffset>
                </wp:positionV>
                <wp:extent cx="5922645" cy="1404620"/>
                <wp:effectExtent l="0" t="0" r="190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76DC861F"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BB48B2">
                              <w:rPr>
                                <w:sz w:val="32"/>
                                <w:szCs w:val="24"/>
                              </w:rPr>
                              <w:t>2</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56FD48FC"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BB48B2">
                              <w:rPr>
                                <w:rFonts w:ascii="Times New Roman" w:hAnsi="Times New Roman" w:cs="Times New Roman"/>
                                <w:sz w:val="24"/>
                                <w:szCs w:val="24"/>
                                <w:lang w:val="de-DE"/>
                              </w:rPr>
                              <w:t>2</w:t>
                            </w:r>
                            <w:r>
                              <w:rPr>
                                <w:rFonts w:ascii="Times New Roman" w:hAnsi="Times New Roman" w:cs="Times New Roman"/>
                                <w:sz w:val="24"/>
                                <w:szCs w:val="24"/>
                              </w:rPr>
                              <w:t>/</w:t>
                            </w:r>
                            <w:r w:rsidR="00BB48B2">
                              <w:rPr>
                                <w:rFonts w:ascii="Times New Roman" w:hAnsi="Times New Roman" w:cs="Times New Roman"/>
                                <w:sz w:val="24"/>
                                <w:szCs w:val="24"/>
                              </w:rPr>
                              <w:t>01</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4C4BBA" w:rsidRPr="004C4BBA">
                              <w:rPr>
                                <w:rFonts w:ascii="Times New Roman" w:hAnsi="Times New Roman" w:cs="Times New Roman"/>
                                <w:b/>
                                <w:bCs/>
                                <w:sz w:val="24"/>
                                <w:szCs w:val="24"/>
                              </w:rPr>
                              <w:t>Jiyoung Yun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9pt;margin-top:300.5pt;width:466.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" stroked="f">
                <v:textbox style="mso-fit-shape-to-text:t">
                  <w:txbxContent>
                    <w:p w14:paraId="378CAA12" w14:textId="76DC861F"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BB48B2">
                        <w:rPr>
                          <w:sz w:val="32"/>
                          <w:szCs w:val="24"/>
                        </w:rPr>
                        <w:t>2</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56FD48FC"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BB48B2">
                        <w:rPr>
                          <w:rFonts w:ascii="Times New Roman" w:hAnsi="Times New Roman" w:cs="Times New Roman"/>
                          <w:sz w:val="24"/>
                          <w:szCs w:val="24"/>
                          <w:lang w:val="de-DE"/>
                        </w:rPr>
                        <w:t>2</w:t>
                      </w:r>
                      <w:r>
                        <w:rPr>
                          <w:rFonts w:ascii="Times New Roman" w:hAnsi="Times New Roman" w:cs="Times New Roman"/>
                          <w:sz w:val="24"/>
                          <w:szCs w:val="24"/>
                        </w:rPr>
                        <w:t>/</w:t>
                      </w:r>
                      <w:r w:rsidR="00BB48B2">
                        <w:rPr>
                          <w:rFonts w:ascii="Times New Roman" w:hAnsi="Times New Roman" w:cs="Times New Roman"/>
                          <w:sz w:val="24"/>
                          <w:szCs w:val="24"/>
                        </w:rPr>
                        <w:t>01</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4C4BBA" w:rsidRPr="004C4BBA">
                        <w:rPr>
                          <w:rFonts w:ascii="Times New Roman" w:hAnsi="Times New Roman" w:cs="Times New Roman"/>
                          <w:b/>
                          <w:bCs/>
                          <w:sz w:val="24"/>
                          <w:szCs w:val="24"/>
                        </w:rPr>
                        <w:t>Jiyoung Yun</w:t>
                      </w:r>
                    </w:p>
                  </w:txbxContent>
                </v:textbox>
                <w10:wrap type="square"/>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4465DF39" w:rsidR="0087605E" w:rsidRPr="00140188" w:rsidRDefault="00AE69B0" w:rsidP="00A410D9">
      <w:pPr>
        <w:pStyle w:val="Heading1"/>
        <w:numPr>
          <w:ilvl w:val="0"/>
          <w:numId w:val="0"/>
        </w:numPr>
        <w:spacing w:line="360" w:lineRule="auto"/>
        <w:ind w:left="432" w:hanging="432"/>
        <w:jc w:val="both"/>
      </w:pPr>
      <w:r w:rsidRPr="00140188">
        <w:lastRenderedPageBreak/>
        <w:t>Introduction</w:t>
      </w:r>
    </w:p>
    <w:p w14:paraId="0C167D30" w14:textId="094C973E" w:rsidR="00EC1130" w:rsidRDefault="0003715C" w:rsidP="00A410D9">
      <w:pPr>
        <w:spacing w:line="360" w:lineRule="auto"/>
        <w:jc w:val="both"/>
        <w:rPr>
          <w:b w:val="0"/>
          <w:bCs/>
          <w:color w:val="auto"/>
        </w:rPr>
      </w:pPr>
      <w:r w:rsidRPr="0003715C">
        <w:rPr>
          <w:b w:val="0"/>
          <w:bCs/>
          <w:color w:val="auto"/>
        </w:rPr>
        <w:t xml:space="preserve">The </w:t>
      </w:r>
      <w:r>
        <w:rPr>
          <w:b w:val="0"/>
          <w:bCs/>
          <w:color w:val="auto"/>
        </w:rPr>
        <w:t>C</w:t>
      </w:r>
      <w:r w:rsidRPr="0003715C">
        <w:rPr>
          <w:b w:val="0"/>
          <w:bCs/>
          <w:color w:val="auto"/>
        </w:rPr>
        <w:t>hi-</w:t>
      </w:r>
      <w:r>
        <w:rPr>
          <w:b w:val="0"/>
          <w:bCs/>
          <w:color w:val="auto"/>
        </w:rPr>
        <w:t>S</w:t>
      </w:r>
      <w:r w:rsidRPr="0003715C">
        <w:rPr>
          <w:b w:val="0"/>
          <w:bCs/>
          <w:color w:val="auto"/>
        </w:rPr>
        <w:t xml:space="preserve">quare </w:t>
      </w:r>
      <w:r>
        <w:rPr>
          <w:b w:val="0"/>
          <w:bCs/>
          <w:color w:val="auto"/>
        </w:rPr>
        <w:t>T</w:t>
      </w:r>
      <w:r w:rsidRPr="0003715C">
        <w:rPr>
          <w:b w:val="0"/>
          <w:bCs/>
          <w:color w:val="auto"/>
        </w:rPr>
        <w:t xml:space="preserve">est, also called </w:t>
      </w:r>
      <w:r>
        <w:rPr>
          <w:b w:val="0"/>
          <w:bCs/>
          <w:color w:val="auto"/>
        </w:rPr>
        <w:t xml:space="preserve">as </w:t>
      </w:r>
      <w:r w:rsidRPr="0003715C">
        <w:rPr>
          <w:b w:val="0"/>
          <w:bCs/>
          <w:color w:val="auto"/>
        </w:rPr>
        <w:t>Pearson’s chi-squared test, is the result of data analysis based on observations of a set of random variables. The test is usually applied to comparing two statistical data sets</w:t>
      </w:r>
      <w:r w:rsidR="006B4A28">
        <w:rPr>
          <w:b w:val="0"/>
          <w:bCs/>
          <w:color w:val="auto"/>
        </w:rPr>
        <w:t>.</w:t>
      </w:r>
      <w:r>
        <w:rPr>
          <w:b w:val="0"/>
          <w:bCs/>
          <w:color w:val="auto"/>
        </w:rPr>
        <w:t xml:space="preserve"> </w:t>
      </w:r>
      <w:r w:rsidRPr="0003715C">
        <w:rPr>
          <w:b w:val="0"/>
          <w:bCs/>
          <w:color w:val="auto"/>
        </w:rPr>
        <w:t>The chi-square test evaluates the likelihood of observations made by assuming the null hypothesis to be true.</w:t>
      </w:r>
      <w:r w:rsidR="00210FEC">
        <w:rPr>
          <w:b w:val="0"/>
          <w:bCs/>
          <w:color w:val="auto"/>
        </w:rPr>
        <w:t xml:space="preserve"> The formula for Chi-Square Test is displayed below:</w:t>
      </w:r>
    </w:p>
    <w:p w14:paraId="2CAE7923" w14:textId="15740DAE" w:rsidR="00AF388D" w:rsidRDefault="00AF388D" w:rsidP="00AF388D">
      <w:pPr>
        <w:spacing w:line="360" w:lineRule="auto"/>
        <w:jc w:val="center"/>
        <w:rPr>
          <w:b w:val="0"/>
          <w:bCs/>
          <w:color w:val="auto"/>
        </w:rPr>
      </w:pPr>
      <w:r>
        <w:rPr>
          <w:noProof/>
        </w:rPr>
        <w:drawing>
          <wp:inline distT="0" distB="0" distL="0" distR="0" wp14:anchorId="4B740E84" wp14:editId="6F511A8A">
            <wp:extent cx="2638425" cy="622696"/>
            <wp:effectExtent l="19050" t="19050" r="9525" b="25400"/>
            <wp:docPr id="13" name="Picture 13" descr="Chi-square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square Test Formul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375" cy="646757"/>
                    </a:xfrm>
                    <a:prstGeom prst="rect">
                      <a:avLst/>
                    </a:prstGeom>
                    <a:noFill/>
                    <a:ln>
                      <a:solidFill>
                        <a:srgbClr val="FF0000"/>
                      </a:solidFill>
                    </a:ln>
                  </pic:spPr>
                </pic:pic>
              </a:graphicData>
            </a:graphic>
          </wp:inline>
        </w:drawing>
      </w:r>
    </w:p>
    <w:p w14:paraId="203D9545" w14:textId="5A8EED91" w:rsidR="00AF388D" w:rsidRDefault="00AF388D" w:rsidP="00AF388D">
      <w:pPr>
        <w:spacing w:line="360" w:lineRule="auto"/>
        <w:jc w:val="center"/>
        <w:rPr>
          <w:b w:val="0"/>
          <w:bCs/>
          <w:color w:val="auto"/>
        </w:rPr>
      </w:pPr>
      <w:r>
        <w:rPr>
          <w:b w:val="0"/>
          <w:bCs/>
          <w:color w:val="auto"/>
        </w:rPr>
        <w:t>Fig. 1: Chi-Square Formula</w:t>
      </w:r>
    </w:p>
    <w:p w14:paraId="383CB36F" w14:textId="77777777" w:rsidR="002B25A6" w:rsidRDefault="002B25A6" w:rsidP="00AF388D">
      <w:pPr>
        <w:spacing w:line="360" w:lineRule="auto"/>
        <w:jc w:val="center"/>
        <w:rPr>
          <w:b w:val="0"/>
          <w:bCs/>
          <w:color w:val="auto"/>
        </w:rPr>
      </w:pPr>
    </w:p>
    <w:p w14:paraId="355BFDB1" w14:textId="6236C849" w:rsidR="00210FEC" w:rsidRDefault="002B25A6" w:rsidP="00210FEC">
      <w:pPr>
        <w:spacing w:line="360" w:lineRule="auto"/>
        <w:jc w:val="both"/>
        <w:rPr>
          <w:b w:val="0"/>
          <w:bCs/>
          <w:color w:val="auto"/>
        </w:rPr>
      </w:pPr>
      <w:r w:rsidRPr="002B25A6">
        <w:rPr>
          <w:b w:val="0"/>
          <w:bCs/>
          <w:color w:val="auto"/>
        </w:rPr>
        <w:t>ANOVA, or Analysis of Variance, is a statistical method for analyzing the</w:t>
      </w:r>
      <w:r>
        <w:rPr>
          <w:b w:val="0"/>
          <w:bCs/>
          <w:color w:val="auto"/>
        </w:rPr>
        <w:t xml:space="preserve"> </w:t>
      </w:r>
      <w:r w:rsidRPr="002B25A6">
        <w:rPr>
          <w:b w:val="0"/>
          <w:bCs/>
          <w:color w:val="auto"/>
        </w:rPr>
        <w:t xml:space="preserve">difference between </w:t>
      </w:r>
      <w:r>
        <w:rPr>
          <w:b w:val="0"/>
          <w:bCs/>
          <w:color w:val="auto"/>
        </w:rPr>
        <w:t xml:space="preserve">two or more groups mean based on the independent variable. </w:t>
      </w:r>
      <w:r w:rsidRPr="002B25A6">
        <w:rPr>
          <w:b w:val="0"/>
          <w:bCs/>
          <w:color w:val="auto"/>
        </w:rPr>
        <w:t>A one-way ANOVA is performed with one independent variable, while a two-way ANOVA is performed with two independent variables.</w:t>
      </w:r>
    </w:p>
    <w:p w14:paraId="6AAE7641" w14:textId="41FB7E5E" w:rsidR="002B25A6" w:rsidRDefault="002B25A6" w:rsidP="00210FEC">
      <w:pPr>
        <w:spacing w:line="360" w:lineRule="auto"/>
        <w:jc w:val="both"/>
        <w:rPr>
          <w:b w:val="0"/>
          <w:bCs/>
          <w:color w:val="auto"/>
        </w:rPr>
      </w:pPr>
    </w:p>
    <w:p w14:paraId="682BC56C" w14:textId="08949233" w:rsidR="002B25A6" w:rsidRDefault="002B25A6" w:rsidP="00210FEC">
      <w:pPr>
        <w:spacing w:line="360" w:lineRule="auto"/>
        <w:jc w:val="both"/>
        <w:rPr>
          <w:b w:val="0"/>
          <w:bCs/>
          <w:color w:val="auto"/>
        </w:rPr>
      </w:pPr>
      <w:r>
        <w:rPr>
          <w:b w:val="0"/>
          <w:bCs/>
          <w:color w:val="auto"/>
        </w:rPr>
        <w:t>This assignment is designed to</w:t>
      </w:r>
      <w:r w:rsidR="00906CAF">
        <w:rPr>
          <w:b w:val="0"/>
          <w:bCs/>
          <w:color w:val="auto"/>
        </w:rPr>
        <w:t xml:space="preserve"> utilize the understanding of chi-square and ANOVA techniques to efficiently process and analyze data or dataset to understand and summarize the trend.</w:t>
      </w:r>
    </w:p>
    <w:p w14:paraId="31E2BDC6" w14:textId="4D49B7D0" w:rsidR="004B0BD3" w:rsidRDefault="004B0BD3" w:rsidP="00A410D9">
      <w:pPr>
        <w:pStyle w:val="Heading1"/>
        <w:numPr>
          <w:ilvl w:val="0"/>
          <w:numId w:val="0"/>
        </w:numPr>
        <w:spacing w:line="360" w:lineRule="auto"/>
        <w:ind w:left="432" w:hanging="432"/>
        <w:jc w:val="both"/>
      </w:pPr>
      <w:r w:rsidRPr="00140188">
        <w:t>Analysis</w:t>
      </w:r>
    </w:p>
    <w:p w14:paraId="0FB3F735" w14:textId="77777777" w:rsidR="00A83474" w:rsidRPr="00A83474" w:rsidRDefault="00A83474" w:rsidP="008F7654">
      <w:pPr>
        <w:spacing w:line="360" w:lineRule="auto"/>
        <w:jc w:val="both"/>
        <w:rPr>
          <w:color w:val="auto"/>
        </w:rPr>
      </w:pPr>
      <w:r w:rsidRPr="00A83474">
        <w:rPr>
          <w:color w:val="auto"/>
        </w:rPr>
        <w:t>Question 1</w:t>
      </w:r>
      <w:r w:rsidRPr="00A83474">
        <w:rPr>
          <w:color w:val="auto"/>
        </w:rPr>
        <w:t>:</w:t>
      </w:r>
    </w:p>
    <w:p w14:paraId="709CA836" w14:textId="757A4141" w:rsidR="00F61D42" w:rsidRDefault="00A83474" w:rsidP="008F7654">
      <w:pPr>
        <w:spacing w:line="360" w:lineRule="auto"/>
        <w:jc w:val="both"/>
        <w:rPr>
          <w:b w:val="0"/>
          <w:bCs/>
          <w:color w:val="auto"/>
        </w:rPr>
      </w:pPr>
      <w:r>
        <w:rPr>
          <w:b w:val="0"/>
          <w:bCs/>
          <w:color w:val="auto"/>
        </w:rPr>
        <w:t>There are four Blood Types given – Type A, B, O &amp; AB</w:t>
      </w:r>
      <w:r w:rsidR="00BC7426">
        <w:rPr>
          <w:b w:val="0"/>
          <w:bCs/>
          <w:color w:val="auto"/>
        </w:rPr>
        <w:t>.</w:t>
      </w:r>
      <w:r>
        <w:rPr>
          <w:b w:val="0"/>
          <w:bCs/>
          <w:color w:val="auto"/>
        </w:rPr>
        <w:t xml:space="preserve"> The expected distribution for all the blood types</w:t>
      </w:r>
      <w:r w:rsidR="00F61D42">
        <w:rPr>
          <w:b w:val="0"/>
          <w:bCs/>
          <w:color w:val="auto"/>
        </w:rPr>
        <w:t xml:space="preserve"> is given as 0.20, 0.28, 0.36 &amp; 0.16 and the observed comes out to be 12, </w:t>
      </w:r>
      <w:r w:rsidR="00F61D42">
        <w:rPr>
          <w:b w:val="0"/>
          <w:bCs/>
          <w:color w:val="auto"/>
        </w:rPr>
        <w:lastRenderedPageBreak/>
        <w:t>8, 24 &amp; 6 respectively</w:t>
      </w:r>
      <w:r w:rsidR="0072496B">
        <w:rPr>
          <w:b w:val="0"/>
          <w:bCs/>
          <w:color w:val="auto"/>
        </w:rPr>
        <w:t xml:space="preserve"> </w:t>
      </w:r>
      <w:r w:rsidR="0072496B">
        <w:rPr>
          <w:b w:val="0"/>
          <w:bCs/>
          <w:color w:val="auto"/>
        </w:rPr>
        <w:t xml:space="preserve">from the random sample of </w:t>
      </w:r>
      <w:r w:rsidR="0072496B">
        <w:rPr>
          <w:b w:val="0"/>
          <w:bCs/>
          <w:color w:val="auto"/>
        </w:rPr>
        <w:t>50</w:t>
      </w:r>
      <w:r w:rsidR="0072496B">
        <w:rPr>
          <w:b w:val="0"/>
          <w:bCs/>
          <w:color w:val="auto"/>
        </w:rPr>
        <w:t xml:space="preserve"> selected </w:t>
      </w:r>
      <w:r w:rsidR="0072496B">
        <w:rPr>
          <w:b w:val="0"/>
          <w:bCs/>
          <w:color w:val="auto"/>
        </w:rPr>
        <w:t>patients</w:t>
      </w:r>
      <w:r w:rsidR="00F61D42">
        <w:rPr>
          <w:b w:val="0"/>
          <w:bCs/>
          <w:color w:val="auto"/>
        </w:rPr>
        <w:t xml:space="preserve">. </w:t>
      </w:r>
      <w:r w:rsidR="00F97F08">
        <w:rPr>
          <w:b w:val="0"/>
          <w:bCs/>
          <w:color w:val="auto"/>
        </w:rPr>
        <w:t xml:space="preserve">The </w:t>
      </w:r>
      <w:r w:rsidR="00F97F08" w:rsidRPr="00F97F08">
        <w:rPr>
          <w:b w:val="0"/>
          <w:bCs/>
          <w:color w:val="auto"/>
        </w:rPr>
        <w:t>α</w:t>
      </w:r>
      <w:r w:rsidR="00F97F08">
        <w:rPr>
          <w:b w:val="0"/>
          <w:bCs/>
          <w:color w:val="auto"/>
        </w:rPr>
        <w:t xml:space="preserve"> is given as 0.10.</w:t>
      </w:r>
    </w:p>
    <w:p w14:paraId="39B1C227" w14:textId="768BE9FE" w:rsidR="003C4353" w:rsidRDefault="00F61D42" w:rsidP="008F7654">
      <w:pPr>
        <w:spacing w:line="360" w:lineRule="auto"/>
        <w:jc w:val="both"/>
        <w:rPr>
          <w:b w:val="0"/>
          <w:bCs/>
          <w:color w:val="auto"/>
        </w:rPr>
      </w:pPr>
      <w:r>
        <w:rPr>
          <w:b w:val="0"/>
          <w:bCs/>
          <w:color w:val="auto"/>
        </w:rPr>
        <w:t>The Hypothesis is stated below:</w:t>
      </w:r>
    </w:p>
    <w:p w14:paraId="5932AF6F" w14:textId="77777777" w:rsidR="00F61D42" w:rsidRPr="00F61D42" w:rsidRDefault="00F61D42" w:rsidP="00F61D42">
      <w:pPr>
        <w:spacing w:line="360" w:lineRule="auto"/>
        <w:jc w:val="both"/>
        <w:rPr>
          <w:b w:val="0"/>
          <w:bCs/>
          <w:color w:val="auto"/>
        </w:rPr>
      </w:pPr>
      <w:r w:rsidRPr="00F61D42">
        <w:rPr>
          <w:b w:val="0"/>
          <w:bCs/>
          <w:color w:val="auto"/>
        </w:rPr>
        <w:t>H0: Type A = 0.20, Type B = 0.28, Type O = 0.36, Type AB = 0.16</w:t>
      </w:r>
    </w:p>
    <w:p w14:paraId="1590FECE" w14:textId="7B2E65E7" w:rsidR="00F61D42" w:rsidRDefault="00F61D42" w:rsidP="00F61D42">
      <w:pPr>
        <w:spacing w:line="360" w:lineRule="auto"/>
        <w:jc w:val="both"/>
        <w:rPr>
          <w:b w:val="0"/>
          <w:bCs/>
          <w:color w:val="auto"/>
        </w:rPr>
      </w:pPr>
      <w:r w:rsidRPr="00F61D42">
        <w:rPr>
          <w:b w:val="0"/>
          <w:bCs/>
          <w:color w:val="auto"/>
        </w:rPr>
        <w:t>H1: The distribution is not the same as stated in Null Hypothesis</w:t>
      </w:r>
    </w:p>
    <w:p w14:paraId="390E4E66" w14:textId="18922EC0" w:rsidR="00F97F08" w:rsidRDefault="002E3431" w:rsidP="00F61D42">
      <w:pPr>
        <w:spacing w:line="360" w:lineRule="auto"/>
        <w:jc w:val="both"/>
        <w:rPr>
          <w:b w:val="0"/>
          <w:bCs/>
          <w:color w:val="auto"/>
        </w:rPr>
      </w:pPr>
      <w:r>
        <w:rPr>
          <w:b w:val="0"/>
          <w:bCs/>
          <w:color w:val="auto"/>
        </w:rPr>
        <w:t xml:space="preserve">The Critical Value is calculated to be 6.25. The chi-square test gives the p-value as 0.1404 which is greater than the </w:t>
      </w:r>
      <w:r w:rsidRPr="00F97F08">
        <w:rPr>
          <w:b w:val="0"/>
          <w:bCs/>
          <w:color w:val="auto"/>
        </w:rPr>
        <w:t>α</w:t>
      </w:r>
      <w:r>
        <w:rPr>
          <w:b w:val="0"/>
          <w:bCs/>
          <w:color w:val="auto"/>
        </w:rPr>
        <w:t xml:space="preserve"> value (0.10) and hence </w:t>
      </w:r>
      <w:r w:rsidR="008276B2">
        <w:rPr>
          <w:b w:val="0"/>
          <w:bCs/>
          <w:color w:val="auto"/>
        </w:rPr>
        <w:t xml:space="preserve">we </w:t>
      </w:r>
      <w:r w:rsidR="008276B2">
        <w:rPr>
          <w:color w:val="auto"/>
        </w:rPr>
        <w:t>F</w:t>
      </w:r>
      <w:r w:rsidR="008276B2" w:rsidRPr="008276B2">
        <w:rPr>
          <w:color w:val="auto"/>
        </w:rPr>
        <w:t xml:space="preserve">ail </w:t>
      </w:r>
      <w:r w:rsidR="008276B2">
        <w:rPr>
          <w:color w:val="auto"/>
        </w:rPr>
        <w:t>T</w:t>
      </w:r>
      <w:r w:rsidR="008276B2" w:rsidRPr="008276B2">
        <w:rPr>
          <w:color w:val="auto"/>
        </w:rPr>
        <w:t xml:space="preserve">o </w:t>
      </w:r>
      <w:r w:rsidR="008276B2">
        <w:rPr>
          <w:color w:val="auto"/>
        </w:rPr>
        <w:t>R</w:t>
      </w:r>
      <w:r w:rsidR="008276B2" w:rsidRPr="008276B2">
        <w:rPr>
          <w:color w:val="auto"/>
        </w:rPr>
        <w:t xml:space="preserve">eject </w:t>
      </w:r>
      <w:r w:rsidR="008276B2">
        <w:rPr>
          <w:color w:val="auto"/>
        </w:rPr>
        <w:t>N</w:t>
      </w:r>
      <w:r w:rsidR="008276B2" w:rsidRPr="008276B2">
        <w:rPr>
          <w:color w:val="auto"/>
        </w:rPr>
        <w:t>ull Hypothesis</w:t>
      </w:r>
      <w:r w:rsidR="008276B2">
        <w:rPr>
          <w:b w:val="0"/>
          <w:bCs/>
          <w:color w:val="auto"/>
        </w:rPr>
        <w:t>, which means t</w:t>
      </w:r>
      <w:r w:rsidR="008276B2" w:rsidRPr="008276B2">
        <w:rPr>
          <w:b w:val="0"/>
          <w:bCs/>
          <w:color w:val="auto"/>
        </w:rPr>
        <w:t>he distribution of population is correct and same as stated in the Null Hypothesis</w:t>
      </w:r>
      <w:r w:rsidR="008276B2">
        <w:rPr>
          <w:b w:val="0"/>
          <w:bCs/>
          <w:color w:val="auto"/>
        </w:rPr>
        <w:t>.</w:t>
      </w:r>
    </w:p>
    <w:p w14:paraId="3B183299" w14:textId="2A59EFED" w:rsidR="008276B2" w:rsidRDefault="008276B2" w:rsidP="00F61D42">
      <w:pPr>
        <w:spacing w:line="360" w:lineRule="auto"/>
        <w:jc w:val="both"/>
        <w:rPr>
          <w:b w:val="0"/>
          <w:bCs/>
          <w:color w:val="auto"/>
        </w:rPr>
      </w:pPr>
    </w:p>
    <w:p w14:paraId="1BC390DC" w14:textId="611FC6CA" w:rsidR="008276B2" w:rsidRPr="00A83474" w:rsidRDefault="008276B2" w:rsidP="008276B2">
      <w:pPr>
        <w:spacing w:line="360" w:lineRule="auto"/>
        <w:jc w:val="both"/>
        <w:rPr>
          <w:color w:val="auto"/>
        </w:rPr>
      </w:pPr>
      <w:r w:rsidRPr="00A83474">
        <w:rPr>
          <w:color w:val="auto"/>
        </w:rPr>
        <w:t xml:space="preserve">Question </w:t>
      </w:r>
      <w:r>
        <w:rPr>
          <w:color w:val="auto"/>
        </w:rPr>
        <w:t>2</w:t>
      </w:r>
      <w:r w:rsidRPr="00A83474">
        <w:rPr>
          <w:color w:val="auto"/>
        </w:rPr>
        <w:t>:</w:t>
      </w:r>
    </w:p>
    <w:p w14:paraId="38990EA8" w14:textId="2D0A3005" w:rsidR="008276B2" w:rsidRDefault="008276B2" w:rsidP="008276B2">
      <w:pPr>
        <w:spacing w:line="360" w:lineRule="auto"/>
        <w:jc w:val="both"/>
        <w:rPr>
          <w:b w:val="0"/>
          <w:bCs/>
          <w:color w:val="auto"/>
        </w:rPr>
      </w:pPr>
      <w:r>
        <w:rPr>
          <w:b w:val="0"/>
          <w:bCs/>
          <w:color w:val="auto"/>
        </w:rPr>
        <w:t>O</w:t>
      </w:r>
      <w:r w:rsidRPr="008276B2">
        <w:rPr>
          <w:b w:val="0"/>
          <w:bCs/>
          <w:color w:val="auto"/>
        </w:rPr>
        <w:t xml:space="preserve">n-time performance by the airlines is </w:t>
      </w:r>
      <w:r>
        <w:rPr>
          <w:b w:val="0"/>
          <w:bCs/>
          <w:color w:val="auto"/>
        </w:rPr>
        <w:t xml:space="preserve">categorized by the </w:t>
      </w:r>
      <w:r w:rsidRPr="008276B2">
        <w:rPr>
          <w:b w:val="0"/>
          <w:bCs/>
          <w:color w:val="auto"/>
        </w:rPr>
        <w:t>Bureau of Transportation Statistics</w:t>
      </w:r>
      <w:r>
        <w:rPr>
          <w:b w:val="0"/>
          <w:bCs/>
          <w:color w:val="auto"/>
        </w:rPr>
        <w:t xml:space="preserve"> as On</w:t>
      </w:r>
      <w:r w:rsidR="0072496B">
        <w:rPr>
          <w:b w:val="0"/>
          <w:bCs/>
          <w:color w:val="auto"/>
        </w:rPr>
        <w:t>-</w:t>
      </w:r>
      <w:r>
        <w:rPr>
          <w:b w:val="0"/>
          <w:bCs/>
          <w:color w:val="auto"/>
        </w:rPr>
        <w:t>time, National Aviation System Delay, Aircraft arriving late and Other due to weather and other conditions</w:t>
      </w:r>
      <w:r>
        <w:rPr>
          <w:b w:val="0"/>
          <w:bCs/>
          <w:color w:val="auto"/>
        </w:rPr>
        <w:t xml:space="preserve">. The </w:t>
      </w:r>
      <w:r w:rsidR="0072496B">
        <w:rPr>
          <w:b w:val="0"/>
          <w:bCs/>
          <w:color w:val="auto"/>
        </w:rPr>
        <w:t>percentage of time the above listed events happening is described as follows</w:t>
      </w:r>
      <w:r>
        <w:rPr>
          <w:b w:val="0"/>
          <w:bCs/>
          <w:color w:val="auto"/>
        </w:rPr>
        <w:t xml:space="preserve"> 0.</w:t>
      </w:r>
      <w:r w:rsidR="0072496B">
        <w:rPr>
          <w:b w:val="0"/>
          <w:bCs/>
          <w:color w:val="auto"/>
        </w:rPr>
        <w:t>708</w:t>
      </w:r>
      <w:r>
        <w:rPr>
          <w:b w:val="0"/>
          <w:bCs/>
          <w:color w:val="auto"/>
        </w:rPr>
        <w:t>, 0.</w:t>
      </w:r>
      <w:r w:rsidR="0072496B">
        <w:rPr>
          <w:b w:val="0"/>
          <w:bCs/>
          <w:color w:val="auto"/>
        </w:rPr>
        <w:t>12</w:t>
      </w:r>
      <w:r>
        <w:rPr>
          <w:b w:val="0"/>
          <w:bCs/>
          <w:color w:val="auto"/>
        </w:rPr>
        <w:t>, 0.</w:t>
      </w:r>
      <w:r w:rsidR="0072496B">
        <w:rPr>
          <w:b w:val="0"/>
          <w:bCs/>
          <w:color w:val="auto"/>
        </w:rPr>
        <w:t>082</w:t>
      </w:r>
      <w:r>
        <w:rPr>
          <w:b w:val="0"/>
          <w:bCs/>
          <w:color w:val="auto"/>
        </w:rPr>
        <w:t xml:space="preserve"> &amp; 0.</w:t>
      </w:r>
      <w:r w:rsidR="0072496B">
        <w:rPr>
          <w:b w:val="0"/>
          <w:bCs/>
          <w:color w:val="auto"/>
        </w:rPr>
        <w:t>09</w:t>
      </w:r>
      <w:r>
        <w:rPr>
          <w:b w:val="0"/>
          <w:bCs/>
          <w:color w:val="auto"/>
        </w:rPr>
        <w:t xml:space="preserve"> and the observed comes out to be 12</w:t>
      </w:r>
      <w:r w:rsidR="0072496B">
        <w:rPr>
          <w:b w:val="0"/>
          <w:bCs/>
          <w:color w:val="auto"/>
        </w:rPr>
        <w:t>5</w:t>
      </w:r>
      <w:r>
        <w:rPr>
          <w:b w:val="0"/>
          <w:bCs/>
          <w:color w:val="auto"/>
        </w:rPr>
        <w:t xml:space="preserve">, </w:t>
      </w:r>
      <w:r w:rsidR="0072496B">
        <w:rPr>
          <w:b w:val="0"/>
          <w:bCs/>
          <w:color w:val="auto"/>
        </w:rPr>
        <w:t>40</w:t>
      </w:r>
      <w:r>
        <w:rPr>
          <w:b w:val="0"/>
          <w:bCs/>
          <w:color w:val="auto"/>
        </w:rPr>
        <w:t xml:space="preserve">, </w:t>
      </w:r>
      <w:r w:rsidR="0072496B">
        <w:rPr>
          <w:b w:val="0"/>
          <w:bCs/>
          <w:color w:val="auto"/>
        </w:rPr>
        <w:t xml:space="preserve">10 </w:t>
      </w:r>
      <w:r>
        <w:rPr>
          <w:b w:val="0"/>
          <w:bCs/>
          <w:color w:val="auto"/>
        </w:rPr>
        <w:t xml:space="preserve">&amp; </w:t>
      </w:r>
      <w:r w:rsidR="0072496B">
        <w:rPr>
          <w:b w:val="0"/>
          <w:bCs/>
          <w:color w:val="auto"/>
        </w:rPr>
        <w:t>25</w:t>
      </w:r>
      <w:r>
        <w:rPr>
          <w:b w:val="0"/>
          <w:bCs/>
          <w:color w:val="auto"/>
        </w:rPr>
        <w:t xml:space="preserve"> respectively</w:t>
      </w:r>
      <w:r w:rsidR="0072496B">
        <w:rPr>
          <w:b w:val="0"/>
          <w:bCs/>
          <w:color w:val="auto"/>
        </w:rPr>
        <w:t xml:space="preserve"> from the random sample of 200 selected flights</w:t>
      </w:r>
      <w:r>
        <w:rPr>
          <w:b w:val="0"/>
          <w:bCs/>
          <w:color w:val="auto"/>
        </w:rPr>
        <w:t xml:space="preserve">. The </w:t>
      </w:r>
      <w:r w:rsidRPr="00F97F08">
        <w:rPr>
          <w:b w:val="0"/>
          <w:bCs/>
          <w:color w:val="auto"/>
        </w:rPr>
        <w:t>α</w:t>
      </w:r>
      <w:r>
        <w:rPr>
          <w:b w:val="0"/>
          <w:bCs/>
          <w:color w:val="auto"/>
        </w:rPr>
        <w:t xml:space="preserve"> is given as 0.</w:t>
      </w:r>
      <w:r w:rsidR="0072496B">
        <w:rPr>
          <w:b w:val="0"/>
          <w:bCs/>
          <w:color w:val="auto"/>
        </w:rPr>
        <w:t>05</w:t>
      </w:r>
      <w:r>
        <w:rPr>
          <w:b w:val="0"/>
          <w:bCs/>
          <w:color w:val="auto"/>
        </w:rPr>
        <w:t>.</w:t>
      </w:r>
    </w:p>
    <w:p w14:paraId="62D4087D" w14:textId="77777777" w:rsidR="008276B2" w:rsidRDefault="008276B2" w:rsidP="008276B2">
      <w:pPr>
        <w:spacing w:line="360" w:lineRule="auto"/>
        <w:jc w:val="both"/>
        <w:rPr>
          <w:b w:val="0"/>
          <w:bCs/>
          <w:color w:val="auto"/>
        </w:rPr>
      </w:pPr>
      <w:r>
        <w:rPr>
          <w:b w:val="0"/>
          <w:bCs/>
          <w:color w:val="auto"/>
        </w:rPr>
        <w:t>The Hypothesis is stated below:</w:t>
      </w:r>
    </w:p>
    <w:p w14:paraId="2973761F" w14:textId="03BBCF7E" w:rsidR="0072496B" w:rsidRPr="0072496B" w:rsidRDefault="0072496B" w:rsidP="0072496B">
      <w:pPr>
        <w:spacing w:line="360" w:lineRule="auto"/>
        <w:jc w:val="both"/>
        <w:rPr>
          <w:b w:val="0"/>
          <w:bCs/>
          <w:color w:val="auto"/>
        </w:rPr>
      </w:pPr>
      <w:r w:rsidRPr="0072496B">
        <w:rPr>
          <w:b w:val="0"/>
          <w:bCs/>
          <w:color w:val="auto"/>
        </w:rPr>
        <w:t xml:space="preserve">H0: The results from the government statistic </w:t>
      </w:r>
      <w:r w:rsidRPr="0072496B">
        <w:rPr>
          <w:b w:val="0"/>
          <w:bCs/>
          <w:color w:val="auto"/>
        </w:rPr>
        <w:t>are</w:t>
      </w:r>
      <w:r w:rsidRPr="0072496B">
        <w:rPr>
          <w:b w:val="0"/>
          <w:bCs/>
          <w:color w:val="auto"/>
        </w:rPr>
        <w:t xml:space="preserve"> correct and valid</w:t>
      </w:r>
    </w:p>
    <w:p w14:paraId="424058B4" w14:textId="75DEC6D5" w:rsidR="008276B2" w:rsidRDefault="0072496B" w:rsidP="0072496B">
      <w:pPr>
        <w:spacing w:line="360" w:lineRule="auto"/>
        <w:jc w:val="both"/>
        <w:rPr>
          <w:b w:val="0"/>
          <w:bCs/>
          <w:color w:val="auto"/>
        </w:rPr>
      </w:pPr>
      <w:r w:rsidRPr="0072496B">
        <w:rPr>
          <w:b w:val="0"/>
          <w:bCs/>
          <w:color w:val="auto"/>
        </w:rPr>
        <w:t>H1: The results differ from the government statistic</w:t>
      </w:r>
    </w:p>
    <w:p w14:paraId="5756107E" w14:textId="5A0555F1" w:rsidR="008276B2" w:rsidRDefault="008276B2" w:rsidP="008276B2">
      <w:pPr>
        <w:spacing w:line="360" w:lineRule="auto"/>
        <w:jc w:val="both"/>
        <w:rPr>
          <w:b w:val="0"/>
          <w:bCs/>
          <w:color w:val="auto"/>
        </w:rPr>
      </w:pPr>
      <w:r>
        <w:rPr>
          <w:b w:val="0"/>
          <w:bCs/>
          <w:color w:val="auto"/>
        </w:rPr>
        <w:t xml:space="preserve">The Critical Value is calculated to be </w:t>
      </w:r>
      <w:r w:rsidR="007D509B">
        <w:rPr>
          <w:b w:val="0"/>
          <w:bCs/>
          <w:color w:val="auto"/>
        </w:rPr>
        <w:t>7.81</w:t>
      </w:r>
      <w:r>
        <w:rPr>
          <w:b w:val="0"/>
          <w:bCs/>
          <w:color w:val="auto"/>
        </w:rPr>
        <w:t>. The chi-square test gives the p-value as 0.</w:t>
      </w:r>
      <w:r w:rsidR="007D509B">
        <w:rPr>
          <w:b w:val="0"/>
          <w:bCs/>
          <w:color w:val="auto"/>
        </w:rPr>
        <w:t>0004763</w:t>
      </w:r>
      <w:r>
        <w:rPr>
          <w:b w:val="0"/>
          <w:bCs/>
          <w:color w:val="auto"/>
        </w:rPr>
        <w:t xml:space="preserve"> which is </w:t>
      </w:r>
      <w:r w:rsidR="007D509B">
        <w:rPr>
          <w:b w:val="0"/>
          <w:bCs/>
          <w:color w:val="auto"/>
        </w:rPr>
        <w:t>lesser</w:t>
      </w:r>
      <w:r>
        <w:rPr>
          <w:b w:val="0"/>
          <w:bCs/>
          <w:color w:val="auto"/>
        </w:rPr>
        <w:t xml:space="preserve"> than the </w:t>
      </w:r>
      <w:r w:rsidRPr="00F97F08">
        <w:rPr>
          <w:b w:val="0"/>
          <w:bCs/>
          <w:color w:val="auto"/>
        </w:rPr>
        <w:t>α</w:t>
      </w:r>
      <w:r>
        <w:rPr>
          <w:b w:val="0"/>
          <w:bCs/>
          <w:color w:val="auto"/>
        </w:rPr>
        <w:t xml:space="preserve"> value (0.0</w:t>
      </w:r>
      <w:r w:rsidR="007D509B">
        <w:rPr>
          <w:b w:val="0"/>
          <w:bCs/>
          <w:color w:val="auto"/>
        </w:rPr>
        <w:t>5</w:t>
      </w:r>
      <w:r>
        <w:rPr>
          <w:b w:val="0"/>
          <w:bCs/>
          <w:color w:val="auto"/>
        </w:rPr>
        <w:t xml:space="preserve">) and hence we </w:t>
      </w:r>
      <w:r>
        <w:rPr>
          <w:color w:val="auto"/>
        </w:rPr>
        <w:t>R</w:t>
      </w:r>
      <w:r w:rsidRPr="008276B2">
        <w:rPr>
          <w:color w:val="auto"/>
        </w:rPr>
        <w:t xml:space="preserve">eject </w:t>
      </w:r>
      <w:r w:rsidR="007D509B">
        <w:rPr>
          <w:color w:val="auto"/>
        </w:rPr>
        <w:t xml:space="preserve">the </w:t>
      </w:r>
      <w:r>
        <w:rPr>
          <w:color w:val="auto"/>
        </w:rPr>
        <w:t>N</w:t>
      </w:r>
      <w:r w:rsidRPr="008276B2">
        <w:rPr>
          <w:color w:val="auto"/>
        </w:rPr>
        <w:t>ull Hypothesis</w:t>
      </w:r>
      <w:r>
        <w:rPr>
          <w:b w:val="0"/>
          <w:bCs/>
          <w:color w:val="auto"/>
        </w:rPr>
        <w:t>, which means t</w:t>
      </w:r>
      <w:r w:rsidRPr="008276B2">
        <w:rPr>
          <w:b w:val="0"/>
          <w:bCs/>
          <w:color w:val="auto"/>
        </w:rPr>
        <w:t xml:space="preserve">he </w:t>
      </w:r>
      <w:r w:rsidR="0077613C" w:rsidRPr="0077613C">
        <w:rPr>
          <w:b w:val="0"/>
          <w:bCs/>
          <w:color w:val="auto"/>
        </w:rPr>
        <w:t>results differ from the government statistic</w:t>
      </w:r>
      <w:r>
        <w:rPr>
          <w:b w:val="0"/>
          <w:bCs/>
          <w:color w:val="auto"/>
        </w:rPr>
        <w:t>.</w:t>
      </w:r>
    </w:p>
    <w:p w14:paraId="6E6CD2D4" w14:textId="77777777" w:rsidR="0077613C" w:rsidRDefault="0077613C">
      <w:pPr>
        <w:spacing w:after="200"/>
        <w:rPr>
          <w:b w:val="0"/>
          <w:bCs/>
          <w:color w:val="auto"/>
        </w:rPr>
      </w:pPr>
      <w:r>
        <w:rPr>
          <w:b w:val="0"/>
          <w:bCs/>
          <w:color w:val="auto"/>
        </w:rPr>
        <w:br w:type="page"/>
      </w:r>
    </w:p>
    <w:p w14:paraId="4FCB497F" w14:textId="5EB8B10B" w:rsidR="0077613C" w:rsidRPr="00A83474" w:rsidRDefault="0077613C" w:rsidP="0077613C">
      <w:pPr>
        <w:spacing w:line="360" w:lineRule="auto"/>
        <w:jc w:val="both"/>
        <w:rPr>
          <w:color w:val="auto"/>
        </w:rPr>
      </w:pPr>
      <w:r w:rsidRPr="00A83474">
        <w:rPr>
          <w:color w:val="auto"/>
        </w:rPr>
        <w:lastRenderedPageBreak/>
        <w:t xml:space="preserve">Question </w:t>
      </w:r>
      <w:r>
        <w:rPr>
          <w:color w:val="auto"/>
        </w:rPr>
        <w:t>3</w:t>
      </w:r>
      <w:r w:rsidRPr="00A83474">
        <w:rPr>
          <w:color w:val="auto"/>
        </w:rPr>
        <w:t>:</w:t>
      </w:r>
    </w:p>
    <w:p w14:paraId="4080099C" w14:textId="77777777" w:rsidR="0077613C" w:rsidRDefault="0077613C" w:rsidP="0077613C">
      <w:pPr>
        <w:spacing w:line="360" w:lineRule="auto"/>
        <w:jc w:val="both"/>
        <w:rPr>
          <w:b w:val="0"/>
          <w:bCs/>
          <w:color w:val="auto"/>
        </w:rPr>
      </w:pPr>
      <w:r>
        <w:rPr>
          <w:b w:val="0"/>
          <w:bCs/>
          <w:color w:val="auto"/>
        </w:rPr>
        <w:t>N</w:t>
      </w:r>
      <w:r w:rsidRPr="0077613C">
        <w:rPr>
          <w:b w:val="0"/>
          <w:bCs/>
          <w:color w:val="auto"/>
        </w:rPr>
        <w:t>umbers of admissions (in thousands) for two different years</w:t>
      </w:r>
      <w:r>
        <w:rPr>
          <w:b w:val="0"/>
          <w:bCs/>
          <w:color w:val="auto"/>
        </w:rPr>
        <w:t xml:space="preserve"> (2013 &amp; 2014) is indicated</w:t>
      </w:r>
      <w:r>
        <w:rPr>
          <w:b w:val="0"/>
          <w:bCs/>
          <w:color w:val="auto"/>
        </w:rPr>
        <w:t xml:space="preserve">. The </w:t>
      </w:r>
      <w:r>
        <w:rPr>
          <w:b w:val="0"/>
          <w:bCs/>
          <w:color w:val="auto"/>
        </w:rPr>
        <w:t>number of admissions for different ethnicity is recorded as below table:</w:t>
      </w:r>
    </w:p>
    <w:tbl>
      <w:tblPr>
        <w:tblStyle w:val="TableGrid"/>
        <w:tblW w:w="6516" w:type="dxa"/>
        <w:jc w:val="center"/>
        <w:tblLook w:val="04A0" w:firstRow="1" w:lastRow="0" w:firstColumn="1" w:lastColumn="0" w:noHBand="0" w:noVBand="1"/>
      </w:tblPr>
      <w:tblGrid>
        <w:gridCol w:w="843"/>
        <w:gridCol w:w="1355"/>
        <w:gridCol w:w="1197"/>
        <w:gridCol w:w="2241"/>
        <w:gridCol w:w="880"/>
      </w:tblGrid>
      <w:tr w:rsidR="0077613C" w14:paraId="2C5F1008" w14:textId="77777777" w:rsidTr="00847191">
        <w:trPr>
          <w:trHeight w:val="354"/>
          <w:jc w:val="center"/>
        </w:trPr>
        <w:tc>
          <w:tcPr>
            <w:tcW w:w="844" w:type="dxa"/>
          </w:tcPr>
          <w:p w14:paraId="319254D8" w14:textId="77777777" w:rsidR="0077613C" w:rsidRDefault="0077613C" w:rsidP="0077613C">
            <w:pPr>
              <w:spacing w:line="360" w:lineRule="auto"/>
              <w:jc w:val="both"/>
              <w:rPr>
                <w:b w:val="0"/>
                <w:bCs/>
                <w:color w:val="auto"/>
              </w:rPr>
            </w:pPr>
          </w:p>
        </w:tc>
        <w:tc>
          <w:tcPr>
            <w:tcW w:w="1355" w:type="dxa"/>
          </w:tcPr>
          <w:p w14:paraId="55CDA6F4" w14:textId="028690A6" w:rsidR="0077613C" w:rsidRDefault="0077613C" w:rsidP="0077613C">
            <w:pPr>
              <w:spacing w:line="360" w:lineRule="auto"/>
              <w:jc w:val="both"/>
              <w:rPr>
                <w:b w:val="0"/>
                <w:bCs/>
                <w:color w:val="auto"/>
              </w:rPr>
            </w:pPr>
            <w:r>
              <w:rPr>
                <w:b w:val="0"/>
                <w:bCs/>
                <w:color w:val="auto"/>
              </w:rPr>
              <w:t>Caucasian</w:t>
            </w:r>
          </w:p>
        </w:tc>
        <w:tc>
          <w:tcPr>
            <w:tcW w:w="1198" w:type="dxa"/>
          </w:tcPr>
          <w:p w14:paraId="4D8AB93A" w14:textId="3E04B4D7" w:rsidR="0077613C" w:rsidRDefault="0077613C" w:rsidP="0077613C">
            <w:pPr>
              <w:spacing w:line="360" w:lineRule="auto"/>
              <w:jc w:val="both"/>
              <w:rPr>
                <w:b w:val="0"/>
                <w:bCs/>
                <w:color w:val="auto"/>
              </w:rPr>
            </w:pPr>
            <w:r>
              <w:rPr>
                <w:b w:val="0"/>
                <w:bCs/>
                <w:color w:val="auto"/>
              </w:rPr>
              <w:t>Hispanic</w:t>
            </w:r>
          </w:p>
        </w:tc>
        <w:tc>
          <w:tcPr>
            <w:tcW w:w="2268" w:type="dxa"/>
          </w:tcPr>
          <w:p w14:paraId="5DF0D710" w14:textId="314E0F33" w:rsidR="0077613C" w:rsidRDefault="0077613C" w:rsidP="0077613C">
            <w:pPr>
              <w:spacing w:line="360" w:lineRule="auto"/>
              <w:jc w:val="both"/>
              <w:rPr>
                <w:b w:val="0"/>
                <w:bCs/>
                <w:color w:val="auto"/>
              </w:rPr>
            </w:pPr>
            <w:r>
              <w:rPr>
                <w:b w:val="0"/>
                <w:bCs/>
                <w:color w:val="auto"/>
              </w:rPr>
              <w:t>African-American</w:t>
            </w:r>
          </w:p>
        </w:tc>
        <w:tc>
          <w:tcPr>
            <w:tcW w:w="851" w:type="dxa"/>
          </w:tcPr>
          <w:p w14:paraId="7B77575A" w14:textId="4BB57792" w:rsidR="0077613C" w:rsidRDefault="0077613C" w:rsidP="0077613C">
            <w:pPr>
              <w:spacing w:line="360" w:lineRule="auto"/>
              <w:jc w:val="both"/>
              <w:rPr>
                <w:b w:val="0"/>
                <w:bCs/>
                <w:color w:val="auto"/>
              </w:rPr>
            </w:pPr>
            <w:r>
              <w:rPr>
                <w:b w:val="0"/>
                <w:bCs/>
                <w:color w:val="auto"/>
              </w:rPr>
              <w:t>Other</w:t>
            </w:r>
          </w:p>
        </w:tc>
      </w:tr>
      <w:tr w:rsidR="0077613C" w14:paraId="7A983D22" w14:textId="77777777" w:rsidTr="00847191">
        <w:trPr>
          <w:trHeight w:val="354"/>
          <w:jc w:val="center"/>
        </w:trPr>
        <w:tc>
          <w:tcPr>
            <w:tcW w:w="844" w:type="dxa"/>
          </w:tcPr>
          <w:p w14:paraId="55F6D1F4" w14:textId="7B5AD23D" w:rsidR="0077613C" w:rsidRDefault="0077613C" w:rsidP="0077613C">
            <w:pPr>
              <w:spacing w:line="360" w:lineRule="auto"/>
              <w:jc w:val="both"/>
              <w:rPr>
                <w:b w:val="0"/>
                <w:bCs/>
                <w:color w:val="auto"/>
              </w:rPr>
            </w:pPr>
            <w:r>
              <w:rPr>
                <w:b w:val="0"/>
                <w:bCs/>
                <w:color w:val="auto"/>
              </w:rPr>
              <w:t>2013</w:t>
            </w:r>
          </w:p>
        </w:tc>
        <w:tc>
          <w:tcPr>
            <w:tcW w:w="1355" w:type="dxa"/>
          </w:tcPr>
          <w:p w14:paraId="78E16FAE" w14:textId="2368E31F" w:rsidR="0077613C" w:rsidRDefault="00847191" w:rsidP="0077613C">
            <w:pPr>
              <w:spacing w:line="360" w:lineRule="auto"/>
              <w:jc w:val="both"/>
              <w:rPr>
                <w:b w:val="0"/>
                <w:bCs/>
                <w:color w:val="auto"/>
              </w:rPr>
            </w:pPr>
            <w:r>
              <w:rPr>
                <w:b w:val="0"/>
                <w:bCs/>
                <w:color w:val="auto"/>
              </w:rPr>
              <w:t>724</w:t>
            </w:r>
          </w:p>
        </w:tc>
        <w:tc>
          <w:tcPr>
            <w:tcW w:w="1198" w:type="dxa"/>
          </w:tcPr>
          <w:p w14:paraId="7B865194" w14:textId="689FB13D" w:rsidR="0077613C" w:rsidRDefault="00847191" w:rsidP="0077613C">
            <w:pPr>
              <w:spacing w:line="360" w:lineRule="auto"/>
              <w:jc w:val="both"/>
              <w:rPr>
                <w:b w:val="0"/>
                <w:bCs/>
                <w:color w:val="auto"/>
              </w:rPr>
            </w:pPr>
            <w:r>
              <w:rPr>
                <w:b w:val="0"/>
                <w:bCs/>
                <w:color w:val="auto"/>
              </w:rPr>
              <w:t>335</w:t>
            </w:r>
          </w:p>
        </w:tc>
        <w:tc>
          <w:tcPr>
            <w:tcW w:w="2268" w:type="dxa"/>
          </w:tcPr>
          <w:p w14:paraId="6AF4A634" w14:textId="2FAAD2B0" w:rsidR="0077613C" w:rsidRDefault="00847191" w:rsidP="0077613C">
            <w:pPr>
              <w:spacing w:line="360" w:lineRule="auto"/>
              <w:jc w:val="both"/>
              <w:rPr>
                <w:b w:val="0"/>
                <w:bCs/>
                <w:color w:val="auto"/>
              </w:rPr>
            </w:pPr>
            <w:r>
              <w:rPr>
                <w:b w:val="0"/>
                <w:bCs/>
                <w:color w:val="auto"/>
              </w:rPr>
              <w:t>174</w:t>
            </w:r>
          </w:p>
        </w:tc>
        <w:tc>
          <w:tcPr>
            <w:tcW w:w="851" w:type="dxa"/>
          </w:tcPr>
          <w:p w14:paraId="46991A71" w14:textId="5D71A00C" w:rsidR="0077613C" w:rsidRDefault="00847191" w:rsidP="0077613C">
            <w:pPr>
              <w:spacing w:line="360" w:lineRule="auto"/>
              <w:jc w:val="both"/>
              <w:rPr>
                <w:b w:val="0"/>
                <w:bCs/>
                <w:color w:val="auto"/>
              </w:rPr>
            </w:pPr>
            <w:r>
              <w:rPr>
                <w:b w:val="0"/>
                <w:bCs/>
                <w:color w:val="auto"/>
              </w:rPr>
              <w:t>107</w:t>
            </w:r>
          </w:p>
        </w:tc>
      </w:tr>
      <w:tr w:rsidR="0077613C" w14:paraId="096C8D26" w14:textId="77777777" w:rsidTr="00847191">
        <w:trPr>
          <w:trHeight w:val="344"/>
          <w:jc w:val="center"/>
        </w:trPr>
        <w:tc>
          <w:tcPr>
            <w:tcW w:w="844" w:type="dxa"/>
          </w:tcPr>
          <w:p w14:paraId="3D6E4A9F" w14:textId="3367BCBC" w:rsidR="0077613C" w:rsidRDefault="00847191" w:rsidP="0077613C">
            <w:pPr>
              <w:spacing w:line="360" w:lineRule="auto"/>
              <w:jc w:val="both"/>
              <w:rPr>
                <w:b w:val="0"/>
                <w:bCs/>
                <w:color w:val="auto"/>
              </w:rPr>
            </w:pPr>
            <w:r>
              <w:rPr>
                <w:b w:val="0"/>
                <w:bCs/>
                <w:color w:val="auto"/>
              </w:rPr>
              <w:t>2014</w:t>
            </w:r>
          </w:p>
        </w:tc>
        <w:tc>
          <w:tcPr>
            <w:tcW w:w="1355" w:type="dxa"/>
          </w:tcPr>
          <w:p w14:paraId="4B31869C" w14:textId="1222B524" w:rsidR="0077613C" w:rsidRDefault="00847191" w:rsidP="0077613C">
            <w:pPr>
              <w:spacing w:line="360" w:lineRule="auto"/>
              <w:jc w:val="both"/>
              <w:rPr>
                <w:b w:val="0"/>
                <w:bCs/>
                <w:color w:val="auto"/>
              </w:rPr>
            </w:pPr>
            <w:r>
              <w:rPr>
                <w:b w:val="0"/>
                <w:bCs/>
                <w:color w:val="auto"/>
              </w:rPr>
              <w:t>370</w:t>
            </w:r>
          </w:p>
        </w:tc>
        <w:tc>
          <w:tcPr>
            <w:tcW w:w="1198" w:type="dxa"/>
          </w:tcPr>
          <w:p w14:paraId="4605E823" w14:textId="3C503938" w:rsidR="0077613C" w:rsidRDefault="00847191" w:rsidP="0077613C">
            <w:pPr>
              <w:spacing w:line="360" w:lineRule="auto"/>
              <w:jc w:val="both"/>
              <w:rPr>
                <w:b w:val="0"/>
                <w:bCs/>
                <w:color w:val="auto"/>
              </w:rPr>
            </w:pPr>
            <w:r>
              <w:rPr>
                <w:b w:val="0"/>
                <w:bCs/>
                <w:color w:val="auto"/>
              </w:rPr>
              <w:t>292</w:t>
            </w:r>
          </w:p>
        </w:tc>
        <w:tc>
          <w:tcPr>
            <w:tcW w:w="2268" w:type="dxa"/>
          </w:tcPr>
          <w:p w14:paraId="6BA75BE8" w14:textId="7530C02E" w:rsidR="0077613C" w:rsidRDefault="00847191" w:rsidP="0077613C">
            <w:pPr>
              <w:spacing w:line="360" w:lineRule="auto"/>
              <w:jc w:val="both"/>
              <w:rPr>
                <w:b w:val="0"/>
                <w:bCs/>
                <w:color w:val="auto"/>
              </w:rPr>
            </w:pPr>
            <w:r>
              <w:rPr>
                <w:b w:val="0"/>
                <w:bCs/>
                <w:color w:val="auto"/>
              </w:rPr>
              <w:t>152</w:t>
            </w:r>
          </w:p>
        </w:tc>
        <w:tc>
          <w:tcPr>
            <w:tcW w:w="851" w:type="dxa"/>
          </w:tcPr>
          <w:p w14:paraId="0E7DC148" w14:textId="2BEC9E31" w:rsidR="0077613C" w:rsidRDefault="00847191" w:rsidP="0077613C">
            <w:pPr>
              <w:spacing w:line="360" w:lineRule="auto"/>
              <w:jc w:val="both"/>
              <w:rPr>
                <w:b w:val="0"/>
                <w:bCs/>
                <w:color w:val="auto"/>
              </w:rPr>
            </w:pPr>
            <w:r>
              <w:rPr>
                <w:b w:val="0"/>
                <w:bCs/>
                <w:color w:val="auto"/>
              </w:rPr>
              <w:t>140</w:t>
            </w:r>
          </w:p>
        </w:tc>
      </w:tr>
    </w:tbl>
    <w:p w14:paraId="44CF7F1A" w14:textId="39429F93" w:rsidR="0077613C" w:rsidRDefault="0077613C" w:rsidP="0077613C">
      <w:pPr>
        <w:spacing w:line="360" w:lineRule="auto"/>
        <w:jc w:val="both"/>
        <w:rPr>
          <w:b w:val="0"/>
          <w:bCs/>
          <w:color w:val="auto"/>
        </w:rPr>
      </w:pPr>
      <w:r>
        <w:rPr>
          <w:b w:val="0"/>
          <w:bCs/>
          <w:color w:val="auto"/>
        </w:rPr>
        <w:t xml:space="preserve">The </w:t>
      </w:r>
      <w:r w:rsidRPr="00F97F08">
        <w:rPr>
          <w:b w:val="0"/>
          <w:bCs/>
          <w:color w:val="auto"/>
        </w:rPr>
        <w:t>α</w:t>
      </w:r>
      <w:r>
        <w:rPr>
          <w:b w:val="0"/>
          <w:bCs/>
          <w:color w:val="auto"/>
        </w:rPr>
        <w:t xml:space="preserve"> is given as 0.05.</w:t>
      </w:r>
    </w:p>
    <w:p w14:paraId="674BECD9" w14:textId="77777777" w:rsidR="0077613C" w:rsidRDefault="0077613C" w:rsidP="0077613C">
      <w:pPr>
        <w:spacing w:line="360" w:lineRule="auto"/>
        <w:jc w:val="both"/>
        <w:rPr>
          <w:b w:val="0"/>
          <w:bCs/>
          <w:color w:val="auto"/>
        </w:rPr>
      </w:pPr>
      <w:r>
        <w:rPr>
          <w:b w:val="0"/>
          <w:bCs/>
          <w:color w:val="auto"/>
        </w:rPr>
        <w:t>The Hypothesis is stated below:</w:t>
      </w:r>
    </w:p>
    <w:p w14:paraId="2553E2C7" w14:textId="77777777" w:rsidR="00847191" w:rsidRPr="00847191" w:rsidRDefault="0077613C" w:rsidP="00847191">
      <w:pPr>
        <w:spacing w:line="360" w:lineRule="auto"/>
        <w:jc w:val="both"/>
        <w:rPr>
          <w:b w:val="0"/>
          <w:bCs/>
          <w:color w:val="auto"/>
        </w:rPr>
      </w:pPr>
      <w:r w:rsidRPr="0072496B">
        <w:rPr>
          <w:b w:val="0"/>
          <w:bCs/>
          <w:color w:val="auto"/>
        </w:rPr>
        <w:t xml:space="preserve">H0: </w:t>
      </w:r>
      <w:r w:rsidR="00847191" w:rsidRPr="00847191">
        <w:rPr>
          <w:b w:val="0"/>
          <w:bCs/>
          <w:color w:val="auto"/>
        </w:rPr>
        <w:t>The movie attendance by year is independent of ethnicity</w:t>
      </w:r>
    </w:p>
    <w:p w14:paraId="74B86FC5" w14:textId="0DE89276" w:rsidR="0077613C" w:rsidRDefault="00847191" w:rsidP="00847191">
      <w:pPr>
        <w:spacing w:line="360" w:lineRule="auto"/>
        <w:jc w:val="both"/>
        <w:rPr>
          <w:b w:val="0"/>
          <w:bCs/>
          <w:color w:val="auto"/>
        </w:rPr>
      </w:pPr>
      <w:r w:rsidRPr="00847191">
        <w:rPr>
          <w:b w:val="0"/>
          <w:bCs/>
          <w:color w:val="auto"/>
        </w:rPr>
        <w:t>H1: The movie attendance by year is dependent of ethnicity</w:t>
      </w:r>
    </w:p>
    <w:p w14:paraId="62A4DB9D" w14:textId="69F62A3F" w:rsidR="0077613C" w:rsidRDefault="0077613C" w:rsidP="0077613C">
      <w:pPr>
        <w:spacing w:line="360" w:lineRule="auto"/>
        <w:jc w:val="both"/>
        <w:rPr>
          <w:b w:val="0"/>
          <w:bCs/>
          <w:color w:val="auto"/>
        </w:rPr>
      </w:pPr>
      <w:bookmarkStart w:id="0" w:name="_Hlk94622000"/>
      <w:r>
        <w:rPr>
          <w:b w:val="0"/>
          <w:bCs/>
          <w:color w:val="auto"/>
        </w:rPr>
        <w:t xml:space="preserve">The Critical Value is calculated to be 7.81. The chi-square test gives the p-value as </w:t>
      </w:r>
      <w:r w:rsidR="00507DB3" w:rsidRPr="00507DB3">
        <w:rPr>
          <w:b w:val="0"/>
          <w:bCs/>
          <w:color w:val="auto"/>
        </w:rPr>
        <w:t>5.478e-13</w:t>
      </w:r>
      <w:r>
        <w:rPr>
          <w:b w:val="0"/>
          <w:bCs/>
          <w:color w:val="auto"/>
        </w:rPr>
        <w:t xml:space="preserve"> which is lesser than the </w:t>
      </w:r>
      <w:r w:rsidRPr="00F97F08">
        <w:rPr>
          <w:b w:val="0"/>
          <w:bCs/>
          <w:color w:val="auto"/>
        </w:rPr>
        <w:t>α</w:t>
      </w:r>
      <w:r>
        <w:rPr>
          <w:b w:val="0"/>
          <w:bCs/>
          <w:color w:val="auto"/>
        </w:rPr>
        <w:t xml:space="preserve"> value (0.05) and hence we </w:t>
      </w:r>
      <w:r>
        <w:rPr>
          <w:color w:val="auto"/>
        </w:rPr>
        <w:t>R</w:t>
      </w:r>
      <w:r w:rsidRPr="008276B2">
        <w:rPr>
          <w:color w:val="auto"/>
        </w:rPr>
        <w:t xml:space="preserve">eject </w:t>
      </w:r>
      <w:r>
        <w:rPr>
          <w:color w:val="auto"/>
        </w:rPr>
        <w:t>the N</w:t>
      </w:r>
      <w:r w:rsidRPr="008276B2">
        <w:rPr>
          <w:color w:val="auto"/>
        </w:rPr>
        <w:t>ull Hypothesis</w:t>
      </w:r>
      <w:r>
        <w:rPr>
          <w:b w:val="0"/>
          <w:bCs/>
          <w:color w:val="auto"/>
        </w:rPr>
        <w:t>, which means t</w:t>
      </w:r>
      <w:r w:rsidRPr="008276B2">
        <w:rPr>
          <w:b w:val="0"/>
          <w:bCs/>
          <w:color w:val="auto"/>
        </w:rPr>
        <w:t xml:space="preserve">he </w:t>
      </w:r>
      <w:r w:rsidR="00507DB3" w:rsidRPr="00507DB3">
        <w:rPr>
          <w:b w:val="0"/>
          <w:bCs/>
          <w:color w:val="auto"/>
        </w:rPr>
        <w:t>movie attendance by year is dependent of ethnicity</w:t>
      </w:r>
      <w:r>
        <w:rPr>
          <w:b w:val="0"/>
          <w:bCs/>
          <w:color w:val="auto"/>
        </w:rPr>
        <w:t>.</w:t>
      </w:r>
      <w:bookmarkEnd w:id="0"/>
    </w:p>
    <w:p w14:paraId="23BF9CB0" w14:textId="08EAD1B3" w:rsidR="00507DB3" w:rsidRDefault="00507DB3" w:rsidP="0077613C">
      <w:pPr>
        <w:spacing w:line="360" w:lineRule="auto"/>
        <w:jc w:val="both"/>
        <w:rPr>
          <w:b w:val="0"/>
          <w:bCs/>
          <w:color w:val="auto"/>
        </w:rPr>
      </w:pPr>
    </w:p>
    <w:p w14:paraId="22A9066D" w14:textId="4AFB00F9" w:rsidR="00507DB3" w:rsidRPr="00A83474" w:rsidRDefault="00507DB3" w:rsidP="00507DB3">
      <w:pPr>
        <w:spacing w:line="360" w:lineRule="auto"/>
        <w:jc w:val="both"/>
        <w:rPr>
          <w:color w:val="auto"/>
        </w:rPr>
      </w:pPr>
      <w:r w:rsidRPr="00A83474">
        <w:rPr>
          <w:color w:val="auto"/>
        </w:rPr>
        <w:t xml:space="preserve">Question </w:t>
      </w:r>
      <w:r>
        <w:rPr>
          <w:color w:val="auto"/>
        </w:rPr>
        <w:t>4</w:t>
      </w:r>
      <w:r w:rsidRPr="00A83474">
        <w:rPr>
          <w:color w:val="auto"/>
        </w:rPr>
        <w:t>:</w:t>
      </w:r>
    </w:p>
    <w:p w14:paraId="49683A25" w14:textId="44436887" w:rsidR="00507DB3" w:rsidRDefault="0005080B" w:rsidP="00507DB3">
      <w:pPr>
        <w:spacing w:line="360" w:lineRule="auto"/>
        <w:jc w:val="both"/>
        <w:rPr>
          <w:b w:val="0"/>
          <w:bCs/>
          <w:color w:val="auto"/>
        </w:rPr>
      </w:pPr>
      <w:r>
        <w:rPr>
          <w:b w:val="0"/>
          <w:bCs/>
          <w:color w:val="auto"/>
        </w:rPr>
        <w:t xml:space="preserve">Below </w:t>
      </w:r>
      <w:r w:rsidRPr="0005080B">
        <w:rPr>
          <w:b w:val="0"/>
          <w:bCs/>
          <w:color w:val="auto"/>
        </w:rPr>
        <w:t>table lists the numbers of officers and enlisted personnel for women in the military</w:t>
      </w:r>
      <w:r w:rsidR="00507DB3">
        <w:rPr>
          <w:b w:val="0"/>
          <w:bCs/>
          <w:color w:val="auto"/>
        </w:rPr>
        <w:t>:</w:t>
      </w:r>
    </w:p>
    <w:tbl>
      <w:tblPr>
        <w:tblStyle w:val="TableGrid"/>
        <w:tblW w:w="4182" w:type="dxa"/>
        <w:jc w:val="center"/>
        <w:tblLook w:val="04A0" w:firstRow="1" w:lastRow="0" w:firstColumn="1" w:lastColumn="0" w:noHBand="0" w:noVBand="1"/>
      </w:tblPr>
      <w:tblGrid>
        <w:gridCol w:w="1843"/>
        <w:gridCol w:w="1170"/>
        <w:gridCol w:w="1169"/>
      </w:tblGrid>
      <w:tr w:rsidR="0005080B" w14:paraId="7AF1ADD1" w14:textId="77777777" w:rsidTr="0005080B">
        <w:trPr>
          <w:trHeight w:val="354"/>
          <w:jc w:val="center"/>
        </w:trPr>
        <w:tc>
          <w:tcPr>
            <w:tcW w:w="1843" w:type="dxa"/>
          </w:tcPr>
          <w:p w14:paraId="3E8B8046" w14:textId="36902F70" w:rsidR="0005080B" w:rsidRDefault="0005080B" w:rsidP="002A3DC9">
            <w:pPr>
              <w:spacing w:line="360" w:lineRule="auto"/>
              <w:jc w:val="both"/>
              <w:rPr>
                <w:b w:val="0"/>
                <w:bCs/>
                <w:color w:val="auto"/>
              </w:rPr>
            </w:pPr>
            <w:r>
              <w:rPr>
                <w:b w:val="0"/>
                <w:bCs/>
                <w:color w:val="auto"/>
              </w:rPr>
              <w:t>Action</w:t>
            </w:r>
          </w:p>
        </w:tc>
        <w:tc>
          <w:tcPr>
            <w:tcW w:w="1170" w:type="dxa"/>
          </w:tcPr>
          <w:p w14:paraId="08C4C750" w14:textId="11556CDF" w:rsidR="0005080B" w:rsidRDefault="0005080B" w:rsidP="002A3DC9">
            <w:pPr>
              <w:spacing w:line="360" w:lineRule="auto"/>
              <w:jc w:val="both"/>
              <w:rPr>
                <w:b w:val="0"/>
                <w:bCs/>
                <w:color w:val="auto"/>
              </w:rPr>
            </w:pPr>
            <w:r>
              <w:rPr>
                <w:b w:val="0"/>
                <w:bCs/>
                <w:color w:val="auto"/>
              </w:rPr>
              <w:t>Officers</w:t>
            </w:r>
          </w:p>
        </w:tc>
        <w:tc>
          <w:tcPr>
            <w:tcW w:w="1169" w:type="dxa"/>
          </w:tcPr>
          <w:p w14:paraId="001EFF4A" w14:textId="4977965D" w:rsidR="0005080B" w:rsidRDefault="0005080B" w:rsidP="002A3DC9">
            <w:pPr>
              <w:spacing w:line="360" w:lineRule="auto"/>
              <w:jc w:val="both"/>
              <w:rPr>
                <w:b w:val="0"/>
                <w:bCs/>
                <w:color w:val="auto"/>
              </w:rPr>
            </w:pPr>
            <w:r>
              <w:rPr>
                <w:b w:val="0"/>
                <w:bCs/>
                <w:color w:val="auto"/>
              </w:rPr>
              <w:t>Enlisted</w:t>
            </w:r>
          </w:p>
        </w:tc>
      </w:tr>
      <w:tr w:rsidR="0005080B" w14:paraId="2A25FBDB" w14:textId="77777777" w:rsidTr="0005080B">
        <w:trPr>
          <w:trHeight w:val="354"/>
          <w:jc w:val="center"/>
        </w:trPr>
        <w:tc>
          <w:tcPr>
            <w:tcW w:w="1843" w:type="dxa"/>
          </w:tcPr>
          <w:p w14:paraId="24A627FC" w14:textId="4A8568B5" w:rsidR="0005080B" w:rsidRDefault="0005080B" w:rsidP="002A3DC9">
            <w:pPr>
              <w:spacing w:line="360" w:lineRule="auto"/>
              <w:jc w:val="both"/>
              <w:rPr>
                <w:b w:val="0"/>
                <w:bCs/>
                <w:color w:val="auto"/>
              </w:rPr>
            </w:pPr>
            <w:r>
              <w:rPr>
                <w:b w:val="0"/>
                <w:bCs/>
                <w:color w:val="auto"/>
              </w:rPr>
              <w:t>Army</w:t>
            </w:r>
          </w:p>
        </w:tc>
        <w:tc>
          <w:tcPr>
            <w:tcW w:w="1170" w:type="dxa"/>
          </w:tcPr>
          <w:p w14:paraId="1558A82B" w14:textId="0A98426A" w:rsidR="0005080B" w:rsidRDefault="0005080B" w:rsidP="002A3DC9">
            <w:pPr>
              <w:spacing w:line="360" w:lineRule="auto"/>
              <w:jc w:val="both"/>
              <w:rPr>
                <w:b w:val="0"/>
                <w:bCs/>
                <w:color w:val="auto"/>
              </w:rPr>
            </w:pPr>
            <w:r>
              <w:rPr>
                <w:b w:val="0"/>
                <w:bCs/>
                <w:color w:val="auto"/>
              </w:rPr>
              <w:t>10791</w:t>
            </w:r>
          </w:p>
        </w:tc>
        <w:tc>
          <w:tcPr>
            <w:tcW w:w="1169" w:type="dxa"/>
          </w:tcPr>
          <w:p w14:paraId="05384740" w14:textId="2B6404FF" w:rsidR="0005080B" w:rsidRDefault="0005080B" w:rsidP="002A3DC9">
            <w:pPr>
              <w:spacing w:line="360" w:lineRule="auto"/>
              <w:jc w:val="both"/>
              <w:rPr>
                <w:b w:val="0"/>
                <w:bCs/>
                <w:color w:val="auto"/>
              </w:rPr>
            </w:pPr>
            <w:r>
              <w:rPr>
                <w:b w:val="0"/>
                <w:bCs/>
                <w:color w:val="auto"/>
              </w:rPr>
              <w:t>62491</w:t>
            </w:r>
          </w:p>
        </w:tc>
      </w:tr>
      <w:tr w:rsidR="0005080B" w14:paraId="4BCED3BF" w14:textId="77777777" w:rsidTr="0005080B">
        <w:trPr>
          <w:trHeight w:val="344"/>
          <w:jc w:val="center"/>
        </w:trPr>
        <w:tc>
          <w:tcPr>
            <w:tcW w:w="1843" w:type="dxa"/>
          </w:tcPr>
          <w:p w14:paraId="0E3BCAE4" w14:textId="7B1E9B93" w:rsidR="0005080B" w:rsidRDefault="0005080B" w:rsidP="002A3DC9">
            <w:pPr>
              <w:spacing w:line="360" w:lineRule="auto"/>
              <w:jc w:val="both"/>
              <w:rPr>
                <w:b w:val="0"/>
                <w:bCs/>
                <w:color w:val="auto"/>
              </w:rPr>
            </w:pPr>
            <w:r>
              <w:rPr>
                <w:b w:val="0"/>
                <w:bCs/>
                <w:color w:val="auto"/>
              </w:rPr>
              <w:t>Navy</w:t>
            </w:r>
          </w:p>
        </w:tc>
        <w:tc>
          <w:tcPr>
            <w:tcW w:w="1170" w:type="dxa"/>
          </w:tcPr>
          <w:p w14:paraId="26E34780" w14:textId="0A806E28" w:rsidR="0005080B" w:rsidRDefault="0005080B" w:rsidP="002A3DC9">
            <w:pPr>
              <w:spacing w:line="360" w:lineRule="auto"/>
              <w:jc w:val="both"/>
              <w:rPr>
                <w:b w:val="0"/>
                <w:bCs/>
                <w:color w:val="auto"/>
              </w:rPr>
            </w:pPr>
            <w:r>
              <w:rPr>
                <w:b w:val="0"/>
                <w:bCs/>
                <w:color w:val="auto"/>
              </w:rPr>
              <w:t>7816</w:t>
            </w:r>
          </w:p>
        </w:tc>
        <w:tc>
          <w:tcPr>
            <w:tcW w:w="1169" w:type="dxa"/>
          </w:tcPr>
          <w:p w14:paraId="783AB597" w14:textId="34F765F6" w:rsidR="0005080B" w:rsidRDefault="0005080B" w:rsidP="002A3DC9">
            <w:pPr>
              <w:spacing w:line="360" w:lineRule="auto"/>
              <w:jc w:val="both"/>
              <w:rPr>
                <w:b w:val="0"/>
                <w:bCs/>
                <w:color w:val="auto"/>
              </w:rPr>
            </w:pPr>
            <w:r>
              <w:rPr>
                <w:b w:val="0"/>
                <w:bCs/>
                <w:color w:val="auto"/>
              </w:rPr>
              <w:t>42750</w:t>
            </w:r>
          </w:p>
        </w:tc>
      </w:tr>
      <w:tr w:rsidR="0005080B" w14:paraId="7B7C7C95" w14:textId="77777777" w:rsidTr="0005080B">
        <w:trPr>
          <w:trHeight w:val="344"/>
          <w:jc w:val="center"/>
        </w:trPr>
        <w:tc>
          <w:tcPr>
            <w:tcW w:w="1843" w:type="dxa"/>
          </w:tcPr>
          <w:p w14:paraId="28FB06A6" w14:textId="768CBCEB" w:rsidR="0005080B" w:rsidRDefault="0005080B" w:rsidP="002A3DC9">
            <w:pPr>
              <w:spacing w:line="360" w:lineRule="auto"/>
              <w:jc w:val="both"/>
              <w:rPr>
                <w:b w:val="0"/>
                <w:bCs/>
                <w:color w:val="auto"/>
              </w:rPr>
            </w:pPr>
            <w:r>
              <w:rPr>
                <w:b w:val="0"/>
                <w:bCs/>
                <w:color w:val="auto"/>
              </w:rPr>
              <w:t>Marine Corps</w:t>
            </w:r>
          </w:p>
        </w:tc>
        <w:tc>
          <w:tcPr>
            <w:tcW w:w="1170" w:type="dxa"/>
          </w:tcPr>
          <w:p w14:paraId="413AD530" w14:textId="4572F41B" w:rsidR="0005080B" w:rsidRDefault="0005080B" w:rsidP="002A3DC9">
            <w:pPr>
              <w:spacing w:line="360" w:lineRule="auto"/>
              <w:jc w:val="both"/>
              <w:rPr>
                <w:b w:val="0"/>
                <w:bCs/>
                <w:color w:val="auto"/>
              </w:rPr>
            </w:pPr>
            <w:r>
              <w:rPr>
                <w:b w:val="0"/>
                <w:bCs/>
                <w:color w:val="auto"/>
              </w:rPr>
              <w:t>932</w:t>
            </w:r>
          </w:p>
        </w:tc>
        <w:tc>
          <w:tcPr>
            <w:tcW w:w="1169" w:type="dxa"/>
          </w:tcPr>
          <w:p w14:paraId="091165D6" w14:textId="10764BA5" w:rsidR="0005080B" w:rsidRDefault="0005080B" w:rsidP="002A3DC9">
            <w:pPr>
              <w:spacing w:line="360" w:lineRule="auto"/>
              <w:jc w:val="both"/>
              <w:rPr>
                <w:b w:val="0"/>
                <w:bCs/>
                <w:color w:val="auto"/>
              </w:rPr>
            </w:pPr>
            <w:r>
              <w:rPr>
                <w:b w:val="0"/>
                <w:bCs/>
                <w:color w:val="auto"/>
              </w:rPr>
              <w:t>9525</w:t>
            </w:r>
          </w:p>
        </w:tc>
      </w:tr>
      <w:tr w:rsidR="0005080B" w14:paraId="6378B912" w14:textId="77777777" w:rsidTr="0005080B">
        <w:trPr>
          <w:trHeight w:val="344"/>
          <w:jc w:val="center"/>
        </w:trPr>
        <w:tc>
          <w:tcPr>
            <w:tcW w:w="1843" w:type="dxa"/>
          </w:tcPr>
          <w:p w14:paraId="6999554D" w14:textId="1DDA3D29" w:rsidR="0005080B" w:rsidRDefault="0005080B" w:rsidP="002A3DC9">
            <w:pPr>
              <w:spacing w:line="360" w:lineRule="auto"/>
              <w:jc w:val="both"/>
              <w:rPr>
                <w:b w:val="0"/>
                <w:bCs/>
                <w:color w:val="auto"/>
              </w:rPr>
            </w:pPr>
            <w:r>
              <w:rPr>
                <w:b w:val="0"/>
                <w:bCs/>
                <w:color w:val="auto"/>
              </w:rPr>
              <w:t>Air Force</w:t>
            </w:r>
          </w:p>
        </w:tc>
        <w:tc>
          <w:tcPr>
            <w:tcW w:w="1170" w:type="dxa"/>
          </w:tcPr>
          <w:p w14:paraId="3A6A5765" w14:textId="274A8B13" w:rsidR="0005080B" w:rsidRDefault="0005080B" w:rsidP="002A3DC9">
            <w:pPr>
              <w:spacing w:line="360" w:lineRule="auto"/>
              <w:jc w:val="both"/>
              <w:rPr>
                <w:b w:val="0"/>
                <w:bCs/>
                <w:color w:val="auto"/>
              </w:rPr>
            </w:pPr>
            <w:r>
              <w:rPr>
                <w:b w:val="0"/>
                <w:bCs/>
                <w:color w:val="auto"/>
              </w:rPr>
              <w:t>11819</w:t>
            </w:r>
          </w:p>
        </w:tc>
        <w:tc>
          <w:tcPr>
            <w:tcW w:w="1169" w:type="dxa"/>
          </w:tcPr>
          <w:p w14:paraId="1CA7912A" w14:textId="78470308" w:rsidR="0005080B" w:rsidRDefault="0005080B" w:rsidP="002A3DC9">
            <w:pPr>
              <w:spacing w:line="360" w:lineRule="auto"/>
              <w:jc w:val="both"/>
              <w:rPr>
                <w:b w:val="0"/>
                <w:bCs/>
                <w:color w:val="auto"/>
              </w:rPr>
            </w:pPr>
            <w:r>
              <w:rPr>
                <w:b w:val="0"/>
                <w:bCs/>
                <w:color w:val="auto"/>
              </w:rPr>
              <w:t>54344</w:t>
            </w:r>
          </w:p>
        </w:tc>
      </w:tr>
    </w:tbl>
    <w:p w14:paraId="589E25FE" w14:textId="77777777" w:rsidR="00507DB3" w:rsidRDefault="00507DB3" w:rsidP="00507DB3">
      <w:pPr>
        <w:spacing w:line="360" w:lineRule="auto"/>
        <w:jc w:val="both"/>
        <w:rPr>
          <w:b w:val="0"/>
          <w:bCs/>
          <w:color w:val="auto"/>
        </w:rPr>
      </w:pPr>
      <w:r>
        <w:rPr>
          <w:b w:val="0"/>
          <w:bCs/>
          <w:color w:val="auto"/>
        </w:rPr>
        <w:t xml:space="preserve">The </w:t>
      </w:r>
      <w:r w:rsidRPr="00F97F08">
        <w:rPr>
          <w:b w:val="0"/>
          <w:bCs/>
          <w:color w:val="auto"/>
        </w:rPr>
        <w:t>α</w:t>
      </w:r>
      <w:r>
        <w:rPr>
          <w:b w:val="0"/>
          <w:bCs/>
          <w:color w:val="auto"/>
        </w:rPr>
        <w:t xml:space="preserve"> is given as 0.05.</w:t>
      </w:r>
    </w:p>
    <w:p w14:paraId="462478C9" w14:textId="77777777" w:rsidR="00507DB3" w:rsidRDefault="00507DB3" w:rsidP="00507DB3">
      <w:pPr>
        <w:spacing w:line="360" w:lineRule="auto"/>
        <w:jc w:val="both"/>
        <w:rPr>
          <w:b w:val="0"/>
          <w:bCs/>
          <w:color w:val="auto"/>
        </w:rPr>
      </w:pPr>
      <w:r>
        <w:rPr>
          <w:b w:val="0"/>
          <w:bCs/>
          <w:color w:val="auto"/>
        </w:rPr>
        <w:t>The Hypothesis is stated below:</w:t>
      </w:r>
    </w:p>
    <w:p w14:paraId="003A8600" w14:textId="6307D783" w:rsidR="00507DB3" w:rsidRPr="00847191" w:rsidRDefault="00507DB3" w:rsidP="00507DB3">
      <w:pPr>
        <w:spacing w:line="360" w:lineRule="auto"/>
        <w:jc w:val="both"/>
        <w:rPr>
          <w:b w:val="0"/>
          <w:bCs/>
          <w:color w:val="auto"/>
        </w:rPr>
      </w:pPr>
      <w:r w:rsidRPr="0072496B">
        <w:rPr>
          <w:b w:val="0"/>
          <w:bCs/>
          <w:color w:val="auto"/>
        </w:rPr>
        <w:t xml:space="preserve">H0: </w:t>
      </w:r>
      <w:r w:rsidR="00E0029B" w:rsidRPr="00E0029B">
        <w:rPr>
          <w:b w:val="0"/>
          <w:bCs/>
          <w:color w:val="auto"/>
        </w:rPr>
        <w:t>The relationship exists between rank and branch of the Armed Forces</w:t>
      </w:r>
    </w:p>
    <w:p w14:paraId="60334C58" w14:textId="32533E1A" w:rsidR="00507DB3" w:rsidRDefault="00507DB3" w:rsidP="00507DB3">
      <w:pPr>
        <w:spacing w:line="360" w:lineRule="auto"/>
        <w:jc w:val="both"/>
        <w:rPr>
          <w:b w:val="0"/>
          <w:bCs/>
          <w:color w:val="auto"/>
        </w:rPr>
      </w:pPr>
      <w:r w:rsidRPr="00847191">
        <w:rPr>
          <w:b w:val="0"/>
          <w:bCs/>
          <w:color w:val="auto"/>
        </w:rPr>
        <w:t xml:space="preserve">H1: </w:t>
      </w:r>
      <w:r w:rsidR="00E0029B" w:rsidRPr="00E0029B">
        <w:rPr>
          <w:b w:val="0"/>
          <w:bCs/>
          <w:color w:val="auto"/>
        </w:rPr>
        <w:t xml:space="preserve">The relationship doesn't </w:t>
      </w:r>
      <w:r w:rsidR="00E0029B" w:rsidRPr="00E0029B">
        <w:rPr>
          <w:b w:val="0"/>
          <w:bCs/>
          <w:color w:val="auto"/>
        </w:rPr>
        <w:t>exist</w:t>
      </w:r>
      <w:r w:rsidR="00E0029B" w:rsidRPr="00E0029B">
        <w:rPr>
          <w:b w:val="0"/>
          <w:bCs/>
          <w:color w:val="auto"/>
        </w:rPr>
        <w:t xml:space="preserve"> between rank and branch of the Armed Forces</w:t>
      </w:r>
    </w:p>
    <w:p w14:paraId="2B04BB77" w14:textId="2632F87F" w:rsidR="00507DB3" w:rsidRPr="00BC7426" w:rsidRDefault="00507DB3" w:rsidP="00507DB3">
      <w:pPr>
        <w:spacing w:line="360" w:lineRule="auto"/>
        <w:jc w:val="both"/>
        <w:rPr>
          <w:b w:val="0"/>
          <w:bCs/>
          <w:color w:val="auto"/>
        </w:rPr>
      </w:pPr>
      <w:r>
        <w:rPr>
          <w:b w:val="0"/>
          <w:bCs/>
          <w:color w:val="auto"/>
        </w:rPr>
        <w:lastRenderedPageBreak/>
        <w:t xml:space="preserve">The Critical Value is calculated to be 7.81. The chi-square test gives the p-value as </w:t>
      </w:r>
      <w:r w:rsidR="00E0029B" w:rsidRPr="00E0029B">
        <w:rPr>
          <w:b w:val="0"/>
          <w:bCs/>
          <w:color w:val="auto"/>
        </w:rPr>
        <w:t>1.726418e-141</w:t>
      </w:r>
      <w:r>
        <w:rPr>
          <w:b w:val="0"/>
          <w:bCs/>
          <w:color w:val="auto"/>
        </w:rPr>
        <w:t xml:space="preserve"> which is lesser than the </w:t>
      </w:r>
      <w:r w:rsidRPr="00F97F08">
        <w:rPr>
          <w:b w:val="0"/>
          <w:bCs/>
          <w:color w:val="auto"/>
        </w:rPr>
        <w:t>α</w:t>
      </w:r>
      <w:r>
        <w:rPr>
          <w:b w:val="0"/>
          <w:bCs/>
          <w:color w:val="auto"/>
        </w:rPr>
        <w:t xml:space="preserve"> value (0.05) and hence we </w:t>
      </w:r>
      <w:r>
        <w:rPr>
          <w:color w:val="auto"/>
        </w:rPr>
        <w:t>R</w:t>
      </w:r>
      <w:r w:rsidRPr="008276B2">
        <w:rPr>
          <w:color w:val="auto"/>
        </w:rPr>
        <w:t xml:space="preserve">eject </w:t>
      </w:r>
      <w:r>
        <w:rPr>
          <w:color w:val="auto"/>
        </w:rPr>
        <w:t>the N</w:t>
      </w:r>
      <w:r w:rsidRPr="008276B2">
        <w:rPr>
          <w:color w:val="auto"/>
        </w:rPr>
        <w:t>ull Hypothesis</w:t>
      </w:r>
      <w:r>
        <w:rPr>
          <w:b w:val="0"/>
          <w:bCs/>
          <w:color w:val="auto"/>
        </w:rPr>
        <w:t xml:space="preserve">, which means </w:t>
      </w:r>
      <w:r w:rsidR="00E0029B">
        <w:rPr>
          <w:b w:val="0"/>
          <w:bCs/>
          <w:color w:val="auto"/>
        </w:rPr>
        <w:t>t</w:t>
      </w:r>
      <w:r w:rsidR="00E0029B" w:rsidRPr="00E0029B">
        <w:rPr>
          <w:b w:val="0"/>
          <w:bCs/>
          <w:color w:val="auto"/>
        </w:rPr>
        <w:t xml:space="preserve">he relationship doesn't </w:t>
      </w:r>
      <w:r w:rsidR="00E0029B" w:rsidRPr="00E0029B">
        <w:rPr>
          <w:b w:val="0"/>
          <w:bCs/>
          <w:color w:val="auto"/>
        </w:rPr>
        <w:t>exist</w:t>
      </w:r>
      <w:r w:rsidR="00E0029B" w:rsidRPr="00E0029B">
        <w:rPr>
          <w:b w:val="0"/>
          <w:bCs/>
          <w:color w:val="auto"/>
        </w:rPr>
        <w:t xml:space="preserve"> between rank and branch of the Armed Forces</w:t>
      </w:r>
      <w:r>
        <w:rPr>
          <w:b w:val="0"/>
          <w:bCs/>
          <w:color w:val="auto"/>
        </w:rPr>
        <w:t>.</w:t>
      </w:r>
    </w:p>
    <w:p w14:paraId="337B77A0" w14:textId="77777777" w:rsidR="00507DB3" w:rsidRPr="00BC7426" w:rsidRDefault="00507DB3" w:rsidP="0077613C">
      <w:pPr>
        <w:spacing w:line="360" w:lineRule="auto"/>
        <w:jc w:val="both"/>
        <w:rPr>
          <w:b w:val="0"/>
          <w:bCs/>
          <w:color w:val="auto"/>
        </w:rPr>
      </w:pPr>
    </w:p>
    <w:p w14:paraId="477B1780" w14:textId="324FCC42" w:rsidR="001728F7" w:rsidRPr="00A83474" w:rsidRDefault="001728F7" w:rsidP="001728F7">
      <w:pPr>
        <w:spacing w:line="360" w:lineRule="auto"/>
        <w:jc w:val="both"/>
        <w:rPr>
          <w:color w:val="auto"/>
        </w:rPr>
      </w:pPr>
      <w:r w:rsidRPr="00A83474">
        <w:rPr>
          <w:color w:val="auto"/>
        </w:rPr>
        <w:t xml:space="preserve">Question </w:t>
      </w:r>
      <w:r>
        <w:rPr>
          <w:color w:val="auto"/>
        </w:rPr>
        <w:t>5</w:t>
      </w:r>
      <w:r w:rsidRPr="00A83474">
        <w:rPr>
          <w:color w:val="auto"/>
        </w:rPr>
        <w:t>:</w:t>
      </w:r>
    </w:p>
    <w:p w14:paraId="58416DAE" w14:textId="6BB91BE5" w:rsidR="001728F7" w:rsidRDefault="0097494C" w:rsidP="001728F7">
      <w:pPr>
        <w:spacing w:line="360" w:lineRule="auto"/>
        <w:jc w:val="both"/>
        <w:rPr>
          <w:b w:val="0"/>
          <w:bCs/>
          <w:color w:val="auto"/>
        </w:rPr>
      </w:pPr>
      <w:r w:rsidRPr="0097494C">
        <w:rPr>
          <w:b w:val="0"/>
          <w:bCs/>
          <w:color w:val="auto"/>
        </w:rPr>
        <w:t>The amount of sodium (in milligrams) in one serving for a random sample of three different kinds of foods is listed</w:t>
      </w:r>
      <w:r>
        <w:rPr>
          <w:b w:val="0"/>
          <w:bCs/>
          <w:color w:val="auto"/>
        </w:rPr>
        <w:t xml:space="preserve"> below:</w:t>
      </w:r>
    </w:p>
    <w:tbl>
      <w:tblPr>
        <w:tblStyle w:val="TableGrid"/>
        <w:tblW w:w="4182" w:type="dxa"/>
        <w:jc w:val="center"/>
        <w:tblLook w:val="04A0" w:firstRow="1" w:lastRow="0" w:firstColumn="1" w:lastColumn="0" w:noHBand="0" w:noVBand="1"/>
      </w:tblPr>
      <w:tblGrid>
        <w:gridCol w:w="1831"/>
        <w:gridCol w:w="1164"/>
        <w:gridCol w:w="1187"/>
      </w:tblGrid>
      <w:tr w:rsidR="001728F7" w14:paraId="4DC282A5" w14:textId="77777777" w:rsidTr="002A3DC9">
        <w:trPr>
          <w:trHeight w:val="354"/>
          <w:jc w:val="center"/>
        </w:trPr>
        <w:tc>
          <w:tcPr>
            <w:tcW w:w="1843" w:type="dxa"/>
          </w:tcPr>
          <w:p w14:paraId="6119806E" w14:textId="17CC24D3" w:rsidR="001728F7" w:rsidRDefault="0097494C" w:rsidP="002A3DC9">
            <w:pPr>
              <w:spacing w:line="360" w:lineRule="auto"/>
              <w:jc w:val="both"/>
              <w:rPr>
                <w:b w:val="0"/>
                <w:bCs/>
                <w:color w:val="auto"/>
              </w:rPr>
            </w:pPr>
            <w:r>
              <w:rPr>
                <w:b w:val="0"/>
                <w:bCs/>
                <w:color w:val="auto"/>
              </w:rPr>
              <w:t>Condiments</w:t>
            </w:r>
          </w:p>
        </w:tc>
        <w:tc>
          <w:tcPr>
            <w:tcW w:w="1170" w:type="dxa"/>
          </w:tcPr>
          <w:p w14:paraId="2A60DC18" w14:textId="37235AA7" w:rsidR="001728F7" w:rsidRDefault="0097494C" w:rsidP="002A3DC9">
            <w:pPr>
              <w:spacing w:line="360" w:lineRule="auto"/>
              <w:jc w:val="both"/>
              <w:rPr>
                <w:b w:val="0"/>
                <w:bCs/>
                <w:color w:val="auto"/>
              </w:rPr>
            </w:pPr>
            <w:r>
              <w:rPr>
                <w:b w:val="0"/>
                <w:bCs/>
                <w:color w:val="auto"/>
              </w:rPr>
              <w:t>Cereals</w:t>
            </w:r>
          </w:p>
        </w:tc>
        <w:tc>
          <w:tcPr>
            <w:tcW w:w="1169" w:type="dxa"/>
          </w:tcPr>
          <w:p w14:paraId="60E86048" w14:textId="407CECE8" w:rsidR="001728F7" w:rsidRDefault="0097494C" w:rsidP="002A3DC9">
            <w:pPr>
              <w:spacing w:line="360" w:lineRule="auto"/>
              <w:jc w:val="both"/>
              <w:rPr>
                <w:b w:val="0"/>
                <w:bCs/>
                <w:color w:val="auto"/>
              </w:rPr>
            </w:pPr>
            <w:r>
              <w:rPr>
                <w:b w:val="0"/>
                <w:bCs/>
                <w:color w:val="auto"/>
              </w:rPr>
              <w:t>Desserts</w:t>
            </w:r>
          </w:p>
        </w:tc>
      </w:tr>
      <w:tr w:rsidR="001728F7" w14:paraId="4F4E863D" w14:textId="77777777" w:rsidTr="002A3DC9">
        <w:trPr>
          <w:trHeight w:val="354"/>
          <w:jc w:val="center"/>
        </w:trPr>
        <w:tc>
          <w:tcPr>
            <w:tcW w:w="1843" w:type="dxa"/>
          </w:tcPr>
          <w:p w14:paraId="3A1AE1A3" w14:textId="7078D1C8" w:rsidR="001728F7" w:rsidRDefault="0097494C" w:rsidP="002A3DC9">
            <w:pPr>
              <w:spacing w:line="360" w:lineRule="auto"/>
              <w:jc w:val="both"/>
              <w:rPr>
                <w:b w:val="0"/>
                <w:bCs/>
                <w:color w:val="auto"/>
              </w:rPr>
            </w:pPr>
            <w:r>
              <w:rPr>
                <w:b w:val="0"/>
                <w:bCs/>
                <w:color w:val="auto"/>
              </w:rPr>
              <w:t>270</w:t>
            </w:r>
          </w:p>
        </w:tc>
        <w:tc>
          <w:tcPr>
            <w:tcW w:w="1170" w:type="dxa"/>
          </w:tcPr>
          <w:p w14:paraId="344F010F" w14:textId="0E6F642A" w:rsidR="001728F7" w:rsidRDefault="0097494C" w:rsidP="002A3DC9">
            <w:pPr>
              <w:spacing w:line="360" w:lineRule="auto"/>
              <w:jc w:val="both"/>
              <w:rPr>
                <w:b w:val="0"/>
                <w:bCs/>
                <w:color w:val="auto"/>
              </w:rPr>
            </w:pPr>
            <w:r>
              <w:rPr>
                <w:b w:val="0"/>
                <w:bCs/>
                <w:color w:val="auto"/>
              </w:rPr>
              <w:t>260</w:t>
            </w:r>
          </w:p>
        </w:tc>
        <w:tc>
          <w:tcPr>
            <w:tcW w:w="1169" w:type="dxa"/>
          </w:tcPr>
          <w:p w14:paraId="55E863EE" w14:textId="70D3EFAB" w:rsidR="001728F7" w:rsidRDefault="0097494C" w:rsidP="002A3DC9">
            <w:pPr>
              <w:spacing w:line="360" w:lineRule="auto"/>
              <w:jc w:val="both"/>
              <w:rPr>
                <w:b w:val="0"/>
                <w:bCs/>
                <w:color w:val="auto"/>
              </w:rPr>
            </w:pPr>
            <w:r>
              <w:rPr>
                <w:b w:val="0"/>
                <w:bCs/>
                <w:color w:val="auto"/>
              </w:rPr>
              <w:t>100</w:t>
            </w:r>
          </w:p>
        </w:tc>
      </w:tr>
      <w:tr w:rsidR="001728F7" w14:paraId="02DDC797" w14:textId="77777777" w:rsidTr="002A3DC9">
        <w:trPr>
          <w:trHeight w:val="344"/>
          <w:jc w:val="center"/>
        </w:trPr>
        <w:tc>
          <w:tcPr>
            <w:tcW w:w="1843" w:type="dxa"/>
          </w:tcPr>
          <w:p w14:paraId="1280B7C4" w14:textId="6A90B41C" w:rsidR="001728F7" w:rsidRDefault="0097494C" w:rsidP="002A3DC9">
            <w:pPr>
              <w:spacing w:line="360" w:lineRule="auto"/>
              <w:jc w:val="both"/>
              <w:rPr>
                <w:b w:val="0"/>
                <w:bCs/>
                <w:color w:val="auto"/>
              </w:rPr>
            </w:pPr>
            <w:r>
              <w:rPr>
                <w:b w:val="0"/>
                <w:bCs/>
                <w:color w:val="auto"/>
              </w:rPr>
              <w:t>130</w:t>
            </w:r>
          </w:p>
        </w:tc>
        <w:tc>
          <w:tcPr>
            <w:tcW w:w="1170" w:type="dxa"/>
          </w:tcPr>
          <w:p w14:paraId="6F16995D" w14:textId="65A58156" w:rsidR="001728F7" w:rsidRDefault="0097494C" w:rsidP="002A3DC9">
            <w:pPr>
              <w:spacing w:line="360" w:lineRule="auto"/>
              <w:jc w:val="both"/>
              <w:rPr>
                <w:b w:val="0"/>
                <w:bCs/>
                <w:color w:val="auto"/>
              </w:rPr>
            </w:pPr>
            <w:r>
              <w:rPr>
                <w:b w:val="0"/>
                <w:bCs/>
                <w:color w:val="auto"/>
              </w:rPr>
              <w:t>220</w:t>
            </w:r>
          </w:p>
        </w:tc>
        <w:tc>
          <w:tcPr>
            <w:tcW w:w="1169" w:type="dxa"/>
          </w:tcPr>
          <w:p w14:paraId="510689B5" w14:textId="78B65D1F" w:rsidR="001728F7" w:rsidRDefault="0097494C" w:rsidP="002A3DC9">
            <w:pPr>
              <w:spacing w:line="360" w:lineRule="auto"/>
              <w:jc w:val="both"/>
              <w:rPr>
                <w:b w:val="0"/>
                <w:bCs/>
                <w:color w:val="auto"/>
              </w:rPr>
            </w:pPr>
            <w:r>
              <w:rPr>
                <w:b w:val="0"/>
                <w:bCs/>
                <w:color w:val="auto"/>
              </w:rPr>
              <w:t>180</w:t>
            </w:r>
          </w:p>
        </w:tc>
      </w:tr>
      <w:tr w:rsidR="001728F7" w14:paraId="2CE37D5F" w14:textId="77777777" w:rsidTr="002A3DC9">
        <w:trPr>
          <w:trHeight w:val="344"/>
          <w:jc w:val="center"/>
        </w:trPr>
        <w:tc>
          <w:tcPr>
            <w:tcW w:w="1843" w:type="dxa"/>
          </w:tcPr>
          <w:p w14:paraId="113E8F60" w14:textId="3215B741" w:rsidR="001728F7" w:rsidRDefault="0097494C" w:rsidP="002A3DC9">
            <w:pPr>
              <w:spacing w:line="360" w:lineRule="auto"/>
              <w:jc w:val="both"/>
              <w:rPr>
                <w:b w:val="0"/>
                <w:bCs/>
                <w:color w:val="auto"/>
              </w:rPr>
            </w:pPr>
            <w:r>
              <w:rPr>
                <w:b w:val="0"/>
                <w:bCs/>
                <w:color w:val="auto"/>
              </w:rPr>
              <w:t>230</w:t>
            </w:r>
          </w:p>
        </w:tc>
        <w:tc>
          <w:tcPr>
            <w:tcW w:w="1170" w:type="dxa"/>
          </w:tcPr>
          <w:p w14:paraId="280F0D1A" w14:textId="22C01DEA" w:rsidR="001728F7" w:rsidRDefault="0097494C" w:rsidP="002A3DC9">
            <w:pPr>
              <w:spacing w:line="360" w:lineRule="auto"/>
              <w:jc w:val="both"/>
              <w:rPr>
                <w:b w:val="0"/>
                <w:bCs/>
                <w:color w:val="auto"/>
              </w:rPr>
            </w:pPr>
            <w:r>
              <w:rPr>
                <w:b w:val="0"/>
                <w:bCs/>
                <w:color w:val="auto"/>
              </w:rPr>
              <w:t>290</w:t>
            </w:r>
          </w:p>
        </w:tc>
        <w:tc>
          <w:tcPr>
            <w:tcW w:w="1169" w:type="dxa"/>
          </w:tcPr>
          <w:p w14:paraId="647663E7" w14:textId="42C106C4" w:rsidR="001728F7" w:rsidRDefault="0097494C" w:rsidP="002A3DC9">
            <w:pPr>
              <w:spacing w:line="360" w:lineRule="auto"/>
              <w:jc w:val="both"/>
              <w:rPr>
                <w:b w:val="0"/>
                <w:bCs/>
                <w:color w:val="auto"/>
              </w:rPr>
            </w:pPr>
            <w:r>
              <w:rPr>
                <w:b w:val="0"/>
                <w:bCs/>
                <w:color w:val="auto"/>
              </w:rPr>
              <w:t>250</w:t>
            </w:r>
          </w:p>
        </w:tc>
      </w:tr>
      <w:tr w:rsidR="001728F7" w14:paraId="3D55D609" w14:textId="77777777" w:rsidTr="002A3DC9">
        <w:trPr>
          <w:trHeight w:val="344"/>
          <w:jc w:val="center"/>
        </w:trPr>
        <w:tc>
          <w:tcPr>
            <w:tcW w:w="1843" w:type="dxa"/>
          </w:tcPr>
          <w:p w14:paraId="2E4D60EE" w14:textId="6CC84882" w:rsidR="001728F7" w:rsidRDefault="0097494C" w:rsidP="002A3DC9">
            <w:pPr>
              <w:spacing w:line="360" w:lineRule="auto"/>
              <w:jc w:val="both"/>
              <w:rPr>
                <w:b w:val="0"/>
                <w:bCs/>
                <w:color w:val="auto"/>
              </w:rPr>
            </w:pPr>
            <w:r>
              <w:rPr>
                <w:b w:val="0"/>
                <w:bCs/>
                <w:color w:val="auto"/>
              </w:rPr>
              <w:t>180</w:t>
            </w:r>
          </w:p>
        </w:tc>
        <w:tc>
          <w:tcPr>
            <w:tcW w:w="1170" w:type="dxa"/>
          </w:tcPr>
          <w:p w14:paraId="698C65DF" w14:textId="2F20D686" w:rsidR="001728F7" w:rsidRDefault="0097494C" w:rsidP="002A3DC9">
            <w:pPr>
              <w:spacing w:line="360" w:lineRule="auto"/>
              <w:jc w:val="both"/>
              <w:rPr>
                <w:b w:val="0"/>
                <w:bCs/>
                <w:color w:val="auto"/>
              </w:rPr>
            </w:pPr>
            <w:r>
              <w:rPr>
                <w:b w:val="0"/>
                <w:bCs/>
                <w:color w:val="auto"/>
              </w:rPr>
              <w:t>290</w:t>
            </w:r>
          </w:p>
        </w:tc>
        <w:tc>
          <w:tcPr>
            <w:tcW w:w="1169" w:type="dxa"/>
          </w:tcPr>
          <w:p w14:paraId="4A2D0CEE" w14:textId="4E367ACE" w:rsidR="001728F7" w:rsidRDefault="0097494C" w:rsidP="002A3DC9">
            <w:pPr>
              <w:spacing w:line="360" w:lineRule="auto"/>
              <w:jc w:val="both"/>
              <w:rPr>
                <w:b w:val="0"/>
                <w:bCs/>
                <w:color w:val="auto"/>
              </w:rPr>
            </w:pPr>
            <w:r>
              <w:rPr>
                <w:b w:val="0"/>
                <w:bCs/>
                <w:color w:val="auto"/>
              </w:rPr>
              <w:t>250</w:t>
            </w:r>
          </w:p>
        </w:tc>
      </w:tr>
      <w:tr w:rsidR="0097494C" w14:paraId="705372D0" w14:textId="77777777" w:rsidTr="002A3DC9">
        <w:trPr>
          <w:trHeight w:val="344"/>
          <w:jc w:val="center"/>
        </w:trPr>
        <w:tc>
          <w:tcPr>
            <w:tcW w:w="1843" w:type="dxa"/>
          </w:tcPr>
          <w:p w14:paraId="2B913D76" w14:textId="617A66A4" w:rsidR="0097494C" w:rsidRDefault="0097494C" w:rsidP="002A3DC9">
            <w:pPr>
              <w:spacing w:line="360" w:lineRule="auto"/>
              <w:jc w:val="both"/>
              <w:rPr>
                <w:b w:val="0"/>
                <w:bCs/>
                <w:color w:val="auto"/>
              </w:rPr>
            </w:pPr>
            <w:r>
              <w:rPr>
                <w:b w:val="0"/>
                <w:bCs/>
                <w:color w:val="auto"/>
              </w:rPr>
              <w:t>80</w:t>
            </w:r>
          </w:p>
        </w:tc>
        <w:tc>
          <w:tcPr>
            <w:tcW w:w="1170" w:type="dxa"/>
          </w:tcPr>
          <w:p w14:paraId="7DEF9934" w14:textId="6F3E24E0" w:rsidR="0097494C" w:rsidRDefault="0097494C" w:rsidP="002A3DC9">
            <w:pPr>
              <w:spacing w:line="360" w:lineRule="auto"/>
              <w:jc w:val="both"/>
              <w:rPr>
                <w:b w:val="0"/>
                <w:bCs/>
                <w:color w:val="auto"/>
              </w:rPr>
            </w:pPr>
            <w:r>
              <w:rPr>
                <w:b w:val="0"/>
                <w:bCs/>
                <w:color w:val="auto"/>
              </w:rPr>
              <w:t>200</w:t>
            </w:r>
          </w:p>
        </w:tc>
        <w:tc>
          <w:tcPr>
            <w:tcW w:w="1169" w:type="dxa"/>
          </w:tcPr>
          <w:p w14:paraId="6BD548B7" w14:textId="3C077ED0" w:rsidR="0097494C" w:rsidRDefault="0097494C" w:rsidP="002A3DC9">
            <w:pPr>
              <w:spacing w:line="360" w:lineRule="auto"/>
              <w:jc w:val="both"/>
              <w:rPr>
                <w:b w:val="0"/>
                <w:bCs/>
                <w:color w:val="auto"/>
              </w:rPr>
            </w:pPr>
            <w:r>
              <w:rPr>
                <w:b w:val="0"/>
                <w:bCs/>
                <w:color w:val="auto"/>
              </w:rPr>
              <w:t>300</w:t>
            </w:r>
          </w:p>
        </w:tc>
      </w:tr>
      <w:tr w:rsidR="0097494C" w14:paraId="0F2B96B1" w14:textId="77777777" w:rsidTr="002A3DC9">
        <w:trPr>
          <w:trHeight w:val="344"/>
          <w:jc w:val="center"/>
        </w:trPr>
        <w:tc>
          <w:tcPr>
            <w:tcW w:w="1843" w:type="dxa"/>
          </w:tcPr>
          <w:p w14:paraId="6A592E3B" w14:textId="4F049A5D" w:rsidR="0097494C" w:rsidRDefault="0097494C" w:rsidP="002A3DC9">
            <w:pPr>
              <w:spacing w:line="360" w:lineRule="auto"/>
              <w:jc w:val="both"/>
              <w:rPr>
                <w:b w:val="0"/>
                <w:bCs/>
                <w:color w:val="auto"/>
              </w:rPr>
            </w:pPr>
            <w:r>
              <w:rPr>
                <w:b w:val="0"/>
                <w:bCs/>
                <w:color w:val="auto"/>
              </w:rPr>
              <w:t>70</w:t>
            </w:r>
          </w:p>
        </w:tc>
        <w:tc>
          <w:tcPr>
            <w:tcW w:w="1170" w:type="dxa"/>
          </w:tcPr>
          <w:p w14:paraId="7A4F89BD" w14:textId="2D497EAA" w:rsidR="0097494C" w:rsidRDefault="0097494C" w:rsidP="002A3DC9">
            <w:pPr>
              <w:spacing w:line="360" w:lineRule="auto"/>
              <w:jc w:val="both"/>
              <w:rPr>
                <w:b w:val="0"/>
                <w:bCs/>
                <w:color w:val="auto"/>
              </w:rPr>
            </w:pPr>
            <w:r>
              <w:rPr>
                <w:b w:val="0"/>
                <w:bCs/>
                <w:color w:val="auto"/>
              </w:rPr>
              <w:t>320</w:t>
            </w:r>
          </w:p>
        </w:tc>
        <w:tc>
          <w:tcPr>
            <w:tcW w:w="1169" w:type="dxa"/>
          </w:tcPr>
          <w:p w14:paraId="5863FE9C" w14:textId="5985CD3E" w:rsidR="0097494C" w:rsidRDefault="006C3048" w:rsidP="002A3DC9">
            <w:pPr>
              <w:spacing w:line="360" w:lineRule="auto"/>
              <w:jc w:val="both"/>
              <w:rPr>
                <w:b w:val="0"/>
                <w:bCs/>
                <w:color w:val="auto"/>
              </w:rPr>
            </w:pPr>
            <w:r>
              <w:rPr>
                <w:b w:val="0"/>
                <w:bCs/>
                <w:color w:val="auto"/>
              </w:rPr>
              <w:t>360</w:t>
            </w:r>
          </w:p>
        </w:tc>
      </w:tr>
      <w:tr w:rsidR="006C3048" w14:paraId="681B96C3" w14:textId="77777777" w:rsidTr="002A3DC9">
        <w:trPr>
          <w:trHeight w:val="344"/>
          <w:jc w:val="center"/>
        </w:trPr>
        <w:tc>
          <w:tcPr>
            <w:tcW w:w="1843" w:type="dxa"/>
          </w:tcPr>
          <w:p w14:paraId="3EFCC0FF" w14:textId="5C1F6831" w:rsidR="006C3048" w:rsidRDefault="006C3048" w:rsidP="002A3DC9">
            <w:pPr>
              <w:spacing w:line="360" w:lineRule="auto"/>
              <w:jc w:val="both"/>
              <w:rPr>
                <w:b w:val="0"/>
                <w:bCs/>
                <w:color w:val="auto"/>
              </w:rPr>
            </w:pPr>
            <w:r>
              <w:rPr>
                <w:b w:val="0"/>
                <w:bCs/>
                <w:color w:val="auto"/>
              </w:rPr>
              <w:t>200</w:t>
            </w:r>
          </w:p>
        </w:tc>
        <w:tc>
          <w:tcPr>
            <w:tcW w:w="1170" w:type="dxa"/>
          </w:tcPr>
          <w:p w14:paraId="0184DE1E" w14:textId="4A0C2D0A" w:rsidR="006C3048" w:rsidRDefault="006C3048" w:rsidP="002A3DC9">
            <w:pPr>
              <w:spacing w:line="360" w:lineRule="auto"/>
              <w:jc w:val="both"/>
              <w:rPr>
                <w:b w:val="0"/>
                <w:bCs/>
                <w:color w:val="auto"/>
              </w:rPr>
            </w:pPr>
            <w:r>
              <w:rPr>
                <w:b w:val="0"/>
                <w:bCs/>
                <w:color w:val="auto"/>
              </w:rPr>
              <w:t>140</w:t>
            </w:r>
          </w:p>
        </w:tc>
        <w:tc>
          <w:tcPr>
            <w:tcW w:w="1169" w:type="dxa"/>
          </w:tcPr>
          <w:p w14:paraId="6149D274" w14:textId="6BFD09CB" w:rsidR="006C3048" w:rsidRDefault="006C3048" w:rsidP="002A3DC9">
            <w:pPr>
              <w:spacing w:line="360" w:lineRule="auto"/>
              <w:jc w:val="both"/>
              <w:rPr>
                <w:b w:val="0"/>
                <w:bCs/>
                <w:color w:val="auto"/>
              </w:rPr>
            </w:pPr>
            <w:r>
              <w:rPr>
                <w:b w:val="0"/>
                <w:bCs/>
                <w:color w:val="auto"/>
              </w:rPr>
              <w:t>300</w:t>
            </w:r>
          </w:p>
        </w:tc>
      </w:tr>
      <w:tr w:rsidR="006C3048" w14:paraId="46174E08" w14:textId="77777777" w:rsidTr="002A3DC9">
        <w:trPr>
          <w:trHeight w:val="344"/>
          <w:jc w:val="center"/>
        </w:trPr>
        <w:tc>
          <w:tcPr>
            <w:tcW w:w="1843" w:type="dxa"/>
          </w:tcPr>
          <w:p w14:paraId="75C842ED" w14:textId="77777777" w:rsidR="006C3048" w:rsidRDefault="006C3048" w:rsidP="002A3DC9">
            <w:pPr>
              <w:spacing w:line="360" w:lineRule="auto"/>
              <w:jc w:val="both"/>
              <w:rPr>
                <w:b w:val="0"/>
                <w:bCs/>
                <w:color w:val="auto"/>
              </w:rPr>
            </w:pPr>
          </w:p>
        </w:tc>
        <w:tc>
          <w:tcPr>
            <w:tcW w:w="1170" w:type="dxa"/>
          </w:tcPr>
          <w:p w14:paraId="1EBC7649" w14:textId="77777777" w:rsidR="006C3048" w:rsidRDefault="006C3048" w:rsidP="002A3DC9">
            <w:pPr>
              <w:spacing w:line="360" w:lineRule="auto"/>
              <w:jc w:val="both"/>
              <w:rPr>
                <w:b w:val="0"/>
                <w:bCs/>
                <w:color w:val="auto"/>
              </w:rPr>
            </w:pPr>
          </w:p>
        </w:tc>
        <w:tc>
          <w:tcPr>
            <w:tcW w:w="1169" w:type="dxa"/>
          </w:tcPr>
          <w:p w14:paraId="3F128F7C" w14:textId="4132D955" w:rsidR="006C3048" w:rsidRDefault="00D21EB6" w:rsidP="002A3DC9">
            <w:pPr>
              <w:spacing w:line="360" w:lineRule="auto"/>
              <w:jc w:val="both"/>
              <w:rPr>
                <w:b w:val="0"/>
                <w:bCs/>
                <w:color w:val="auto"/>
              </w:rPr>
            </w:pPr>
            <w:r>
              <w:rPr>
                <w:b w:val="0"/>
                <w:bCs/>
                <w:color w:val="auto"/>
              </w:rPr>
              <w:t>160</w:t>
            </w:r>
          </w:p>
        </w:tc>
      </w:tr>
    </w:tbl>
    <w:p w14:paraId="2100ED5D" w14:textId="77777777" w:rsidR="001728F7" w:rsidRDefault="001728F7" w:rsidP="001728F7">
      <w:pPr>
        <w:spacing w:line="360" w:lineRule="auto"/>
        <w:jc w:val="both"/>
        <w:rPr>
          <w:b w:val="0"/>
          <w:bCs/>
          <w:color w:val="auto"/>
        </w:rPr>
      </w:pPr>
      <w:r>
        <w:rPr>
          <w:b w:val="0"/>
          <w:bCs/>
          <w:color w:val="auto"/>
        </w:rPr>
        <w:t xml:space="preserve">The </w:t>
      </w:r>
      <w:r w:rsidRPr="00F97F08">
        <w:rPr>
          <w:b w:val="0"/>
          <w:bCs/>
          <w:color w:val="auto"/>
        </w:rPr>
        <w:t>α</w:t>
      </w:r>
      <w:r>
        <w:rPr>
          <w:b w:val="0"/>
          <w:bCs/>
          <w:color w:val="auto"/>
        </w:rPr>
        <w:t xml:space="preserve"> is given as 0.05.</w:t>
      </w:r>
    </w:p>
    <w:p w14:paraId="3B9ED750" w14:textId="77777777" w:rsidR="001728F7" w:rsidRDefault="001728F7" w:rsidP="001728F7">
      <w:pPr>
        <w:spacing w:line="360" w:lineRule="auto"/>
        <w:jc w:val="both"/>
        <w:rPr>
          <w:b w:val="0"/>
          <w:bCs/>
          <w:color w:val="auto"/>
        </w:rPr>
      </w:pPr>
      <w:r>
        <w:rPr>
          <w:b w:val="0"/>
          <w:bCs/>
          <w:color w:val="auto"/>
        </w:rPr>
        <w:t>The Hypothesis is stated below:</w:t>
      </w:r>
    </w:p>
    <w:p w14:paraId="21CA7773" w14:textId="77777777" w:rsidR="00D21EB6" w:rsidRPr="00D21EB6" w:rsidRDefault="00D21EB6" w:rsidP="00D21EB6">
      <w:pPr>
        <w:spacing w:line="360" w:lineRule="auto"/>
        <w:jc w:val="both"/>
        <w:rPr>
          <w:b w:val="0"/>
          <w:bCs/>
          <w:color w:val="auto"/>
        </w:rPr>
      </w:pPr>
      <w:r w:rsidRPr="00D21EB6">
        <w:rPr>
          <w:b w:val="0"/>
          <w:bCs/>
          <w:color w:val="auto"/>
        </w:rPr>
        <w:t>H0: µ1 = µ2 = µ3</w:t>
      </w:r>
    </w:p>
    <w:p w14:paraId="6CCE26B1" w14:textId="23FB4A9E" w:rsidR="00D21EB6" w:rsidRDefault="00D21EB6" w:rsidP="00D21EB6">
      <w:pPr>
        <w:spacing w:line="360" w:lineRule="auto"/>
        <w:jc w:val="both"/>
        <w:rPr>
          <w:b w:val="0"/>
          <w:bCs/>
          <w:color w:val="auto"/>
        </w:rPr>
      </w:pPr>
      <w:r w:rsidRPr="00D21EB6">
        <w:rPr>
          <w:b w:val="0"/>
          <w:bCs/>
          <w:color w:val="auto"/>
        </w:rPr>
        <w:t>H1: At least one mean out of three is different</w:t>
      </w:r>
    </w:p>
    <w:p w14:paraId="7A6A4DA9" w14:textId="31C348A7" w:rsidR="00962FFF" w:rsidRDefault="00962FFF" w:rsidP="00D21EB6">
      <w:pPr>
        <w:spacing w:line="360" w:lineRule="auto"/>
        <w:jc w:val="both"/>
        <w:rPr>
          <w:b w:val="0"/>
          <w:bCs/>
          <w:color w:val="auto"/>
        </w:rPr>
      </w:pPr>
      <w:r>
        <w:rPr>
          <w:b w:val="0"/>
          <w:bCs/>
          <w:color w:val="auto"/>
        </w:rPr>
        <w:t>The summary of ANOVA Test is displayed below. The F-value comes out to be 2.399 and the p-value as 0.118.</w:t>
      </w:r>
    </w:p>
    <w:p w14:paraId="79315A1B" w14:textId="08B6F16E" w:rsidR="001728F7" w:rsidRDefault="00962FFF" w:rsidP="00962FFF">
      <w:pPr>
        <w:spacing w:line="360" w:lineRule="auto"/>
        <w:jc w:val="center"/>
        <w:rPr>
          <w:b w:val="0"/>
          <w:bCs/>
          <w:color w:val="auto"/>
        </w:rPr>
      </w:pPr>
      <w:r w:rsidRPr="00962FFF">
        <w:rPr>
          <w:b w:val="0"/>
          <w:bCs/>
          <w:color w:val="auto"/>
        </w:rPr>
        <w:drawing>
          <wp:inline distT="0" distB="0" distL="0" distR="0" wp14:anchorId="7A38D748" wp14:editId="17573C74">
            <wp:extent cx="2743438" cy="449619"/>
            <wp:effectExtent l="19050" t="19050" r="19050" b="2667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2743438" cy="449619"/>
                    </a:xfrm>
                    <a:prstGeom prst="rect">
                      <a:avLst/>
                    </a:prstGeom>
                    <a:ln>
                      <a:solidFill>
                        <a:srgbClr val="FF0000"/>
                      </a:solidFill>
                    </a:ln>
                  </pic:spPr>
                </pic:pic>
              </a:graphicData>
            </a:graphic>
          </wp:inline>
        </w:drawing>
      </w:r>
    </w:p>
    <w:p w14:paraId="6D58C0C8" w14:textId="7405F7AB" w:rsidR="00962FFF" w:rsidRPr="00BC7426" w:rsidRDefault="00962FFF" w:rsidP="00962FFF">
      <w:pPr>
        <w:spacing w:line="360" w:lineRule="auto"/>
        <w:jc w:val="center"/>
        <w:rPr>
          <w:b w:val="0"/>
          <w:bCs/>
          <w:color w:val="auto"/>
        </w:rPr>
      </w:pPr>
      <w:r>
        <w:rPr>
          <w:b w:val="0"/>
          <w:bCs/>
          <w:color w:val="auto"/>
        </w:rPr>
        <w:t>Fig. 2: Anova Test Summary</w:t>
      </w:r>
    </w:p>
    <w:p w14:paraId="2EE98620" w14:textId="6F990500" w:rsidR="0077613C" w:rsidRDefault="00962FFF" w:rsidP="008276B2">
      <w:pPr>
        <w:spacing w:line="360" w:lineRule="auto"/>
        <w:jc w:val="both"/>
        <w:rPr>
          <w:b w:val="0"/>
          <w:bCs/>
          <w:color w:val="auto"/>
        </w:rPr>
      </w:pPr>
      <w:r>
        <w:rPr>
          <w:b w:val="0"/>
          <w:bCs/>
          <w:color w:val="auto"/>
        </w:rPr>
        <w:lastRenderedPageBreak/>
        <w:t xml:space="preserve">The degrees of freedom for numerator and denominator is calculated as 2 and 19 respectively, and because of the fact that p-value is </w:t>
      </w:r>
      <w:r w:rsidR="00984905">
        <w:rPr>
          <w:b w:val="0"/>
          <w:bCs/>
          <w:color w:val="auto"/>
        </w:rPr>
        <w:t>g</w:t>
      </w:r>
      <w:r w:rsidR="00984905" w:rsidRPr="00984905">
        <w:rPr>
          <w:b w:val="0"/>
          <w:bCs/>
          <w:color w:val="auto"/>
        </w:rPr>
        <w:t>reater than alpha</w:t>
      </w:r>
      <w:r w:rsidR="00984905">
        <w:rPr>
          <w:b w:val="0"/>
          <w:bCs/>
          <w:color w:val="auto"/>
        </w:rPr>
        <w:t>, we can safely conclude that we fai</w:t>
      </w:r>
      <w:r w:rsidR="00984905" w:rsidRPr="00984905">
        <w:rPr>
          <w:b w:val="0"/>
          <w:bCs/>
          <w:color w:val="auto"/>
        </w:rPr>
        <w:t>l to reject the null Hypothesis</w:t>
      </w:r>
      <w:r w:rsidR="00984905">
        <w:rPr>
          <w:b w:val="0"/>
          <w:bCs/>
          <w:color w:val="auto"/>
        </w:rPr>
        <w:t xml:space="preserve"> which states t</w:t>
      </w:r>
      <w:r w:rsidR="00984905" w:rsidRPr="00984905">
        <w:rPr>
          <w:b w:val="0"/>
          <w:bCs/>
          <w:color w:val="auto"/>
        </w:rPr>
        <w:t>he mean of Sodium amount in listed food types</w:t>
      </w:r>
      <w:r w:rsidR="00984905">
        <w:rPr>
          <w:b w:val="0"/>
          <w:bCs/>
          <w:color w:val="auto"/>
        </w:rPr>
        <w:t xml:space="preserve"> </w:t>
      </w:r>
      <w:r w:rsidR="00984905" w:rsidRPr="00984905">
        <w:rPr>
          <w:b w:val="0"/>
          <w:bCs/>
          <w:color w:val="auto"/>
        </w:rPr>
        <w:t>(Condiments, Cereals &amp; Desserts) is equal</w:t>
      </w:r>
      <w:r w:rsidR="00984905">
        <w:rPr>
          <w:b w:val="0"/>
          <w:bCs/>
          <w:color w:val="auto"/>
        </w:rPr>
        <w:t>.</w:t>
      </w:r>
    </w:p>
    <w:p w14:paraId="1237E877" w14:textId="77777777" w:rsidR="00984905" w:rsidRDefault="00984905" w:rsidP="008276B2">
      <w:pPr>
        <w:spacing w:line="360" w:lineRule="auto"/>
        <w:jc w:val="both"/>
        <w:rPr>
          <w:b w:val="0"/>
          <w:bCs/>
          <w:color w:val="auto"/>
        </w:rPr>
      </w:pPr>
      <w:r w:rsidRPr="00984905">
        <w:rPr>
          <w:b w:val="0"/>
          <w:bCs/>
          <w:color w:val="auto"/>
        </w:rPr>
        <w:t>However, if we were to reject Null Hypothesis if the sodium mean for even one food type was different, we will run TukeyHSD() function to check the difference in mean</w:t>
      </w:r>
      <w:r>
        <w:rPr>
          <w:b w:val="0"/>
          <w:bCs/>
          <w:color w:val="auto"/>
        </w:rPr>
        <w:t>.</w:t>
      </w:r>
    </w:p>
    <w:p w14:paraId="5C61CEA7" w14:textId="5202D6FF" w:rsidR="00984905" w:rsidRDefault="00984905" w:rsidP="00984905">
      <w:pPr>
        <w:spacing w:line="360" w:lineRule="auto"/>
        <w:jc w:val="center"/>
        <w:rPr>
          <w:b w:val="0"/>
          <w:bCs/>
          <w:color w:val="auto"/>
        </w:rPr>
      </w:pPr>
      <w:r w:rsidRPr="00984905">
        <w:rPr>
          <w:b w:val="0"/>
          <w:bCs/>
          <w:color w:val="auto"/>
        </w:rPr>
        <w:drawing>
          <wp:inline distT="0" distB="0" distL="0" distR="0" wp14:anchorId="22217488" wp14:editId="7ECD71DB">
            <wp:extent cx="3787468" cy="1265030"/>
            <wp:effectExtent l="19050" t="19050" r="22860" b="1143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787468" cy="1265030"/>
                    </a:xfrm>
                    <a:prstGeom prst="rect">
                      <a:avLst/>
                    </a:prstGeom>
                    <a:ln>
                      <a:solidFill>
                        <a:srgbClr val="FF0000"/>
                      </a:solidFill>
                    </a:ln>
                  </pic:spPr>
                </pic:pic>
              </a:graphicData>
            </a:graphic>
          </wp:inline>
        </w:drawing>
      </w:r>
    </w:p>
    <w:p w14:paraId="51FEE614" w14:textId="31B9A7EE" w:rsidR="00984905" w:rsidRDefault="00984905" w:rsidP="00984905">
      <w:pPr>
        <w:spacing w:line="360" w:lineRule="auto"/>
        <w:jc w:val="center"/>
        <w:rPr>
          <w:b w:val="0"/>
          <w:bCs/>
          <w:color w:val="auto"/>
        </w:rPr>
      </w:pPr>
      <w:r>
        <w:rPr>
          <w:b w:val="0"/>
          <w:bCs/>
          <w:color w:val="auto"/>
        </w:rPr>
        <w:t>Fig. 3: Tuk</w:t>
      </w:r>
      <w:r w:rsidR="0007503F">
        <w:rPr>
          <w:b w:val="0"/>
          <w:bCs/>
          <w:color w:val="auto"/>
        </w:rPr>
        <w:t>eyHSD Function Summary</w:t>
      </w:r>
    </w:p>
    <w:p w14:paraId="3A6C3033" w14:textId="160FD6CD" w:rsidR="0007503F" w:rsidRDefault="0007503F" w:rsidP="0007503F">
      <w:pPr>
        <w:spacing w:line="360" w:lineRule="auto"/>
        <w:jc w:val="both"/>
        <w:rPr>
          <w:b w:val="0"/>
          <w:bCs/>
          <w:color w:val="auto"/>
        </w:rPr>
      </w:pPr>
    </w:p>
    <w:p w14:paraId="1ACD0F5D" w14:textId="64ACA46B" w:rsidR="0007503F" w:rsidRPr="00A83474" w:rsidRDefault="0007503F" w:rsidP="0007503F">
      <w:pPr>
        <w:spacing w:line="360" w:lineRule="auto"/>
        <w:jc w:val="both"/>
        <w:rPr>
          <w:color w:val="auto"/>
        </w:rPr>
      </w:pPr>
      <w:r w:rsidRPr="00A83474">
        <w:rPr>
          <w:color w:val="auto"/>
        </w:rPr>
        <w:t xml:space="preserve">Question </w:t>
      </w:r>
      <w:r>
        <w:rPr>
          <w:color w:val="auto"/>
        </w:rPr>
        <w:t>6</w:t>
      </w:r>
      <w:r w:rsidRPr="00A83474">
        <w:rPr>
          <w:color w:val="auto"/>
        </w:rPr>
        <w:t>:</w:t>
      </w:r>
    </w:p>
    <w:p w14:paraId="47D324F2" w14:textId="6B1F91CD" w:rsidR="0007503F" w:rsidRDefault="0007503F" w:rsidP="0007503F">
      <w:pPr>
        <w:spacing w:line="360" w:lineRule="auto"/>
        <w:jc w:val="both"/>
        <w:rPr>
          <w:b w:val="0"/>
          <w:bCs/>
          <w:color w:val="auto"/>
        </w:rPr>
      </w:pPr>
      <w:r w:rsidRPr="0007503F">
        <w:rPr>
          <w:b w:val="0"/>
          <w:bCs/>
          <w:color w:val="auto"/>
        </w:rPr>
        <w:t>The sales in millions of dollars for a year of a sample of leading companies are shown</w:t>
      </w:r>
      <w:r>
        <w:rPr>
          <w:b w:val="0"/>
          <w:bCs/>
          <w:color w:val="auto"/>
        </w:rPr>
        <w:t xml:space="preserve"> below:</w:t>
      </w:r>
    </w:p>
    <w:tbl>
      <w:tblPr>
        <w:tblStyle w:val="TableGrid"/>
        <w:tblW w:w="4815" w:type="dxa"/>
        <w:jc w:val="center"/>
        <w:tblLook w:val="04A0" w:firstRow="1" w:lastRow="0" w:firstColumn="1" w:lastColumn="0" w:noHBand="0" w:noVBand="1"/>
      </w:tblPr>
      <w:tblGrid>
        <w:gridCol w:w="1688"/>
        <w:gridCol w:w="1358"/>
        <w:gridCol w:w="1769"/>
      </w:tblGrid>
      <w:tr w:rsidR="0007503F" w14:paraId="76A354B8" w14:textId="77777777" w:rsidTr="0007503F">
        <w:trPr>
          <w:trHeight w:val="354"/>
          <w:jc w:val="center"/>
        </w:trPr>
        <w:tc>
          <w:tcPr>
            <w:tcW w:w="1688" w:type="dxa"/>
          </w:tcPr>
          <w:p w14:paraId="0A3D40AB" w14:textId="272ED695" w:rsidR="0007503F" w:rsidRDefault="0007503F" w:rsidP="002A3DC9">
            <w:pPr>
              <w:spacing w:line="360" w:lineRule="auto"/>
              <w:jc w:val="both"/>
              <w:rPr>
                <w:b w:val="0"/>
                <w:bCs/>
                <w:color w:val="auto"/>
              </w:rPr>
            </w:pPr>
            <w:r w:rsidRPr="0007503F">
              <w:rPr>
                <w:b w:val="0"/>
                <w:bCs/>
                <w:color w:val="auto"/>
              </w:rPr>
              <w:t>Cereal</w:t>
            </w:r>
          </w:p>
        </w:tc>
        <w:tc>
          <w:tcPr>
            <w:tcW w:w="1358" w:type="dxa"/>
          </w:tcPr>
          <w:p w14:paraId="6AE6910C" w14:textId="6F647FE7" w:rsidR="0007503F" w:rsidRDefault="0007503F" w:rsidP="002A3DC9">
            <w:pPr>
              <w:spacing w:line="360" w:lineRule="auto"/>
              <w:jc w:val="both"/>
              <w:rPr>
                <w:b w:val="0"/>
                <w:bCs/>
                <w:color w:val="auto"/>
              </w:rPr>
            </w:pPr>
            <w:r w:rsidRPr="0007503F">
              <w:rPr>
                <w:b w:val="0"/>
                <w:bCs/>
                <w:color w:val="auto"/>
              </w:rPr>
              <w:t>Chocolate</w:t>
            </w:r>
          </w:p>
        </w:tc>
        <w:tc>
          <w:tcPr>
            <w:tcW w:w="1769" w:type="dxa"/>
          </w:tcPr>
          <w:p w14:paraId="2A576AA7" w14:textId="4463D95E" w:rsidR="0007503F" w:rsidRDefault="0007503F" w:rsidP="002A3DC9">
            <w:pPr>
              <w:spacing w:line="360" w:lineRule="auto"/>
              <w:jc w:val="both"/>
              <w:rPr>
                <w:b w:val="0"/>
                <w:bCs/>
                <w:color w:val="auto"/>
              </w:rPr>
            </w:pPr>
            <w:r w:rsidRPr="0007503F">
              <w:rPr>
                <w:b w:val="0"/>
                <w:bCs/>
                <w:color w:val="auto"/>
              </w:rPr>
              <w:t>Candy</w:t>
            </w:r>
            <w:r>
              <w:rPr>
                <w:b w:val="0"/>
                <w:bCs/>
                <w:color w:val="auto"/>
              </w:rPr>
              <w:t xml:space="preserve"> </w:t>
            </w:r>
            <w:r w:rsidRPr="0007503F">
              <w:rPr>
                <w:b w:val="0"/>
                <w:bCs/>
                <w:color w:val="auto"/>
              </w:rPr>
              <w:t>Coffee</w:t>
            </w:r>
          </w:p>
        </w:tc>
      </w:tr>
      <w:tr w:rsidR="0007503F" w14:paraId="128EF097" w14:textId="77777777" w:rsidTr="0007503F">
        <w:trPr>
          <w:trHeight w:val="354"/>
          <w:jc w:val="center"/>
        </w:trPr>
        <w:tc>
          <w:tcPr>
            <w:tcW w:w="1688" w:type="dxa"/>
          </w:tcPr>
          <w:p w14:paraId="72F5FEB1" w14:textId="7902E03A" w:rsidR="0007503F" w:rsidRDefault="0007503F" w:rsidP="002A3DC9">
            <w:pPr>
              <w:spacing w:line="360" w:lineRule="auto"/>
              <w:jc w:val="both"/>
              <w:rPr>
                <w:b w:val="0"/>
                <w:bCs/>
                <w:color w:val="auto"/>
              </w:rPr>
            </w:pPr>
            <w:r w:rsidRPr="0007503F">
              <w:rPr>
                <w:b w:val="0"/>
                <w:bCs/>
                <w:color w:val="auto"/>
              </w:rPr>
              <w:t>578</w:t>
            </w:r>
          </w:p>
        </w:tc>
        <w:tc>
          <w:tcPr>
            <w:tcW w:w="1358" w:type="dxa"/>
          </w:tcPr>
          <w:p w14:paraId="6238C336" w14:textId="72D327ED" w:rsidR="0007503F" w:rsidRDefault="0007503F" w:rsidP="002A3DC9">
            <w:pPr>
              <w:spacing w:line="360" w:lineRule="auto"/>
              <w:jc w:val="both"/>
              <w:rPr>
                <w:b w:val="0"/>
                <w:bCs/>
                <w:color w:val="auto"/>
              </w:rPr>
            </w:pPr>
            <w:r w:rsidRPr="0007503F">
              <w:rPr>
                <w:b w:val="0"/>
                <w:bCs/>
                <w:color w:val="auto"/>
              </w:rPr>
              <w:t>311</w:t>
            </w:r>
          </w:p>
        </w:tc>
        <w:tc>
          <w:tcPr>
            <w:tcW w:w="1769" w:type="dxa"/>
          </w:tcPr>
          <w:p w14:paraId="36A5D2A6" w14:textId="416146F9" w:rsidR="0007503F" w:rsidRDefault="0007503F" w:rsidP="002A3DC9">
            <w:pPr>
              <w:spacing w:line="360" w:lineRule="auto"/>
              <w:jc w:val="both"/>
              <w:rPr>
                <w:b w:val="0"/>
                <w:bCs/>
                <w:color w:val="auto"/>
              </w:rPr>
            </w:pPr>
            <w:r w:rsidRPr="0007503F">
              <w:rPr>
                <w:b w:val="0"/>
                <w:bCs/>
                <w:color w:val="auto"/>
              </w:rPr>
              <w:t>261</w:t>
            </w:r>
          </w:p>
        </w:tc>
      </w:tr>
      <w:tr w:rsidR="0007503F" w14:paraId="1EE60099" w14:textId="77777777" w:rsidTr="0007503F">
        <w:trPr>
          <w:trHeight w:val="344"/>
          <w:jc w:val="center"/>
        </w:trPr>
        <w:tc>
          <w:tcPr>
            <w:tcW w:w="1688" w:type="dxa"/>
          </w:tcPr>
          <w:p w14:paraId="10B092DF" w14:textId="36F24CF5" w:rsidR="0007503F" w:rsidRDefault="0007503F" w:rsidP="002A3DC9">
            <w:pPr>
              <w:spacing w:line="360" w:lineRule="auto"/>
              <w:jc w:val="both"/>
              <w:rPr>
                <w:b w:val="0"/>
                <w:bCs/>
                <w:color w:val="auto"/>
              </w:rPr>
            </w:pPr>
            <w:r w:rsidRPr="0007503F">
              <w:rPr>
                <w:b w:val="0"/>
                <w:bCs/>
                <w:color w:val="auto"/>
              </w:rPr>
              <w:t>320</w:t>
            </w:r>
          </w:p>
        </w:tc>
        <w:tc>
          <w:tcPr>
            <w:tcW w:w="1358" w:type="dxa"/>
          </w:tcPr>
          <w:p w14:paraId="60FF2976" w14:textId="085B0DFF" w:rsidR="0007503F" w:rsidRDefault="0007503F" w:rsidP="002A3DC9">
            <w:pPr>
              <w:spacing w:line="360" w:lineRule="auto"/>
              <w:jc w:val="both"/>
              <w:rPr>
                <w:b w:val="0"/>
                <w:bCs/>
                <w:color w:val="auto"/>
              </w:rPr>
            </w:pPr>
            <w:r w:rsidRPr="0007503F">
              <w:rPr>
                <w:b w:val="0"/>
                <w:bCs/>
                <w:color w:val="auto"/>
              </w:rPr>
              <w:t>106</w:t>
            </w:r>
          </w:p>
        </w:tc>
        <w:tc>
          <w:tcPr>
            <w:tcW w:w="1769" w:type="dxa"/>
          </w:tcPr>
          <w:p w14:paraId="37E67367" w14:textId="0B5EDA82" w:rsidR="0007503F" w:rsidRDefault="0007503F" w:rsidP="002A3DC9">
            <w:pPr>
              <w:spacing w:line="360" w:lineRule="auto"/>
              <w:jc w:val="both"/>
              <w:rPr>
                <w:b w:val="0"/>
                <w:bCs/>
                <w:color w:val="auto"/>
              </w:rPr>
            </w:pPr>
            <w:r w:rsidRPr="0007503F">
              <w:rPr>
                <w:b w:val="0"/>
                <w:bCs/>
                <w:color w:val="auto"/>
              </w:rPr>
              <w:t>185</w:t>
            </w:r>
          </w:p>
        </w:tc>
      </w:tr>
      <w:tr w:rsidR="0007503F" w14:paraId="5AA24E76" w14:textId="77777777" w:rsidTr="0007503F">
        <w:trPr>
          <w:trHeight w:val="344"/>
          <w:jc w:val="center"/>
        </w:trPr>
        <w:tc>
          <w:tcPr>
            <w:tcW w:w="1688" w:type="dxa"/>
          </w:tcPr>
          <w:p w14:paraId="78B1C0AD" w14:textId="79F88CDD" w:rsidR="0007503F" w:rsidRDefault="0007503F" w:rsidP="002A3DC9">
            <w:pPr>
              <w:spacing w:line="360" w:lineRule="auto"/>
              <w:jc w:val="both"/>
              <w:rPr>
                <w:b w:val="0"/>
                <w:bCs/>
                <w:color w:val="auto"/>
              </w:rPr>
            </w:pPr>
            <w:r w:rsidRPr="0007503F">
              <w:rPr>
                <w:b w:val="0"/>
                <w:bCs/>
                <w:color w:val="auto"/>
              </w:rPr>
              <w:t>264</w:t>
            </w:r>
          </w:p>
        </w:tc>
        <w:tc>
          <w:tcPr>
            <w:tcW w:w="1358" w:type="dxa"/>
          </w:tcPr>
          <w:p w14:paraId="5639978B" w14:textId="63821705" w:rsidR="0007503F" w:rsidRDefault="00C844F9" w:rsidP="002A3DC9">
            <w:pPr>
              <w:spacing w:line="360" w:lineRule="auto"/>
              <w:jc w:val="both"/>
              <w:rPr>
                <w:b w:val="0"/>
                <w:bCs/>
                <w:color w:val="auto"/>
              </w:rPr>
            </w:pPr>
            <w:r w:rsidRPr="00C844F9">
              <w:rPr>
                <w:b w:val="0"/>
                <w:bCs/>
                <w:color w:val="auto"/>
              </w:rPr>
              <w:t>109</w:t>
            </w:r>
          </w:p>
        </w:tc>
        <w:tc>
          <w:tcPr>
            <w:tcW w:w="1769" w:type="dxa"/>
          </w:tcPr>
          <w:p w14:paraId="7A77A282" w14:textId="049B83B2" w:rsidR="0007503F" w:rsidRDefault="00C844F9" w:rsidP="002A3DC9">
            <w:pPr>
              <w:spacing w:line="360" w:lineRule="auto"/>
              <w:jc w:val="both"/>
              <w:rPr>
                <w:b w:val="0"/>
                <w:bCs/>
                <w:color w:val="auto"/>
              </w:rPr>
            </w:pPr>
            <w:r w:rsidRPr="00C844F9">
              <w:rPr>
                <w:b w:val="0"/>
                <w:bCs/>
                <w:color w:val="auto"/>
              </w:rPr>
              <w:t>302</w:t>
            </w:r>
          </w:p>
        </w:tc>
      </w:tr>
      <w:tr w:rsidR="0007503F" w14:paraId="4225B297" w14:textId="77777777" w:rsidTr="0007503F">
        <w:trPr>
          <w:trHeight w:val="344"/>
          <w:jc w:val="center"/>
        </w:trPr>
        <w:tc>
          <w:tcPr>
            <w:tcW w:w="1688" w:type="dxa"/>
          </w:tcPr>
          <w:p w14:paraId="1FA8DAD0" w14:textId="03EFCAF5" w:rsidR="0007503F" w:rsidRDefault="00C844F9" w:rsidP="002A3DC9">
            <w:pPr>
              <w:spacing w:line="360" w:lineRule="auto"/>
              <w:jc w:val="both"/>
              <w:rPr>
                <w:b w:val="0"/>
                <w:bCs/>
                <w:color w:val="auto"/>
              </w:rPr>
            </w:pPr>
            <w:r w:rsidRPr="00C844F9">
              <w:rPr>
                <w:b w:val="0"/>
                <w:bCs/>
                <w:color w:val="auto"/>
              </w:rPr>
              <w:t>249</w:t>
            </w:r>
          </w:p>
        </w:tc>
        <w:tc>
          <w:tcPr>
            <w:tcW w:w="1358" w:type="dxa"/>
          </w:tcPr>
          <w:p w14:paraId="2BDF1E27" w14:textId="1F204446" w:rsidR="0007503F" w:rsidRDefault="00C844F9" w:rsidP="002A3DC9">
            <w:pPr>
              <w:spacing w:line="360" w:lineRule="auto"/>
              <w:jc w:val="both"/>
              <w:rPr>
                <w:b w:val="0"/>
                <w:bCs/>
                <w:color w:val="auto"/>
              </w:rPr>
            </w:pPr>
            <w:r w:rsidRPr="00C844F9">
              <w:rPr>
                <w:b w:val="0"/>
                <w:bCs/>
                <w:color w:val="auto"/>
              </w:rPr>
              <w:t>125</w:t>
            </w:r>
          </w:p>
        </w:tc>
        <w:tc>
          <w:tcPr>
            <w:tcW w:w="1769" w:type="dxa"/>
          </w:tcPr>
          <w:p w14:paraId="299487AD" w14:textId="58F11080" w:rsidR="0007503F" w:rsidRDefault="00C844F9" w:rsidP="002A3DC9">
            <w:pPr>
              <w:spacing w:line="360" w:lineRule="auto"/>
              <w:jc w:val="both"/>
              <w:rPr>
                <w:b w:val="0"/>
                <w:bCs/>
                <w:color w:val="auto"/>
              </w:rPr>
            </w:pPr>
            <w:r w:rsidRPr="00C844F9">
              <w:rPr>
                <w:b w:val="0"/>
                <w:bCs/>
                <w:color w:val="auto"/>
              </w:rPr>
              <w:t>689</w:t>
            </w:r>
          </w:p>
        </w:tc>
      </w:tr>
      <w:tr w:rsidR="0007503F" w14:paraId="27D52D41" w14:textId="77777777" w:rsidTr="0007503F">
        <w:trPr>
          <w:trHeight w:val="344"/>
          <w:jc w:val="center"/>
        </w:trPr>
        <w:tc>
          <w:tcPr>
            <w:tcW w:w="1688" w:type="dxa"/>
          </w:tcPr>
          <w:p w14:paraId="3B413448" w14:textId="2A55C0E6" w:rsidR="0007503F" w:rsidRDefault="00C844F9" w:rsidP="002A3DC9">
            <w:pPr>
              <w:spacing w:line="360" w:lineRule="auto"/>
              <w:jc w:val="both"/>
              <w:rPr>
                <w:b w:val="0"/>
                <w:bCs/>
                <w:color w:val="auto"/>
              </w:rPr>
            </w:pPr>
            <w:r w:rsidRPr="00C844F9">
              <w:rPr>
                <w:b w:val="0"/>
                <w:bCs/>
                <w:color w:val="auto"/>
              </w:rPr>
              <w:t>237</w:t>
            </w:r>
          </w:p>
        </w:tc>
        <w:tc>
          <w:tcPr>
            <w:tcW w:w="1358" w:type="dxa"/>
          </w:tcPr>
          <w:p w14:paraId="4F7F776F" w14:textId="7F0AEFF8" w:rsidR="0007503F" w:rsidRDefault="00C844F9" w:rsidP="002A3DC9">
            <w:pPr>
              <w:spacing w:line="360" w:lineRule="auto"/>
              <w:jc w:val="both"/>
              <w:rPr>
                <w:b w:val="0"/>
                <w:bCs/>
                <w:color w:val="auto"/>
              </w:rPr>
            </w:pPr>
            <w:r w:rsidRPr="00C844F9">
              <w:rPr>
                <w:b w:val="0"/>
                <w:bCs/>
                <w:color w:val="auto"/>
              </w:rPr>
              <w:t>173</w:t>
            </w:r>
          </w:p>
        </w:tc>
        <w:tc>
          <w:tcPr>
            <w:tcW w:w="1769" w:type="dxa"/>
          </w:tcPr>
          <w:p w14:paraId="6815CFE3" w14:textId="61A50383" w:rsidR="0007503F" w:rsidRDefault="0007503F" w:rsidP="002A3DC9">
            <w:pPr>
              <w:spacing w:line="360" w:lineRule="auto"/>
              <w:jc w:val="both"/>
              <w:rPr>
                <w:b w:val="0"/>
                <w:bCs/>
                <w:color w:val="auto"/>
              </w:rPr>
            </w:pPr>
          </w:p>
        </w:tc>
      </w:tr>
    </w:tbl>
    <w:p w14:paraId="115C6129" w14:textId="07EE9E37" w:rsidR="0007503F" w:rsidRDefault="0007503F" w:rsidP="0007503F">
      <w:pPr>
        <w:spacing w:line="360" w:lineRule="auto"/>
        <w:jc w:val="both"/>
        <w:rPr>
          <w:b w:val="0"/>
          <w:bCs/>
          <w:color w:val="auto"/>
        </w:rPr>
      </w:pPr>
      <w:r>
        <w:rPr>
          <w:b w:val="0"/>
          <w:bCs/>
          <w:color w:val="auto"/>
        </w:rPr>
        <w:t xml:space="preserve">The </w:t>
      </w:r>
      <w:r w:rsidRPr="00F97F08">
        <w:rPr>
          <w:b w:val="0"/>
          <w:bCs/>
          <w:color w:val="auto"/>
        </w:rPr>
        <w:t>α</w:t>
      </w:r>
      <w:r>
        <w:rPr>
          <w:b w:val="0"/>
          <w:bCs/>
          <w:color w:val="auto"/>
        </w:rPr>
        <w:t xml:space="preserve"> is given as 0.0</w:t>
      </w:r>
      <w:r w:rsidR="00C844F9">
        <w:rPr>
          <w:b w:val="0"/>
          <w:bCs/>
          <w:color w:val="auto"/>
        </w:rPr>
        <w:t>1</w:t>
      </w:r>
      <w:r>
        <w:rPr>
          <w:b w:val="0"/>
          <w:bCs/>
          <w:color w:val="auto"/>
        </w:rPr>
        <w:t>.</w:t>
      </w:r>
    </w:p>
    <w:p w14:paraId="20080B8F" w14:textId="77777777" w:rsidR="0007503F" w:rsidRDefault="0007503F" w:rsidP="0007503F">
      <w:pPr>
        <w:spacing w:line="360" w:lineRule="auto"/>
        <w:jc w:val="both"/>
        <w:rPr>
          <w:b w:val="0"/>
          <w:bCs/>
          <w:color w:val="auto"/>
        </w:rPr>
      </w:pPr>
      <w:r>
        <w:rPr>
          <w:b w:val="0"/>
          <w:bCs/>
          <w:color w:val="auto"/>
        </w:rPr>
        <w:t>The Hypothesis is stated below:</w:t>
      </w:r>
    </w:p>
    <w:p w14:paraId="6FB0201F" w14:textId="77777777" w:rsidR="0007503F" w:rsidRPr="00D21EB6" w:rsidRDefault="0007503F" w:rsidP="0007503F">
      <w:pPr>
        <w:spacing w:line="360" w:lineRule="auto"/>
        <w:jc w:val="both"/>
        <w:rPr>
          <w:b w:val="0"/>
          <w:bCs/>
          <w:color w:val="auto"/>
        </w:rPr>
      </w:pPr>
      <w:r w:rsidRPr="00D21EB6">
        <w:rPr>
          <w:b w:val="0"/>
          <w:bCs/>
          <w:color w:val="auto"/>
        </w:rPr>
        <w:t>H0: µ1 = µ2 = µ3</w:t>
      </w:r>
    </w:p>
    <w:p w14:paraId="52CD47C9" w14:textId="77777777" w:rsidR="0007503F" w:rsidRDefault="0007503F" w:rsidP="0007503F">
      <w:pPr>
        <w:spacing w:line="360" w:lineRule="auto"/>
        <w:jc w:val="both"/>
        <w:rPr>
          <w:b w:val="0"/>
          <w:bCs/>
          <w:color w:val="auto"/>
        </w:rPr>
      </w:pPr>
      <w:r w:rsidRPr="00D21EB6">
        <w:rPr>
          <w:b w:val="0"/>
          <w:bCs/>
          <w:color w:val="auto"/>
        </w:rPr>
        <w:t>H1: At least one mean out of three is different</w:t>
      </w:r>
    </w:p>
    <w:p w14:paraId="2847D40B" w14:textId="5C6022AE" w:rsidR="0007503F" w:rsidRDefault="0007503F" w:rsidP="0007503F">
      <w:pPr>
        <w:spacing w:line="360" w:lineRule="auto"/>
        <w:jc w:val="both"/>
        <w:rPr>
          <w:b w:val="0"/>
          <w:bCs/>
          <w:color w:val="auto"/>
        </w:rPr>
      </w:pPr>
      <w:r>
        <w:rPr>
          <w:b w:val="0"/>
          <w:bCs/>
          <w:color w:val="auto"/>
        </w:rPr>
        <w:lastRenderedPageBreak/>
        <w:t>The summary of ANOVA Test is displayed below. The F-value comes out to be 2.</w:t>
      </w:r>
      <w:r w:rsidR="00C844F9">
        <w:rPr>
          <w:b w:val="0"/>
          <w:bCs/>
          <w:color w:val="auto"/>
        </w:rPr>
        <w:t>172</w:t>
      </w:r>
      <w:r>
        <w:rPr>
          <w:b w:val="0"/>
          <w:bCs/>
          <w:color w:val="auto"/>
        </w:rPr>
        <w:t xml:space="preserve"> and the p-value as 0.1</w:t>
      </w:r>
      <w:r w:rsidR="00C844F9">
        <w:rPr>
          <w:b w:val="0"/>
          <w:bCs/>
          <w:color w:val="auto"/>
        </w:rPr>
        <w:t>6</w:t>
      </w:r>
      <w:r>
        <w:rPr>
          <w:b w:val="0"/>
          <w:bCs/>
          <w:color w:val="auto"/>
        </w:rPr>
        <w:t>.</w:t>
      </w:r>
    </w:p>
    <w:p w14:paraId="1F515FC0" w14:textId="7A2BC94A" w:rsidR="00C844F9" w:rsidRDefault="00C844F9" w:rsidP="0007503F">
      <w:pPr>
        <w:spacing w:line="360" w:lineRule="auto"/>
        <w:jc w:val="center"/>
        <w:rPr>
          <w:b w:val="0"/>
          <w:bCs/>
          <w:color w:val="auto"/>
        </w:rPr>
      </w:pPr>
      <w:r w:rsidRPr="00C844F9">
        <w:rPr>
          <w:b w:val="0"/>
          <w:bCs/>
          <w:color w:val="auto"/>
        </w:rPr>
        <w:drawing>
          <wp:inline distT="0" distB="0" distL="0" distR="0" wp14:anchorId="7CD6108B" wp14:editId="378728E2">
            <wp:extent cx="2743438" cy="495343"/>
            <wp:effectExtent l="19050" t="19050" r="19050" b="1905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3"/>
                    <a:stretch>
                      <a:fillRect/>
                    </a:stretch>
                  </pic:blipFill>
                  <pic:spPr>
                    <a:xfrm>
                      <a:off x="0" y="0"/>
                      <a:ext cx="2743438" cy="495343"/>
                    </a:xfrm>
                    <a:prstGeom prst="rect">
                      <a:avLst/>
                    </a:prstGeom>
                    <a:ln>
                      <a:solidFill>
                        <a:srgbClr val="FF0000"/>
                      </a:solidFill>
                    </a:ln>
                  </pic:spPr>
                </pic:pic>
              </a:graphicData>
            </a:graphic>
          </wp:inline>
        </w:drawing>
      </w:r>
    </w:p>
    <w:p w14:paraId="6A5418FD" w14:textId="3FFCACED" w:rsidR="0007503F" w:rsidRPr="00BC7426" w:rsidRDefault="0007503F" w:rsidP="0007503F">
      <w:pPr>
        <w:spacing w:line="360" w:lineRule="auto"/>
        <w:jc w:val="center"/>
        <w:rPr>
          <w:b w:val="0"/>
          <w:bCs/>
          <w:color w:val="auto"/>
        </w:rPr>
      </w:pPr>
      <w:r>
        <w:rPr>
          <w:b w:val="0"/>
          <w:bCs/>
          <w:color w:val="auto"/>
        </w:rPr>
        <w:t xml:space="preserve">Fig. </w:t>
      </w:r>
      <w:r w:rsidR="00C844F9">
        <w:rPr>
          <w:b w:val="0"/>
          <w:bCs/>
          <w:color w:val="auto"/>
        </w:rPr>
        <w:t>4</w:t>
      </w:r>
      <w:r>
        <w:rPr>
          <w:b w:val="0"/>
          <w:bCs/>
          <w:color w:val="auto"/>
        </w:rPr>
        <w:t>: Anova Test Summary</w:t>
      </w:r>
    </w:p>
    <w:p w14:paraId="374F9AB2" w14:textId="18EF6280" w:rsidR="0007503F" w:rsidRDefault="0007503F" w:rsidP="0007503F">
      <w:pPr>
        <w:spacing w:line="360" w:lineRule="auto"/>
        <w:jc w:val="both"/>
        <w:rPr>
          <w:b w:val="0"/>
          <w:bCs/>
          <w:color w:val="auto"/>
        </w:rPr>
      </w:pPr>
      <w:r>
        <w:rPr>
          <w:b w:val="0"/>
          <w:bCs/>
          <w:color w:val="auto"/>
        </w:rPr>
        <w:t>The degrees of freedom for numerator and denominator is calculated as 2 and 1</w:t>
      </w:r>
      <w:r w:rsidR="00AB4A29">
        <w:rPr>
          <w:b w:val="0"/>
          <w:bCs/>
          <w:color w:val="auto"/>
        </w:rPr>
        <w:t>1</w:t>
      </w:r>
      <w:r>
        <w:rPr>
          <w:b w:val="0"/>
          <w:bCs/>
          <w:color w:val="auto"/>
        </w:rPr>
        <w:t xml:space="preserve"> respectively, and because of the fact that p-value is g</w:t>
      </w:r>
      <w:r w:rsidRPr="00984905">
        <w:rPr>
          <w:b w:val="0"/>
          <w:bCs/>
          <w:color w:val="auto"/>
        </w:rPr>
        <w:t>reater than alpha</w:t>
      </w:r>
      <w:r>
        <w:rPr>
          <w:b w:val="0"/>
          <w:bCs/>
          <w:color w:val="auto"/>
        </w:rPr>
        <w:t>, we can safely conclude that we fai</w:t>
      </w:r>
      <w:r w:rsidRPr="00984905">
        <w:rPr>
          <w:b w:val="0"/>
          <w:bCs/>
          <w:color w:val="auto"/>
        </w:rPr>
        <w:t>l to reject the null Hypothesis</w:t>
      </w:r>
      <w:r>
        <w:rPr>
          <w:b w:val="0"/>
          <w:bCs/>
          <w:color w:val="auto"/>
        </w:rPr>
        <w:t xml:space="preserve"> which states t</w:t>
      </w:r>
      <w:r w:rsidRPr="00984905">
        <w:rPr>
          <w:b w:val="0"/>
          <w:bCs/>
          <w:color w:val="auto"/>
        </w:rPr>
        <w:t xml:space="preserve">he </w:t>
      </w:r>
      <w:r w:rsidR="00AB4A29" w:rsidRPr="00AB4A29">
        <w:rPr>
          <w:b w:val="0"/>
          <w:bCs/>
          <w:color w:val="auto"/>
        </w:rPr>
        <w:t>sales mean in millions of dollars for a year of a sample of leading companies are same</w:t>
      </w:r>
      <w:r>
        <w:rPr>
          <w:b w:val="0"/>
          <w:bCs/>
          <w:color w:val="auto"/>
        </w:rPr>
        <w:t>.</w:t>
      </w:r>
    </w:p>
    <w:p w14:paraId="03EE7104" w14:textId="6FBA1B2B" w:rsidR="0007503F" w:rsidRDefault="00AB4A29" w:rsidP="0007503F">
      <w:pPr>
        <w:spacing w:line="360" w:lineRule="auto"/>
        <w:jc w:val="both"/>
        <w:rPr>
          <w:b w:val="0"/>
          <w:bCs/>
          <w:color w:val="auto"/>
        </w:rPr>
      </w:pPr>
      <w:r w:rsidRPr="00AB4A29">
        <w:rPr>
          <w:b w:val="0"/>
          <w:bCs/>
          <w:color w:val="auto"/>
        </w:rPr>
        <w:t>However, if we were to reject Null Hypothesis if the Sales mean for even one company sample was different, we will run TukeyHSD() function to check the difference in mean</w:t>
      </w:r>
      <w:r w:rsidR="0007503F">
        <w:rPr>
          <w:b w:val="0"/>
          <w:bCs/>
          <w:color w:val="auto"/>
        </w:rPr>
        <w:t>.</w:t>
      </w:r>
    </w:p>
    <w:p w14:paraId="6D724B77" w14:textId="39817E66" w:rsidR="0007503F" w:rsidRDefault="00AB4A29" w:rsidP="0007503F">
      <w:pPr>
        <w:spacing w:line="360" w:lineRule="auto"/>
        <w:jc w:val="center"/>
        <w:rPr>
          <w:b w:val="0"/>
          <w:bCs/>
          <w:color w:val="auto"/>
        </w:rPr>
      </w:pPr>
      <w:r w:rsidRPr="00AB4A29">
        <w:rPr>
          <w:b w:val="0"/>
          <w:bCs/>
          <w:color w:val="auto"/>
        </w:rPr>
        <w:drawing>
          <wp:inline distT="0" distB="0" distL="0" distR="0" wp14:anchorId="40D2C8AA" wp14:editId="769B39C1">
            <wp:extent cx="3185534" cy="1055370"/>
            <wp:effectExtent l="19050" t="19050" r="15240" b="1143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3204346" cy="1061603"/>
                    </a:xfrm>
                    <a:prstGeom prst="rect">
                      <a:avLst/>
                    </a:prstGeom>
                    <a:ln>
                      <a:solidFill>
                        <a:srgbClr val="FF0000"/>
                      </a:solidFill>
                    </a:ln>
                  </pic:spPr>
                </pic:pic>
              </a:graphicData>
            </a:graphic>
          </wp:inline>
        </w:drawing>
      </w:r>
    </w:p>
    <w:p w14:paraId="54C60A17" w14:textId="609353FD" w:rsidR="0007503F" w:rsidRDefault="0007503F" w:rsidP="0007503F">
      <w:pPr>
        <w:spacing w:line="360" w:lineRule="auto"/>
        <w:jc w:val="center"/>
        <w:rPr>
          <w:b w:val="0"/>
          <w:bCs/>
          <w:color w:val="auto"/>
        </w:rPr>
      </w:pPr>
      <w:r>
        <w:rPr>
          <w:b w:val="0"/>
          <w:bCs/>
          <w:color w:val="auto"/>
        </w:rPr>
        <w:t xml:space="preserve">Fig. </w:t>
      </w:r>
      <w:r w:rsidR="00AB4A29">
        <w:rPr>
          <w:b w:val="0"/>
          <w:bCs/>
          <w:color w:val="auto"/>
        </w:rPr>
        <w:t>5</w:t>
      </w:r>
      <w:r>
        <w:rPr>
          <w:b w:val="0"/>
          <w:bCs/>
          <w:color w:val="auto"/>
        </w:rPr>
        <w:t>: TukeyHSD Function Summary</w:t>
      </w:r>
    </w:p>
    <w:p w14:paraId="78B03423" w14:textId="04072B7E" w:rsidR="0007503F" w:rsidRDefault="0007503F" w:rsidP="0007503F">
      <w:pPr>
        <w:spacing w:line="360" w:lineRule="auto"/>
        <w:jc w:val="both"/>
        <w:rPr>
          <w:b w:val="0"/>
          <w:bCs/>
          <w:color w:val="auto"/>
        </w:rPr>
      </w:pPr>
    </w:p>
    <w:p w14:paraId="44075B7D" w14:textId="2EA770D0" w:rsidR="00AB4A29" w:rsidRPr="00A83474" w:rsidRDefault="00AB4A29" w:rsidP="00AB4A29">
      <w:pPr>
        <w:spacing w:line="360" w:lineRule="auto"/>
        <w:jc w:val="both"/>
        <w:rPr>
          <w:color w:val="auto"/>
        </w:rPr>
      </w:pPr>
      <w:r w:rsidRPr="00A83474">
        <w:rPr>
          <w:color w:val="auto"/>
        </w:rPr>
        <w:t xml:space="preserve">Question </w:t>
      </w:r>
      <w:r>
        <w:rPr>
          <w:color w:val="auto"/>
        </w:rPr>
        <w:t>7</w:t>
      </w:r>
      <w:r w:rsidRPr="00A83474">
        <w:rPr>
          <w:color w:val="auto"/>
        </w:rPr>
        <w:t>:</w:t>
      </w:r>
    </w:p>
    <w:p w14:paraId="694DAFB6" w14:textId="3D96A02C" w:rsidR="00AB4A29" w:rsidRDefault="008402D9" w:rsidP="00AB4A29">
      <w:pPr>
        <w:spacing w:line="360" w:lineRule="auto"/>
        <w:jc w:val="both"/>
        <w:rPr>
          <w:b w:val="0"/>
          <w:bCs/>
          <w:color w:val="auto"/>
        </w:rPr>
      </w:pPr>
      <w:r w:rsidRPr="008402D9">
        <w:rPr>
          <w:b w:val="0"/>
          <w:bCs/>
          <w:color w:val="auto"/>
        </w:rPr>
        <w:t>The expenditures (in dollars) per pupil for states in three sections of the country are listed</w:t>
      </w:r>
      <w:r w:rsidR="00AB4A29">
        <w:rPr>
          <w:b w:val="0"/>
          <w:bCs/>
          <w:color w:val="auto"/>
        </w:rPr>
        <w:t xml:space="preserve"> below:</w:t>
      </w:r>
    </w:p>
    <w:tbl>
      <w:tblPr>
        <w:tblStyle w:val="TableGrid"/>
        <w:tblW w:w="5560" w:type="dxa"/>
        <w:jc w:val="center"/>
        <w:tblLook w:val="04A0" w:firstRow="1" w:lastRow="0" w:firstColumn="1" w:lastColumn="0" w:noHBand="0" w:noVBand="1"/>
      </w:tblPr>
      <w:tblGrid>
        <w:gridCol w:w="1896"/>
        <w:gridCol w:w="1760"/>
        <w:gridCol w:w="1904"/>
      </w:tblGrid>
      <w:tr w:rsidR="00AB4A29" w14:paraId="73EDDE67" w14:textId="77777777" w:rsidTr="008402D9">
        <w:trPr>
          <w:trHeight w:val="241"/>
          <w:jc w:val="center"/>
        </w:trPr>
        <w:tc>
          <w:tcPr>
            <w:tcW w:w="1896" w:type="dxa"/>
          </w:tcPr>
          <w:p w14:paraId="645AC922" w14:textId="1B2528BF" w:rsidR="00AB4A29" w:rsidRDefault="008402D9" w:rsidP="002A3DC9">
            <w:pPr>
              <w:spacing w:line="360" w:lineRule="auto"/>
              <w:jc w:val="both"/>
              <w:rPr>
                <w:b w:val="0"/>
                <w:bCs/>
                <w:color w:val="auto"/>
              </w:rPr>
            </w:pPr>
            <w:r>
              <w:rPr>
                <w:b w:val="0"/>
                <w:bCs/>
                <w:color w:val="auto"/>
              </w:rPr>
              <w:t>Eastern Third</w:t>
            </w:r>
          </w:p>
        </w:tc>
        <w:tc>
          <w:tcPr>
            <w:tcW w:w="1760" w:type="dxa"/>
          </w:tcPr>
          <w:p w14:paraId="09E30C66" w14:textId="784FC09F" w:rsidR="00AB4A29" w:rsidRDefault="008402D9" w:rsidP="002A3DC9">
            <w:pPr>
              <w:spacing w:line="360" w:lineRule="auto"/>
              <w:jc w:val="both"/>
              <w:rPr>
                <w:b w:val="0"/>
                <w:bCs/>
                <w:color w:val="auto"/>
              </w:rPr>
            </w:pPr>
            <w:r>
              <w:rPr>
                <w:b w:val="0"/>
                <w:bCs/>
                <w:color w:val="auto"/>
              </w:rPr>
              <w:t>Middle Third</w:t>
            </w:r>
          </w:p>
        </w:tc>
        <w:tc>
          <w:tcPr>
            <w:tcW w:w="1904" w:type="dxa"/>
          </w:tcPr>
          <w:p w14:paraId="665F5FDF" w14:textId="4A63C6BE" w:rsidR="00AB4A29" w:rsidRDefault="008402D9" w:rsidP="002A3DC9">
            <w:pPr>
              <w:spacing w:line="360" w:lineRule="auto"/>
              <w:jc w:val="both"/>
              <w:rPr>
                <w:b w:val="0"/>
                <w:bCs/>
                <w:color w:val="auto"/>
              </w:rPr>
            </w:pPr>
            <w:r>
              <w:rPr>
                <w:b w:val="0"/>
                <w:bCs/>
                <w:color w:val="auto"/>
              </w:rPr>
              <w:t>Western Third</w:t>
            </w:r>
          </w:p>
        </w:tc>
      </w:tr>
      <w:tr w:rsidR="00AB4A29" w14:paraId="0280D1C9" w14:textId="77777777" w:rsidTr="008402D9">
        <w:trPr>
          <w:trHeight w:val="241"/>
          <w:jc w:val="center"/>
        </w:trPr>
        <w:tc>
          <w:tcPr>
            <w:tcW w:w="1896" w:type="dxa"/>
          </w:tcPr>
          <w:p w14:paraId="077A00F2" w14:textId="36499288" w:rsidR="00AB4A29" w:rsidRDefault="008402D9" w:rsidP="002A3DC9">
            <w:pPr>
              <w:spacing w:line="360" w:lineRule="auto"/>
              <w:jc w:val="both"/>
              <w:rPr>
                <w:b w:val="0"/>
                <w:bCs/>
                <w:color w:val="auto"/>
              </w:rPr>
            </w:pPr>
            <w:r>
              <w:rPr>
                <w:b w:val="0"/>
                <w:bCs/>
                <w:color w:val="auto"/>
              </w:rPr>
              <w:t>4946</w:t>
            </w:r>
          </w:p>
        </w:tc>
        <w:tc>
          <w:tcPr>
            <w:tcW w:w="1760" w:type="dxa"/>
          </w:tcPr>
          <w:p w14:paraId="6E82EA33" w14:textId="6F2B2072" w:rsidR="00AB4A29" w:rsidRDefault="008402D9" w:rsidP="002A3DC9">
            <w:pPr>
              <w:spacing w:line="360" w:lineRule="auto"/>
              <w:jc w:val="both"/>
              <w:rPr>
                <w:b w:val="0"/>
                <w:bCs/>
                <w:color w:val="auto"/>
              </w:rPr>
            </w:pPr>
            <w:r w:rsidRPr="008402D9">
              <w:rPr>
                <w:b w:val="0"/>
                <w:bCs/>
                <w:color w:val="auto"/>
              </w:rPr>
              <w:t>6149</w:t>
            </w:r>
          </w:p>
        </w:tc>
        <w:tc>
          <w:tcPr>
            <w:tcW w:w="1904" w:type="dxa"/>
          </w:tcPr>
          <w:p w14:paraId="2F5F9FC3" w14:textId="1923218B" w:rsidR="00AB4A29" w:rsidRDefault="008402D9" w:rsidP="002A3DC9">
            <w:pPr>
              <w:spacing w:line="360" w:lineRule="auto"/>
              <w:jc w:val="both"/>
              <w:rPr>
                <w:b w:val="0"/>
                <w:bCs/>
                <w:color w:val="auto"/>
              </w:rPr>
            </w:pPr>
            <w:r w:rsidRPr="008402D9">
              <w:rPr>
                <w:b w:val="0"/>
                <w:bCs/>
                <w:color w:val="auto"/>
              </w:rPr>
              <w:t>5282</w:t>
            </w:r>
          </w:p>
        </w:tc>
      </w:tr>
      <w:tr w:rsidR="00AB4A29" w14:paraId="09027CDE" w14:textId="77777777" w:rsidTr="008402D9">
        <w:trPr>
          <w:trHeight w:val="234"/>
          <w:jc w:val="center"/>
        </w:trPr>
        <w:tc>
          <w:tcPr>
            <w:tcW w:w="1896" w:type="dxa"/>
          </w:tcPr>
          <w:p w14:paraId="22FCCC9C" w14:textId="0D9DBB8C" w:rsidR="00AB4A29" w:rsidRDefault="008402D9" w:rsidP="002A3DC9">
            <w:pPr>
              <w:spacing w:line="360" w:lineRule="auto"/>
              <w:jc w:val="both"/>
              <w:rPr>
                <w:b w:val="0"/>
                <w:bCs/>
                <w:color w:val="auto"/>
              </w:rPr>
            </w:pPr>
            <w:r w:rsidRPr="008402D9">
              <w:rPr>
                <w:b w:val="0"/>
                <w:bCs/>
                <w:color w:val="auto"/>
              </w:rPr>
              <w:t>5953</w:t>
            </w:r>
          </w:p>
        </w:tc>
        <w:tc>
          <w:tcPr>
            <w:tcW w:w="1760" w:type="dxa"/>
          </w:tcPr>
          <w:p w14:paraId="5742462E" w14:textId="7C1998B5" w:rsidR="00AB4A29" w:rsidRDefault="008402D9" w:rsidP="002A3DC9">
            <w:pPr>
              <w:spacing w:line="360" w:lineRule="auto"/>
              <w:jc w:val="both"/>
              <w:rPr>
                <w:b w:val="0"/>
                <w:bCs/>
                <w:color w:val="auto"/>
              </w:rPr>
            </w:pPr>
            <w:r w:rsidRPr="008402D9">
              <w:rPr>
                <w:b w:val="0"/>
                <w:bCs/>
                <w:color w:val="auto"/>
              </w:rPr>
              <w:t>7451</w:t>
            </w:r>
          </w:p>
        </w:tc>
        <w:tc>
          <w:tcPr>
            <w:tcW w:w="1904" w:type="dxa"/>
          </w:tcPr>
          <w:p w14:paraId="248B2476" w14:textId="1E4C2530" w:rsidR="00AB4A29" w:rsidRDefault="008402D9" w:rsidP="002A3DC9">
            <w:pPr>
              <w:spacing w:line="360" w:lineRule="auto"/>
              <w:jc w:val="both"/>
              <w:rPr>
                <w:b w:val="0"/>
                <w:bCs/>
                <w:color w:val="auto"/>
              </w:rPr>
            </w:pPr>
            <w:r w:rsidRPr="008402D9">
              <w:rPr>
                <w:b w:val="0"/>
                <w:bCs/>
                <w:color w:val="auto"/>
              </w:rPr>
              <w:t>8605</w:t>
            </w:r>
          </w:p>
        </w:tc>
      </w:tr>
      <w:tr w:rsidR="00AB4A29" w14:paraId="709D85A4" w14:textId="77777777" w:rsidTr="008402D9">
        <w:trPr>
          <w:trHeight w:val="234"/>
          <w:jc w:val="center"/>
        </w:trPr>
        <w:tc>
          <w:tcPr>
            <w:tcW w:w="1896" w:type="dxa"/>
          </w:tcPr>
          <w:p w14:paraId="3F7CF464" w14:textId="4117BC6B" w:rsidR="00AB4A29" w:rsidRDefault="008402D9" w:rsidP="002A3DC9">
            <w:pPr>
              <w:spacing w:line="360" w:lineRule="auto"/>
              <w:jc w:val="both"/>
              <w:rPr>
                <w:b w:val="0"/>
                <w:bCs/>
                <w:color w:val="auto"/>
              </w:rPr>
            </w:pPr>
            <w:r w:rsidRPr="008402D9">
              <w:rPr>
                <w:b w:val="0"/>
                <w:bCs/>
                <w:color w:val="auto"/>
              </w:rPr>
              <w:t>6202</w:t>
            </w:r>
          </w:p>
        </w:tc>
        <w:tc>
          <w:tcPr>
            <w:tcW w:w="1760" w:type="dxa"/>
          </w:tcPr>
          <w:p w14:paraId="37B86C75" w14:textId="71B18A70" w:rsidR="00AB4A29" w:rsidRDefault="008402D9" w:rsidP="002A3DC9">
            <w:pPr>
              <w:spacing w:line="360" w:lineRule="auto"/>
              <w:jc w:val="both"/>
              <w:rPr>
                <w:b w:val="0"/>
                <w:bCs/>
                <w:color w:val="auto"/>
              </w:rPr>
            </w:pPr>
            <w:r w:rsidRPr="008402D9">
              <w:rPr>
                <w:b w:val="0"/>
                <w:bCs/>
                <w:color w:val="auto"/>
              </w:rPr>
              <w:t>6000</w:t>
            </w:r>
          </w:p>
        </w:tc>
        <w:tc>
          <w:tcPr>
            <w:tcW w:w="1904" w:type="dxa"/>
          </w:tcPr>
          <w:p w14:paraId="39258CF6" w14:textId="40540AE9" w:rsidR="00AB4A29" w:rsidRDefault="008402D9" w:rsidP="002A3DC9">
            <w:pPr>
              <w:spacing w:line="360" w:lineRule="auto"/>
              <w:jc w:val="both"/>
              <w:rPr>
                <w:b w:val="0"/>
                <w:bCs/>
                <w:color w:val="auto"/>
              </w:rPr>
            </w:pPr>
            <w:r w:rsidRPr="008402D9">
              <w:rPr>
                <w:b w:val="0"/>
                <w:bCs/>
                <w:color w:val="auto"/>
              </w:rPr>
              <w:t>6528</w:t>
            </w:r>
          </w:p>
        </w:tc>
      </w:tr>
      <w:tr w:rsidR="00AB4A29" w14:paraId="2EE1F412" w14:textId="77777777" w:rsidTr="008402D9">
        <w:trPr>
          <w:trHeight w:val="234"/>
          <w:jc w:val="center"/>
        </w:trPr>
        <w:tc>
          <w:tcPr>
            <w:tcW w:w="1896" w:type="dxa"/>
          </w:tcPr>
          <w:p w14:paraId="661CE155" w14:textId="5EB420ED" w:rsidR="00AB4A29" w:rsidRDefault="008402D9" w:rsidP="002A3DC9">
            <w:pPr>
              <w:spacing w:line="360" w:lineRule="auto"/>
              <w:jc w:val="both"/>
              <w:rPr>
                <w:b w:val="0"/>
                <w:bCs/>
                <w:color w:val="auto"/>
              </w:rPr>
            </w:pPr>
            <w:r w:rsidRPr="008402D9">
              <w:rPr>
                <w:b w:val="0"/>
                <w:bCs/>
                <w:color w:val="auto"/>
              </w:rPr>
              <w:t>7243</w:t>
            </w:r>
          </w:p>
        </w:tc>
        <w:tc>
          <w:tcPr>
            <w:tcW w:w="1760" w:type="dxa"/>
          </w:tcPr>
          <w:p w14:paraId="7CFD6459" w14:textId="20ECC996" w:rsidR="00AB4A29" w:rsidRDefault="008402D9" w:rsidP="002A3DC9">
            <w:pPr>
              <w:spacing w:line="360" w:lineRule="auto"/>
              <w:jc w:val="both"/>
              <w:rPr>
                <w:b w:val="0"/>
                <w:bCs/>
                <w:color w:val="auto"/>
              </w:rPr>
            </w:pPr>
            <w:r w:rsidRPr="008402D9">
              <w:rPr>
                <w:b w:val="0"/>
                <w:bCs/>
                <w:color w:val="auto"/>
              </w:rPr>
              <w:t>6479</w:t>
            </w:r>
          </w:p>
        </w:tc>
        <w:tc>
          <w:tcPr>
            <w:tcW w:w="1904" w:type="dxa"/>
          </w:tcPr>
          <w:p w14:paraId="1FFFAECF" w14:textId="6FD96703" w:rsidR="00AB4A29" w:rsidRDefault="008402D9" w:rsidP="002A3DC9">
            <w:pPr>
              <w:spacing w:line="360" w:lineRule="auto"/>
              <w:jc w:val="both"/>
              <w:rPr>
                <w:b w:val="0"/>
                <w:bCs/>
                <w:color w:val="auto"/>
              </w:rPr>
            </w:pPr>
            <w:r w:rsidRPr="008402D9">
              <w:rPr>
                <w:b w:val="0"/>
                <w:bCs/>
                <w:color w:val="auto"/>
              </w:rPr>
              <w:t>6911</w:t>
            </w:r>
          </w:p>
        </w:tc>
      </w:tr>
      <w:tr w:rsidR="00AB4A29" w14:paraId="0F2C5782" w14:textId="77777777" w:rsidTr="008402D9">
        <w:trPr>
          <w:trHeight w:val="234"/>
          <w:jc w:val="center"/>
        </w:trPr>
        <w:tc>
          <w:tcPr>
            <w:tcW w:w="1896" w:type="dxa"/>
          </w:tcPr>
          <w:p w14:paraId="2D5D2B36" w14:textId="1E9745E1" w:rsidR="00AB4A29" w:rsidRDefault="008402D9" w:rsidP="002A3DC9">
            <w:pPr>
              <w:spacing w:line="360" w:lineRule="auto"/>
              <w:jc w:val="both"/>
              <w:rPr>
                <w:b w:val="0"/>
                <w:bCs/>
                <w:color w:val="auto"/>
              </w:rPr>
            </w:pPr>
            <w:r w:rsidRPr="008402D9">
              <w:rPr>
                <w:b w:val="0"/>
                <w:bCs/>
                <w:color w:val="auto"/>
              </w:rPr>
              <w:t>6113</w:t>
            </w:r>
          </w:p>
        </w:tc>
        <w:tc>
          <w:tcPr>
            <w:tcW w:w="1760" w:type="dxa"/>
          </w:tcPr>
          <w:p w14:paraId="6A4F73D5" w14:textId="2C608282" w:rsidR="00AB4A29" w:rsidRDefault="00AB4A29" w:rsidP="002A3DC9">
            <w:pPr>
              <w:spacing w:line="360" w:lineRule="auto"/>
              <w:jc w:val="both"/>
              <w:rPr>
                <w:b w:val="0"/>
                <w:bCs/>
                <w:color w:val="auto"/>
              </w:rPr>
            </w:pPr>
          </w:p>
        </w:tc>
        <w:tc>
          <w:tcPr>
            <w:tcW w:w="1904" w:type="dxa"/>
          </w:tcPr>
          <w:p w14:paraId="051B9B95" w14:textId="77777777" w:rsidR="00AB4A29" w:rsidRDefault="00AB4A29" w:rsidP="002A3DC9">
            <w:pPr>
              <w:spacing w:line="360" w:lineRule="auto"/>
              <w:jc w:val="both"/>
              <w:rPr>
                <w:b w:val="0"/>
                <w:bCs/>
                <w:color w:val="auto"/>
              </w:rPr>
            </w:pPr>
          </w:p>
        </w:tc>
      </w:tr>
    </w:tbl>
    <w:p w14:paraId="3325C86E" w14:textId="1DABE9D2" w:rsidR="00AB4A29" w:rsidRDefault="00AB4A29" w:rsidP="00AB4A29">
      <w:pPr>
        <w:spacing w:line="360" w:lineRule="auto"/>
        <w:jc w:val="both"/>
        <w:rPr>
          <w:b w:val="0"/>
          <w:bCs/>
          <w:color w:val="auto"/>
        </w:rPr>
      </w:pPr>
      <w:r>
        <w:rPr>
          <w:b w:val="0"/>
          <w:bCs/>
          <w:color w:val="auto"/>
        </w:rPr>
        <w:lastRenderedPageBreak/>
        <w:t xml:space="preserve">The </w:t>
      </w:r>
      <w:r w:rsidRPr="00F97F08">
        <w:rPr>
          <w:b w:val="0"/>
          <w:bCs/>
          <w:color w:val="auto"/>
        </w:rPr>
        <w:t>α</w:t>
      </w:r>
      <w:r>
        <w:rPr>
          <w:b w:val="0"/>
          <w:bCs/>
          <w:color w:val="auto"/>
        </w:rPr>
        <w:t xml:space="preserve"> is given as 0.0</w:t>
      </w:r>
      <w:r w:rsidR="00A40B8E">
        <w:rPr>
          <w:b w:val="0"/>
          <w:bCs/>
          <w:color w:val="auto"/>
        </w:rPr>
        <w:t>5</w:t>
      </w:r>
      <w:r>
        <w:rPr>
          <w:b w:val="0"/>
          <w:bCs/>
          <w:color w:val="auto"/>
        </w:rPr>
        <w:t>.</w:t>
      </w:r>
    </w:p>
    <w:p w14:paraId="4B86F243" w14:textId="77777777" w:rsidR="00AB4A29" w:rsidRDefault="00AB4A29" w:rsidP="00AB4A29">
      <w:pPr>
        <w:spacing w:line="360" w:lineRule="auto"/>
        <w:jc w:val="both"/>
        <w:rPr>
          <w:b w:val="0"/>
          <w:bCs/>
          <w:color w:val="auto"/>
        </w:rPr>
      </w:pPr>
      <w:r>
        <w:rPr>
          <w:b w:val="0"/>
          <w:bCs/>
          <w:color w:val="auto"/>
        </w:rPr>
        <w:t>The Hypothesis is stated below:</w:t>
      </w:r>
    </w:p>
    <w:p w14:paraId="1308C710" w14:textId="77777777" w:rsidR="00AB4A29" w:rsidRPr="00D21EB6" w:rsidRDefault="00AB4A29" w:rsidP="00AB4A29">
      <w:pPr>
        <w:spacing w:line="360" w:lineRule="auto"/>
        <w:jc w:val="both"/>
        <w:rPr>
          <w:b w:val="0"/>
          <w:bCs/>
          <w:color w:val="auto"/>
        </w:rPr>
      </w:pPr>
      <w:r w:rsidRPr="00D21EB6">
        <w:rPr>
          <w:b w:val="0"/>
          <w:bCs/>
          <w:color w:val="auto"/>
        </w:rPr>
        <w:t>H0: µ1 = µ2 = µ3</w:t>
      </w:r>
    </w:p>
    <w:p w14:paraId="52C978AB" w14:textId="77777777" w:rsidR="00AB4A29" w:rsidRDefault="00AB4A29" w:rsidP="00AB4A29">
      <w:pPr>
        <w:spacing w:line="360" w:lineRule="auto"/>
        <w:jc w:val="both"/>
        <w:rPr>
          <w:b w:val="0"/>
          <w:bCs/>
          <w:color w:val="auto"/>
        </w:rPr>
      </w:pPr>
      <w:r w:rsidRPr="00D21EB6">
        <w:rPr>
          <w:b w:val="0"/>
          <w:bCs/>
          <w:color w:val="auto"/>
        </w:rPr>
        <w:t>H1: At least one mean out of three is different</w:t>
      </w:r>
    </w:p>
    <w:p w14:paraId="16271962" w14:textId="6AE52DC1" w:rsidR="00AB4A29" w:rsidRDefault="00AB4A29" w:rsidP="00AB4A29">
      <w:pPr>
        <w:spacing w:line="360" w:lineRule="auto"/>
        <w:jc w:val="both"/>
        <w:rPr>
          <w:b w:val="0"/>
          <w:bCs/>
          <w:color w:val="auto"/>
        </w:rPr>
      </w:pPr>
      <w:r>
        <w:rPr>
          <w:b w:val="0"/>
          <w:bCs/>
          <w:color w:val="auto"/>
        </w:rPr>
        <w:t xml:space="preserve">The summary of ANOVA Test is displayed below. The F-value comes out to be </w:t>
      </w:r>
      <w:r w:rsidR="00A40B8E">
        <w:rPr>
          <w:b w:val="0"/>
          <w:bCs/>
          <w:color w:val="auto"/>
        </w:rPr>
        <w:t>0.649</w:t>
      </w:r>
      <w:r>
        <w:rPr>
          <w:b w:val="0"/>
          <w:bCs/>
          <w:color w:val="auto"/>
        </w:rPr>
        <w:t xml:space="preserve"> and the p-value as 0.</w:t>
      </w:r>
      <w:r w:rsidR="00A40B8E">
        <w:rPr>
          <w:b w:val="0"/>
          <w:bCs/>
          <w:color w:val="auto"/>
        </w:rPr>
        <w:t>543</w:t>
      </w:r>
      <w:r>
        <w:rPr>
          <w:b w:val="0"/>
          <w:bCs/>
          <w:color w:val="auto"/>
        </w:rPr>
        <w:t>.</w:t>
      </w:r>
    </w:p>
    <w:p w14:paraId="75056F3C" w14:textId="64795776" w:rsidR="00AB4A29" w:rsidRDefault="00A40B8E" w:rsidP="00AB4A29">
      <w:pPr>
        <w:spacing w:line="360" w:lineRule="auto"/>
        <w:jc w:val="center"/>
        <w:rPr>
          <w:b w:val="0"/>
          <w:bCs/>
          <w:color w:val="auto"/>
        </w:rPr>
      </w:pPr>
      <w:r w:rsidRPr="00A40B8E">
        <w:rPr>
          <w:b w:val="0"/>
          <w:bCs/>
          <w:color w:val="auto"/>
        </w:rPr>
        <w:drawing>
          <wp:inline distT="0" distB="0" distL="0" distR="0" wp14:anchorId="0C233DBB" wp14:editId="6F7E89CC">
            <wp:extent cx="2812024" cy="441998"/>
            <wp:effectExtent l="19050" t="19050" r="26670" b="1524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5"/>
                    <a:stretch>
                      <a:fillRect/>
                    </a:stretch>
                  </pic:blipFill>
                  <pic:spPr>
                    <a:xfrm>
                      <a:off x="0" y="0"/>
                      <a:ext cx="2812024" cy="441998"/>
                    </a:xfrm>
                    <a:prstGeom prst="rect">
                      <a:avLst/>
                    </a:prstGeom>
                    <a:ln>
                      <a:solidFill>
                        <a:srgbClr val="FF0000"/>
                      </a:solidFill>
                    </a:ln>
                  </pic:spPr>
                </pic:pic>
              </a:graphicData>
            </a:graphic>
          </wp:inline>
        </w:drawing>
      </w:r>
    </w:p>
    <w:p w14:paraId="6C893832" w14:textId="70C6A3F6" w:rsidR="00AB4A29" w:rsidRPr="00BC7426" w:rsidRDefault="00AB4A29" w:rsidP="00AB4A29">
      <w:pPr>
        <w:spacing w:line="360" w:lineRule="auto"/>
        <w:jc w:val="center"/>
        <w:rPr>
          <w:b w:val="0"/>
          <w:bCs/>
          <w:color w:val="auto"/>
        </w:rPr>
      </w:pPr>
      <w:r>
        <w:rPr>
          <w:b w:val="0"/>
          <w:bCs/>
          <w:color w:val="auto"/>
        </w:rPr>
        <w:t xml:space="preserve">Fig. </w:t>
      </w:r>
      <w:r w:rsidR="008402D9">
        <w:rPr>
          <w:b w:val="0"/>
          <w:bCs/>
          <w:color w:val="auto"/>
        </w:rPr>
        <w:t>6</w:t>
      </w:r>
      <w:r>
        <w:rPr>
          <w:b w:val="0"/>
          <w:bCs/>
          <w:color w:val="auto"/>
        </w:rPr>
        <w:t>: Anova Test Summary</w:t>
      </w:r>
    </w:p>
    <w:p w14:paraId="673DC97A" w14:textId="68D47F2E" w:rsidR="00AB4A29" w:rsidRDefault="00AB4A29" w:rsidP="00AB4A29">
      <w:pPr>
        <w:spacing w:line="360" w:lineRule="auto"/>
        <w:jc w:val="both"/>
        <w:rPr>
          <w:b w:val="0"/>
          <w:bCs/>
          <w:color w:val="auto"/>
        </w:rPr>
      </w:pPr>
      <w:r>
        <w:rPr>
          <w:b w:val="0"/>
          <w:bCs/>
          <w:color w:val="auto"/>
        </w:rPr>
        <w:t>The degrees of freedom for numerator and denominator is calculated as 2 and 1</w:t>
      </w:r>
      <w:r w:rsidR="00A40B8E">
        <w:rPr>
          <w:b w:val="0"/>
          <w:bCs/>
          <w:color w:val="auto"/>
        </w:rPr>
        <w:t>0</w:t>
      </w:r>
      <w:r>
        <w:rPr>
          <w:b w:val="0"/>
          <w:bCs/>
          <w:color w:val="auto"/>
        </w:rPr>
        <w:t xml:space="preserve"> respectively, and because of the fact that p-value is g</w:t>
      </w:r>
      <w:r w:rsidRPr="00984905">
        <w:rPr>
          <w:b w:val="0"/>
          <w:bCs/>
          <w:color w:val="auto"/>
        </w:rPr>
        <w:t>reater than alpha</w:t>
      </w:r>
      <w:r>
        <w:rPr>
          <w:b w:val="0"/>
          <w:bCs/>
          <w:color w:val="auto"/>
        </w:rPr>
        <w:t>, we can safely conclude that we fai</w:t>
      </w:r>
      <w:r w:rsidRPr="00984905">
        <w:rPr>
          <w:b w:val="0"/>
          <w:bCs/>
          <w:color w:val="auto"/>
        </w:rPr>
        <w:t>l to reject the null Hypothesis</w:t>
      </w:r>
      <w:r>
        <w:rPr>
          <w:b w:val="0"/>
          <w:bCs/>
          <w:color w:val="auto"/>
        </w:rPr>
        <w:t xml:space="preserve"> which states </w:t>
      </w:r>
      <w:r w:rsidR="00A40B8E">
        <w:rPr>
          <w:b w:val="0"/>
          <w:bCs/>
          <w:color w:val="auto"/>
        </w:rPr>
        <w:t>t</w:t>
      </w:r>
      <w:r w:rsidR="00A40B8E" w:rsidRPr="00A40B8E">
        <w:rPr>
          <w:b w:val="0"/>
          <w:bCs/>
          <w:color w:val="auto"/>
        </w:rPr>
        <w:t>he expenditure mean in dollars per pupil for states in three sections of the country are same</w:t>
      </w:r>
      <w:r>
        <w:rPr>
          <w:b w:val="0"/>
          <w:bCs/>
          <w:color w:val="auto"/>
        </w:rPr>
        <w:t>.</w:t>
      </w:r>
    </w:p>
    <w:p w14:paraId="48673C24" w14:textId="2ADA5189" w:rsidR="00AB4A29" w:rsidRDefault="00AB4A29" w:rsidP="00AB4A29">
      <w:pPr>
        <w:spacing w:line="360" w:lineRule="auto"/>
        <w:jc w:val="both"/>
        <w:rPr>
          <w:b w:val="0"/>
          <w:bCs/>
          <w:color w:val="auto"/>
        </w:rPr>
      </w:pPr>
      <w:r w:rsidRPr="00AB4A29">
        <w:rPr>
          <w:b w:val="0"/>
          <w:bCs/>
          <w:color w:val="auto"/>
        </w:rPr>
        <w:t xml:space="preserve">However, if we were to reject Null Hypothesis if the </w:t>
      </w:r>
      <w:r w:rsidR="00873C6C" w:rsidRPr="00873C6C">
        <w:rPr>
          <w:b w:val="0"/>
          <w:bCs/>
          <w:color w:val="auto"/>
        </w:rPr>
        <w:t>expenditure mean for even one section of the country</w:t>
      </w:r>
      <w:r w:rsidRPr="00AB4A29">
        <w:rPr>
          <w:b w:val="0"/>
          <w:bCs/>
          <w:color w:val="auto"/>
        </w:rPr>
        <w:t xml:space="preserve"> was different, we will run TukeyHSD() function to check the difference in mean</w:t>
      </w:r>
      <w:r>
        <w:rPr>
          <w:b w:val="0"/>
          <w:bCs/>
          <w:color w:val="auto"/>
        </w:rPr>
        <w:t>.</w:t>
      </w:r>
    </w:p>
    <w:p w14:paraId="3B7AFD5B" w14:textId="50933728" w:rsidR="00AB4A29" w:rsidRDefault="00873C6C" w:rsidP="00AB4A29">
      <w:pPr>
        <w:spacing w:line="360" w:lineRule="auto"/>
        <w:jc w:val="center"/>
        <w:rPr>
          <w:b w:val="0"/>
          <w:bCs/>
          <w:color w:val="auto"/>
        </w:rPr>
      </w:pPr>
      <w:r w:rsidRPr="00873C6C">
        <w:rPr>
          <w:b w:val="0"/>
          <w:bCs/>
          <w:color w:val="auto"/>
        </w:rPr>
        <w:drawing>
          <wp:inline distT="0" distB="0" distL="0" distR="0" wp14:anchorId="6A2CA52B" wp14:editId="55203B63">
            <wp:extent cx="3947502" cy="1272650"/>
            <wp:effectExtent l="19050" t="19050" r="15240" b="2286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stretch>
                      <a:fillRect/>
                    </a:stretch>
                  </pic:blipFill>
                  <pic:spPr>
                    <a:xfrm>
                      <a:off x="0" y="0"/>
                      <a:ext cx="3947502" cy="1272650"/>
                    </a:xfrm>
                    <a:prstGeom prst="rect">
                      <a:avLst/>
                    </a:prstGeom>
                    <a:ln>
                      <a:solidFill>
                        <a:srgbClr val="FF0000"/>
                      </a:solidFill>
                    </a:ln>
                  </pic:spPr>
                </pic:pic>
              </a:graphicData>
            </a:graphic>
          </wp:inline>
        </w:drawing>
      </w:r>
    </w:p>
    <w:p w14:paraId="78566273" w14:textId="32BF9256" w:rsidR="00AB4A29" w:rsidRDefault="00AB4A29" w:rsidP="00AB4A29">
      <w:pPr>
        <w:spacing w:line="360" w:lineRule="auto"/>
        <w:jc w:val="center"/>
        <w:rPr>
          <w:b w:val="0"/>
          <w:bCs/>
          <w:color w:val="auto"/>
        </w:rPr>
      </w:pPr>
      <w:r>
        <w:rPr>
          <w:b w:val="0"/>
          <w:bCs/>
          <w:color w:val="auto"/>
        </w:rPr>
        <w:t xml:space="preserve">Fig. </w:t>
      </w:r>
      <w:r w:rsidR="008402D9">
        <w:rPr>
          <w:b w:val="0"/>
          <w:bCs/>
          <w:color w:val="auto"/>
        </w:rPr>
        <w:t>7</w:t>
      </w:r>
      <w:r>
        <w:rPr>
          <w:b w:val="0"/>
          <w:bCs/>
          <w:color w:val="auto"/>
        </w:rPr>
        <w:t>: TukeyHSD Function Summary</w:t>
      </w:r>
    </w:p>
    <w:p w14:paraId="250BC02D" w14:textId="77777777" w:rsidR="00AB4A29" w:rsidRDefault="00AB4A29" w:rsidP="00AB4A29">
      <w:pPr>
        <w:spacing w:line="360" w:lineRule="auto"/>
        <w:jc w:val="both"/>
        <w:rPr>
          <w:b w:val="0"/>
          <w:bCs/>
          <w:color w:val="auto"/>
        </w:rPr>
      </w:pPr>
    </w:p>
    <w:p w14:paraId="77D55418" w14:textId="226C3AAE" w:rsidR="00EB1C94" w:rsidRPr="00A83474" w:rsidRDefault="00EB1C94" w:rsidP="00EB1C94">
      <w:pPr>
        <w:spacing w:line="360" w:lineRule="auto"/>
        <w:jc w:val="both"/>
        <w:rPr>
          <w:color w:val="auto"/>
        </w:rPr>
      </w:pPr>
      <w:r w:rsidRPr="00A83474">
        <w:rPr>
          <w:color w:val="auto"/>
        </w:rPr>
        <w:t xml:space="preserve">Question </w:t>
      </w:r>
      <w:r>
        <w:rPr>
          <w:color w:val="auto"/>
        </w:rPr>
        <w:t>8</w:t>
      </w:r>
      <w:r w:rsidRPr="00A83474">
        <w:rPr>
          <w:color w:val="auto"/>
        </w:rPr>
        <w:t>:</w:t>
      </w:r>
    </w:p>
    <w:p w14:paraId="4E0810DB" w14:textId="32C17071" w:rsidR="00EB1C94" w:rsidRDefault="00EC3C17" w:rsidP="00EC3C17">
      <w:pPr>
        <w:spacing w:line="360" w:lineRule="auto"/>
        <w:jc w:val="both"/>
        <w:rPr>
          <w:b w:val="0"/>
          <w:bCs/>
          <w:color w:val="auto"/>
        </w:rPr>
      </w:pPr>
      <w:r w:rsidRPr="00EC3C17">
        <w:rPr>
          <w:b w:val="0"/>
          <w:bCs/>
          <w:color w:val="auto"/>
        </w:rPr>
        <w:t xml:space="preserve">A gardening company is testing new ways to improve plant growth. Twelve plants are randomly selected and exposed to a combination of two factors, a “Grow-light” in two different strengths and a plant food supplement with different mineral supplements. </w:t>
      </w:r>
      <w:r w:rsidRPr="00EC3C17">
        <w:rPr>
          <w:b w:val="0"/>
          <w:bCs/>
          <w:color w:val="auto"/>
        </w:rPr>
        <w:lastRenderedPageBreak/>
        <w:t xml:space="preserve">After </w:t>
      </w:r>
      <w:r w:rsidRPr="00EC3C17">
        <w:rPr>
          <w:b w:val="0"/>
          <w:bCs/>
          <w:color w:val="auto"/>
        </w:rPr>
        <w:t>several</w:t>
      </w:r>
      <w:r w:rsidRPr="00EC3C17">
        <w:rPr>
          <w:b w:val="0"/>
          <w:bCs/>
          <w:color w:val="auto"/>
        </w:rPr>
        <w:t xml:space="preserve"> days, the plants are measured for growth, and the results (in inches) are put into the appropriate boxes</w:t>
      </w:r>
      <w:r w:rsidR="00BA043C">
        <w:rPr>
          <w:b w:val="0"/>
          <w:bCs/>
          <w:color w:val="auto"/>
        </w:rPr>
        <w:t xml:space="preserve"> below</w:t>
      </w:r>
      <w:r w:rsidR="00EB1C94">
        <w:rPr>
          <w:b w:val="0"/>
          <w:bCs/>
          <w:color w:val="auto"/>
        </w:rPr>
        <w:t>:</w:t>
      </w:r>
    </w:p>
    <w:tbl>
      <w:tblPr>
        <w:tblStyle w:val="TableGrid"/>
        <w:tblW w:w="5560" w:type="dxa"/>
        <w:jc w:val="center"/>
        <w:tblLook w:val="04A0" w:firstRow="1" w:lastRow="0" w:firstColumn="1" w:lastColumn="0" w:noHBand="0" w:noVBand="1"/>
      </w:tblPr>
      <w:tblGrid>
        <w:gridCol w:w="1896"/>
        <w:gridCol w:w="1760"/>
        <w:gridCol w:w="1904"/>
      </w:tblGrid>
      <w:tr w:rsidR="00EB1C94" w14:paraId="27880D72" w14:textId="77777777" w:rsidTr="002A3DC9">
        <w:trPr>
          <w:trHeight w:val="241"/>
          <w:jc w:val="center"/>
        </w:trPr>
        <w:tc>
          <w:tcPr>
            <w:tcW w:w="1896" w:type="dxa"/>
          </w:tcPr>
          <w:p w14:paraId="267B9061" w14:textId="42037D89" w:rsidR="00EB1C94" w:rsidRDefault="00EB1C94" w:rsidP="002A3DC9">
            <w:pPr>
              <w:spacing w:line="360" w:lineRule="auto"/>
              <w:jc w:val="both"/>
              <w:rPr>
                <w:b w:val="0"/>
                <w:bCs/>
                <w:color w:val="auto"/>
              </w:rPr>
            </w:pPr>
          </w:p>
        </w:tc>
        <w:tc>
          <w:tcPr>
            <w:tcW w:w="1760" w:type="dxa"/>
          </w:tcPr>
          <w:p w14:paraId="6D5EA583" w14:textId="338EDCBE" w:rsidR="00EB1C94" w:rsidRDefault="00BA043C" w:rsidP="002A3DC9">
            <w:pPr>
              <w:spacing w:line="360" w:lineRule="auto"/>
              <w:jc w:val="both"/>
              <w:rPr>
                <w:b w:val="0"/>
                <w:bCs/>
                <w:color w:val="auto"/>
              </w:rPr>
            </w:pPr>
            <w:r>
              <w:rPr>
                <w:b w:val="0"/>
                <w:bCs/>
                <w:color w:val="auto"/>
              </w:rPr>
              <w:t>Grow-light 1</w:t>
            </w:r>
          </w:p>
        </w:tc>
        <w:tc>
          <w:tcPr>
            <w:tcW w:w="1904" w:type="dxa"/>
          </w:tcPr>
          <w:p w14:paraId="63008F58" w14:textId="1E0BBDE1" w:rsidR="00EB1C94" w:rsidRDefault="00BA043C" w:rsidP="002A3DC9">
            <w:pPr>
              <w:spacing w:line="360" w:lineRule="auto"/>
              <w:jc w:val="both"/>
              <w:rPr>
                <w:b w:val="0"/>
                <w:bCs/>
                <w:color w:val="auto"/>
              </w:rPr>
            </w:pPr>
            <w:r>
              <w:rPr>
                <w:b w:val="0"/>
                <w:bCs/>
                <w:color w:val="auto"/>
              </w:rPr>
              <w:t>Grow-light 2</w:t>
            </w:r>
          </w:p>
        </w:tc>
      </w:tr>
      <w:tr w:rsidR="00EB1C94" w14:paraId="45EBC09C" w14:textId="77777777" w:rsidTr="002A3DC9">
        <w:trPr>
          <w:trHeight w:val="241"/>
          <w:jc w:val="center"/>
        </w:trPr>
        <w:tc>
          <w:tcPr>
            <w:tcW w:w="1896" w:type="dxa"/>
          </w:tcPr>
          <w:p w14:paraId="2978862A" w14:textId="0AF79AFF" w:rsidR="00EB1C94" w:rsidRDefault="00BA043C" w:rsidP="002A3DC9">
            <w:pPr>
              <w:spacing w:line="360" w:lineRule="auto"/>
              <w:jc w:val="both"/>
              <w:rPr>
                <w:b w:val="0"/>
                <w:bCs/>
                <w:color w:val="auto"/>
              </w:rPr>
            </w:pPr>
            <w:r>
              <w:rPr>
                <w:b w:val="0"/>
                <w:bCs/>
                <w:color w:val="auto"/>
              </w:rPr>
              <w:t>Plant Food A</w:t>
            </w:r>
          </w:p>
        </w:tc>
        <w:tc>
          <w:tcPr>
            <w:tcW w:w="1760" w:type="dxa"/>
          </w:tcPr>
          <w:p w14:paraId="0FBFB222" w14:textId="6F985A10" w:rsidR="00EB1C94" w:rsidRDefault="00BA043C" w:rsidP="002A3DC9">
            <w:pPr>
              <w:spacing w:line="360" w:lineRule="auto"/>
              <w:jc w:val="both"/>
              <w:rPr>
                <w:b w:val="0"/>
                <w:bCs/>
                <w:color w:val="auto"/>
              </w:rPr>
            </w:pPr>
            <w:r w:rsidRPr="00BA043C">
              <w:rPr>
                <w:b w:val="0"/>
                <w:bCs/>
                <w:color w:val="auto"/>
              </w:rPr>
              <w:t>9.2, 9.4, 8.9</w:t>
            </w:r>
          </w:p>
        </w:tc>
        <w:tc>
          <w:tcPr>
            <w:tcW w:w="1904" w:type="dxa"/>
          </w:tcPr>
          <w:p w14:paraId="482170A8" w14:textId="1B9F36F7" w:rsidR="00EB1C94" w:rsidRDefault="00BA043C" w:rsidP="002A3DC9">
            <w:pPr>
              <w:spacing w:line="360" w:lineRule="auto"/>
              <w:jc w:val="both"/>
              <w:rPr>
                <w:b w:val="0"/>
                <w:bCs/>
                <w:color w:val="auto"/>
              </w:rPr>
            </w:pPr>
            <w:r w:rsidRPr="00BA043C">
              <w:rPr>
                <w:b w:val="0"/>
                <w:bCs/>
                <w:color w:val="auto"/>
              </w:rPr>
              <w:t>8.5, 9.2, 8.9</w:t>
            </w:r>
          </w:p>
        </w:tc>
      </w:tr>
      <w:tr w:rsidR="00EB1C94" w14:paraId="1D65C01B" w14:textId="77777777" w:rsidTr="002A3DC9">
        <w:trPr>
          <w:trHeight w:val="234"/>
          <w:jc w:val="center"/>
        </w:trPr>
        <w:tc>
          <w:tcPr>
            <w:tcW w:w="1896" w:type="dxa"/>
          </w:tcPr>
          <w:p w14:paraId="004909E0" w14:textId="591C45FE" w:rsidR="00EB1C94" w:rsidRDefault="00BA043C" w:rsidP="002A3DC9">
            <w:pPr>
              <w:spacing w:line="360" w:lineRule="auto"/>
              <w:jc w:val="both"/>
              <w:rPr>
                <w:b w:val="0"/>
                <w:bCs/>
                <w:color w:val="auto"/>
              </w:rPr>
            </w:pPr>
            <w:r>
              <w:rPr>
                <w:b w:val="0"/>
                <w:bCs/>
                <w:color w:val="auto"/>
              </w:rPr>
              <w:t>Plant Food B</w:t>
            </w:r>
          </w:p>
        </w:tc>
        <w:tc>
          <w:tcPr>
            <w:tcW w:w="1760" w:type="dxa"/>
          </w:tcPr>
          <w:p w14:paraId="0D0C8AC1" w14:textId="4BFED029" w:rsidR="00EB1C94" w:rsidRDefault="00BA043C" w:rsidP="002A3DC9">
            <w:pPr>
              <w:spacing w:line="360" w:lineRule="auto"/>
              <w:jc w:val="both"/>
              <w:rPr>
                <w:b w:val="0"/>
                <w:bCs/>
                <w:color w:val="auto"/>
              </w:rPr>
            </w:pPr>
            <w:r w:rsidRPr="00BA043C">
              <w:rPr>
                <w:b w:val="0"/>
                <w:bCs/>
                <w:color w:val="auto"/>
              </w:rPr>
              <w:t>7.1, 7.2, 8.5</w:t>
            </w:r>
          </w:p>
        </w:tc>
        <w:tc>
          <w:tcPr>
            <w:tcW w:w="1904" w:type="dxa"/>
          </w:tcPr>
          <w:p w14:paraId="3533C051" w14:textId="54AA7175" w:rsidR="00EB1C94" w:rsidRDefault="00BA043C" w:rsidP="002A3DC9">
            <w:pPr>
              <w:spacing w:line="360" w:lineRule="auto"/>
              <w:jc w:val="both"/>
              <w:rPr>
                <w:b w:val="0"/>
                <w:bCs/>
                <w:color w:val="auto"/>
              </w:rPr>
            </w:pPr>
            <w:r w:rsidRPr="00BA043C">
              <w:rPr>
                <w:b w:val="0"/>
                <w:bCs/>
                <w:color w:val="auto"/>
              </w:rPr>
              <w:t>5.5, 5.8, 7.6</w:t>
            </w:r>
          </w:p>
        </w:tc>
      </w:tr>
    </w:tbl>
    <w:p w14:paraId="2ED49353" w14:textId="77777777" w:rsidR="00EB1C94" w:rsidRDefault="00EB1C94" w:rsidP="00EB1C94">
      <w:pPr>
        <w:spacing w:line="360" w:lineRule="auto"/>
        <w:jc w:val="both"/>
        <w:rPr>
          <w:b w:val="0"/>
          <w:bCs/>
          <w:color w:val="auto"/>
        </w:rPr>
      </w:pPr>
      <w:r>
        <w:rPr>
          <w:b w:val="0"/>
          <w:bCs/>
          <w:color w:val="auto"/>
        </w:rPr>
        <w:t xml:space="preserve">The </w:t>
      </w:r>
      <w:r w:rsidRPr="00F97F08">
        <w:rPr>
          <w:b w:val="0"/>
          <w:bCs/>
          <w:color w:val="auto"/>
        </w:rPr>
        <w:t>α</w:t>
      </w:r>
      <w:r>
        <w:rPr>
          <w:b w:val="0"/>
          <w:bCs/>
          <w:color w:val="auto"/>
        </w:rPr>
        <w:t xml:space="preserve"> is given as 0.05.</w:t>
      </w:r>
    </w:p>
    <w:p w14:paraId="2C24993E" w14:textId="77777777" w:rsidR="00EB1C94" w:rsidRDefault="00EB1C94" w:rsidP="00EB1C94">
      <w:pPr>
        <w:spacing w:line="360" w:lineRule="auto"/>
        <w:jc w:val="both"/>
        <w:rPr>
          <w:b w:val="0"/>
          <w:bCs/>
          <w:color w:val="auto"/>
        </w:rPr>
      </w:pPr>
      <w:r>
        <w:rPr>
          <w:b w:val="0"/>
          <w:bCs/>
          <w:color w:val="auto"/>
        </w:rPr>
        <w:t>The Hypothesis is stated below:</w:t>
      </w:r>
    </w:p>
    <w:p w14:paraId="60A3EE8E" w14:textId="77777777" w:rsidR="00BA043C" w:rsidRPr="00BA043C" w:rsidRDefault="00BA043C" w:rsidP="00BA043C">
      <w:pPr>
        <w:spacing w:line="360" w:lineRule="auto"/>
        <w:jc w:val="both"/>
        <w:rPr>
          <w:b w:val="0"/>
          <w:bCs/>
          <w:color w:val="auto"/>
        </w:rPr>
      </w:pPr>
      <w:r w:rsidRPr="00BA043C">
        <w:rPr>
          <w:b w:val="0"/>
          <w:bCs/>
          <w:color w:val="auto"/>
        </w:rPr>
        <w:t>H1: The mean of observations grouped by Grow-Light are same</w:t>
      </w:r>
    </w:p>
    <w:p w14:paraId="0C03AC8F" w14:textId="799EF2FD" w:rsidR="00BA043C" w:rsidRPr="00BA043C" w:rsidRDefault="00BA043C" w:rsidP="00BA043C">
      <w:pPr>
        <w:spacing w:line="360" w:lineRule="auto"/>
        <w:jc w:val="both"/>
        <w:rPr>
          <w:b w:val="0"/>
          <w:bCs/>
          <w:color w:val="auto"/>
        </w:rPr>
      </w:pPr>
      <w:r w:rsidRPr="00BA043C">
        <w:rPr>
          <w:b w:val="0"/>
          <w:bCs/>
          <w:color w:val="auto"/>
        </w:rPr>
        <w:t>H2: The mean of observations grouped by Plant Food are same</w:t>
      </w:r>
    </w:p>
    <w:p w14:paraId="6D73B1E8" w14:textId="2ED39219" w:rsidR="00BA043C" w:rsidRDefault="00BA043C" w:rsidP="00BA043C">
      <w:pPr>
        <w:spacing w:line="360" w:lineRule="auto"/>
        <w:jc w:val="both"/>
        <w:rPr>
          <w:b w:val="0"/>
          <w:bCs/>
          <w:color w:val="auto"/>
        </w:rPr>
      </w:pPr>
      <w:r w:rsidRPr="00BA043C">
        <w:rPr>
          <w:b w:val="0"/>
          <w:bCs/>
          <w:color w:val="auto"/>
        </w:rPr>
        <w:t>H3: There is no interaction between the Grow-Light and Plant Food</w:t>
      </w:r>
    </w:p>
    <w:p w14:paraId="05989956" w14:textId="141DB2A0" w:rsidR="00BA043C" w:rsidRDefault="00BA043C" w:rsidP="00BA043C">
      <w:pPr>
        <w:spacing w:line="360" w:lineRule="auto"/>
        <w:jc w:val="both"/>
        <w:rPr>
          <w:b w:val="0"/>
          <w:bCs/>
          <w:color w:val="auto"/>
        </w:rPr>
      </w:pPr>
      <w:r>
        <w:rPr>
          <w:b w:val="0"/>
          <w:bCs/>
          <w:color w:val="auto"/>
        </w:rPr>
        <w:t>To start with we first need to create a Data Frame to store the values.</w:t>
      </w:r>
    </w:p>
    <w:p w14:paraId="525A5A4C" w14:textId="082EBD60" w:rsidR="00BA043C" w:rsidRDefault="00BA043C" w:rsidP="00BA043C">
      <w:pPr>
        <w:spacing w:line="360" w:lineRule="auto"/>
        <w:jc w:val="center"/>
        <w:rPr>
          <w:b w:val="0"/>
          <w:bCs/>
          <w:color w:val="auto"/>
        </w:rPr>
      </w:pPr>
      <w:r w:rsidRPr="00BA043C">
        <w:rPr>
          <w:b w:val="0"/>
          <w:bCs/>
          <w:color w:val="auto"/>
        </w:rPr>
        <w:drawing>
          <wp:inline distT="0" distB="0" distL="0" distR="0" wp14:anchorId="4F5A0C24" wp14:editId="70F528E5">
            <wp:extent cx="1859441" cy="1615580"/>
            <wp:effectExtent l="19050" t="19050" r="26670" b="2286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17"/>
                    <a:stretch>
                      <a:fillRect/>
                    </a:stretch>
                  </pic:blipFill>
                  <pic:spPr>
                    <a:xfrm>
                      <a:off x="0" y="0"/>
                      <a:ext cx="1859441" cy="1615580"/>
                    </a:xfrm>
                    <a:prstGeom prst="rect">
                      <a:avLst/>
                    </a:prstGeom>
                    <a:ln>
                      <a:solidFill>
                        <a:srgbClr val="FF0000"/>
                      </a:solidFill>
                    </a:ln>
                  </pic:spPr>
                </pic:pic>
              </a:graphicData>
            </a:graphic>
          </wp:inline>
        </w:drawing>
      </w:r>
    </w:p>
    <w:p w14:paraId="0423B9CF" w14:textId="380DEC83" w:rsidR="00BA043C" w:rsidRDefault="00BA043C" w:rsidP="00BA043C">
      <w:pPr>
        <w:spacing w:line="360" w:lineRule="auto"/>
        <w:jc w:val="center"/>
        <w:rPr>
          <w:b w:val="0"/>
          <w:bCs/>
          <w:color w:val="auto"/>
        </w:rPr>
      </w:pPr>
      <w:r>
        <w:rPr>
          <w:b w:val="0"/>
          <w:bCs/>
          <w:color w:val="auto"/>
        </w:rPr>
        <w:t>Fig. 8: Plant Measurement Data Frame</w:t>
      </w:r>
    </w:p>
    <w:p w14:paraId="303E4E81" w14:textId="64A3FC12" w:rsidR="00EB1C94" w:rsidRDefault="00EB1C94" w:rsidP="00BA043C">
      <w:pPr>
        <w:spacing w:line="360" w:lineRule="auto"/>
        <w:jc w:val="both"/>
        <w:rPr>
          <w:b w:val="0"/>
          <w:bCs/>
          <w:color w:val="auto"/>
        </w:rPr>
      </w:pPr>
      <w:r>
        <w:rPr>
          <w:b w:val="0"/>
          <w:bCs/>
          <w:color w:val="auto"/>
        </w:rPr>
        <w:t xml:space="preserve">The summary of </w:t>
      </w:r>
      <w:r w:rsidR="00115912">
        <w:rPr>
          <w:b w:val="0"/>
          <w:bCs/>
          <w:color w:val="auto"/>
        </w:rPr>
        <w:t xml:space="preserve">Two-way </w:t>
      </w:r>
      <w:r>
        <w:rPr>
          <w:b w:val="0"/>
          <w:bCs/>
          <w:color w:val="auto"/>
        </w:rPr>
        <w:t xml:space="preserve">ANOVA Test is displayed below. The F-value </w:t>
      </w:r>
      <w:r w:rsidR="00544E6D">
        <w:rPr>
          <w:b w:val="0"/>
          <w:bCs/>
          <w:color w:val="auto"/>
        </w:rPr>
        <w:t xml:space="preserve">for </w:t>
      </w:r>
      <w:r w:rsidR="00DD44E2">
        <w:rPr>
          <w:b w:val="0"/>
          <w:bCs/>
          <w:color w:val="auto"/>
        </w:rPr>
        <w:t>the two growth lights 1 and 2 have less difference as the F value</w:t>
      </w:r>
      <w:r w:rsidR="006E58CF">
        <w:rPr>
          <w:b w:val="0"/>
          <w:bCs/>
          <w:color w:val="auto"/>
        </w:rPr>
        <w:t>, 3.6805,</w:t>
      </w:r>
      <w:r w:rsidR="00DD44E2">
        <w:rPr>
          <w:b w:val="0"/>
          <w:bCs/>
          <w:color w:val="auto"/>
        </w:rPr>
        <w:t xml:space="preserve"> is </w:t>
      </w:r>
      <w:r w:rsidR="006E58CF">
        <w:rPr>
          <w:b w:val="0"/>
          <w:bCs/>
          <w:color w:val="auto"/>
        </w:rPr>
        <w:t>low and the p-value is 0.09 more than alpha 0.05 and significant to 0.1</w:t>
      </w:r>
      <w:r w:rsidR="00EE2F1B">
        <w:rPr>
          <w:b w:val="0"/>
          <w:bCs/>
          <w:color w:val="auto"/>
        </w:rPr>
        <w:t xml:space="preserve"> level</w:t>
      </w:r>
      <w:r>
        <w:rPr>
          <w:b w:val="0"/>
          <w:bCs/>
          <w:color w:val="auto"/>
        </w:rPr>
        <w:t>.</w:t>
      </w:r>
      <w:r w:rsidR="006E58CF">
        <w:rPr>
          <w:b w:val="0"/>
          <w:bCs/>
          <w:color w:val="auto"/>
        </w:rPr>
        <w:t xml:space="preserve"> </w:t>
      </w:r>
      <w:r w:rsidR="00AA795A">
        <w:rPr>
          <w:b w:val="0"/>
          <w:bCs/>
          <w:color w:val="auto"/>
        </w:rPr>
        <w:t>Inversely</w:t>
      </w:r>
      <w:r w:rsidR="006E58CF">
        <w:rPr>
          <w:b w:val="0"/>
          <w:bCs/>
          <w:color w:val="auto"/>
        </w:rPr>
        <w:t xml:space="preserve">, </w:t>
      </w:r>
      <w:r w:rsidR="00EE2F1B">
        <w:rPr>
          <w:b w:val="0"/>
          <w:bCs/>
          <w:color w:val="auto"/>
        </w:rPr>
        <w:t xml:space="preserve">the </w:t>
      </w:r>
      <w:r w:rsidR="00EE2F1B">
        <w:rPr>
          <w:b w:val="0"/>
          <w:bCs/>
          <w:color w:val="auto"/>
        </w:rPr>
        <w:t xml:space="preserve">F-value for the two </w:t>
      </w:r>
      <w:r w:rsidR="00AA795A">
        <w:rPr>
          <w:b w:val="0"/>
          <w:bCs/>
          <w:color w:val="auto"/>
        </w:rPr>
        <w:t>plant food type A</w:t>
      </w:r>
      <w:r w:rsidR="00EE2F1B">
        <w:rPr>
          <w:b w:val="0"/>
          <w:bCs/>
          <w:color w:val="auto"/>
        </w:rPr>
        <w:t xml:space="preserve"> and </w:t>
      </w:r>
      <w:r w:rsidR="00AA795A">
        <w:rPr>
          <w:b w:val="0"/>
          <w:bCs/>
          <w:color w:val="auto"/>
        </w:rPr>
        <w:t>B</w:t>
      </w:r>
      <w:r w:rsidR="00EE2F1B">
        <w:rPr>
          <w:b w:val="0"/>
          <w:bCs/>
          <w:color w:val="auto"/>
        </w:rPr>
        <w:t xml:space="preserve"> have </w:t>
      </w:r>
      <w:r w:rsidR="00EF3E0D">
        <w:rPr>
          <w:b w:val="0"/>
          <w:bCs/>
          <w:color w:val="auto"/>
        </w:rPr>
        <w:t>huge significant</w:t>
      </w:r>
      <w:r w:rsidR="00EE2F1B">
        <w:rPr>
          <w:b w:val="0"/>
          <w:bCs/>
          <w:color w:val="auto"/>
        </w:rPr>
        <w:t xml:space="preserve"> difference as the F value, </w:t>
      </w:r>
      <w:r w:rsidR="00831925">
        <w:rPr>
          <w:b w:val="0"/>
          <w:bCs/>
          <w:color w:val="auto"/>
        </w:rPr>
        <w:t>24.5623</w:t>
      </w:r>
      <w:r w:rsidR="00EE2F1B">
        <w:rPr>
          <w:b w:val="0"/>
          <w:bCs/>
          <w:color w:val="auto"/>
        </w:rPr>
        <w:t xml:space="preserve">, is </w:t>
      </w:r>
      <w:r w:rsidR="00831925">
        <w:rPr>
          <w:b w:val="0"/>
          <w:bCs/>
          <w:color w:val="auto"/>
        </w:rPr>
        <w:t xml:space="preserve">huge </w:t>
      </w:r>
      <w:r w:rsidR="00EE2F1B">
        <w:rPr>
          <w:b w:val="0"/>
          <w:bCs/>
          <w:color w:val="auto"/>
        </w:rPr>
        <w:t>and the p-value is 0.0</w:t>
      </w:r>
      <w:r w:rsidR="00831925">
        <w:rPr>
          <w:b w:val="0"/>
          <w:bCs/>
          <w:color w:val="auto"/>
        </w:rPr>
        <w:t>01</w:t>
      </w:r>
      <w:r w:rsidR="00EE2F1B">
        <w:rPr>
          <w:b w:val="0"/>
          <w:bCs/>
          <w:color w:val="auto"/>
        </w:rPr>
        <w:t xml:space="preserve"> </w:t>
      </w:r>
      <w:r w:rsidR="00831925">
        <w:rPr>
          <w:b w:val="0"/>
          <w:bCs/>
          <w:color w:val="auto"/>
        </w:rPr>
        <w:t xml:space="preserve">is very small lesser </w:t>
      </w:r>
      <w:r w:rsidR="00EE2F1B">
        <w:rPr>
          <w:b w:val="0"/>
          <w:bCs/>
          <w:color w:val="auto"/>
        </w:rPr>
        <w:t>than alpha 0.05 and significant to 0.</w:t>
      </w:r>
      <w:r w:rsidR="00831925">
        <w:rPr>
          <w:b w:val="0"/>
          <w:bCs/>
          <w:color w:val="auto"/>
        </w:rPr>
        <w:t>0</w:t>
      </w:r>
      <w:r w:rsidR="00EE2F1B">
        <w:rPr>
          <w:b w:val="0"/>
          <w:bCs/>
          <w:color w:val="auto"/>
        </w:rPr>
        <w:t>1 level</w:t>
      </w:r>
      <w:r w:rsidR="00831925">
        <w:rPr>
          <w:b w:val="0"/>
          <w:bCs/>
          <w:color w:val="auto"/>
        </w:rPr>
        <w:t>.</w:t>
      </w:r>
      <w:r w:rsidR="00F57B87">
        <w:rPr>
          <w:b w:val="0"/>
          <w:bCs/>
          <w:color w:val="auto"/>
        </w:rPr>
        <w:t xml:space="preserve"> Finally, the interaction of the two factors whose mean we are looking for</w:t>
      </w:r>
      <w:r w:rsidR="008F311C">
        <w:rPr>
          <w:b w:val="0"/>
          <w:bCs/>
          <w:color w:val="auto"/>
        </w:rPr>
        <w:t>, we can see that the F-statistic of 1.4377 is very low and the p-value of 0.2648 is greater than the alpha value.</w:t>
      </w:r>
      <w:r w:rsidR="0080563A">
        <w:rPr>
          <w:b w:val="0"/>
          <w:bCs/>
          <w:color w:val="auto"/>
        </w:rPr>
        <w:t xml:space="preserve"> After concluding all the findings from the two-way ANOVA test </w:t>
      </w:r>
      <w:r w:rsidR="006054AA">
        <w:rPr>
          <w:b w:val="0"/>
          <w:bCs/>
          <w:color w:val="auto"/>
        </w:rPr>
        <w:t xml:space="preserve">we fail to </w:t>
      </w:r>
      <w:r w:rsidR="006054AA">
        <w:rPr>
          <w:b w:val="0"/>
          <w:bCs/>
          <w:color w:val="auto"/>
        </w:rPr>
        <w:lastRenderedPageBreak/>
        <w:t>reject the null hypothesis 1 and 3 and reject the null hypothesis 2. T</w:t>
      </w:r>
      <w:r w:rsidR="006054AA" w:rsidRPr="006054AA">
        <w:rPr>
          <w:b w:val="0"/>
          <w:bCs/>
          <w:color w:val="auto"/>
        </w:rPr>
        <w:t xml:space="preserve">here </w:t>
      </w:r>
      <w:r w:rsidR="006054AA">
        <w:rPr>
          <w:b w:val="0"/>
          <w:bCs/>
          <w:color w:val="auto"/>
        </w:rPr>
        <w:t xml:space="preserve">is no </w:t>
      </w:r>
      <w:r w:rsidR="006054AA" w:rsidRPr="006054AA">
        <w:rPr>
          <w:b w:val="0"/>
          <w:bCs/>
          <w:color w:val="auto"/>
        </w:rPr>
        <w:t>difference in mean growth with respect to light</w:t>
      </w:r>
      <w:r w:rsidR="00E327F7">
        <w:rPr>
          <w:b w:val="0"/>
          <w:bCs/>
          <w:color w:val="auto"/>
        </w:rPr>
        <w:t>. However, wit</w:t>
      </w:r>
      <w:r w:rsidR="006054AA" w:rsidRPr="006054AA">
        <w:rPr>
          <w:b w:val="0"/>
          <w:bCs/>
          <w:color w:val="auto"/>
        </w:rPr>
        <w:t>h respect to plant food</w:t>
      </w:r>
      <w:r w:rsidR="00E327F7">
        <w:rPr>
          <w:b w:val="0"/>
          <w:bCs/>
          <w:color w:val="auto"/>
        </w:rPr>
        <w:t>, there is a difference in mean growth. Also, there is no interaction between the two factors studied.</w:t>
      </w:r>
    </w:p>
    <w:p w14:paraId="61566737" w14:textId="20B0DCFF" w:rsidR="00EB1C94" w:rsidRDefault="00544E6D" w:rsidP="00EB1C94">
      <w:pPr>
        <w:spacing w:line="360" w:lineRule="auto"/>
        <w:jc w:val="center"/>
        <w:rPr>
          <w:b w:val="0"/>
          <w:bCs/>
          <w:color w:val="auto"/>
        </w:rPr>
      </w:pPr>
      <w:r w:rsidRPr="00544E6D">
        <w:rPr>
          <w:b w:val="0"/>
          <w:bCs/>
          <w:color w:val="auto"/>
        </w:rPr>
        <w:drawing>
          <wp:inline distT="0" distB="0" distL="0" distR="0" wp14:anchorId="6E573B6A" wp14:editId="704983C0">
            <wp:extent cx="2396490" cy="743892"/>
            <wp:effectExtent l="19050" t="19050" r="22860" b="1841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8"/>
                    <a:stretch>
                      <a:fillRect/>
                    </a:stretch>
                  </pic:blipFill>
                  <pic:spPr>
                    <a:xfrm>
                      <a:off x="0" y="0"/>
                      <a:ext cx="2447383" cy="759690"/>
                    </a:xfrm>
                    <a:prstGeom prst="rect">
                      <a:avLst/>
                    </a:prstGeom>
                    <a:ln>
                      <a:solidFill>
                        <a:srgbClr val="FF0000"/>
                      </a:solidFill>
                    </a:ln>
                  </pic:spPr>
                </pic:pic>
              </a:graphicData>
            </a:graphic>
          </wp:inline>
        </w:drawing>
      </w:r>
    </w:p>
    <w:p w14:paraId="4AC2A1F4" w14:textId="61DDCA7F" w:rsidR="00EB1C94" w:rsidRPr="00BC7426" w:rsidRDefault="00EB1C94" w:rsidP="00EB1C94">
      <w:pPr>
        <w:spacing w:line="360" w:lineRule="auto"/>
        <w:jc w:val="center"/>
        <w:rPr>
          <w:b w:val="0"/>
          <w:bCs/>
          <w:color w:val="auto"/>
        </w:rPr>
      </w:pPr>
      <w:r>
        <w:rPr>
          <w:b w:val="0"/>
          <w:bCs/>
          <w:color w:val="auto"/>
        </w:rPr>
        <w:t xml:space="preserve">Fig. </w:t>
      </w:r>
      <w:r w:rsidR="00BA043C">
        <w:rPr>
          <w:b w:val="0"/>
          <w:bCs/>
          <w:color w:val="auto"/>
        </w:rPr>
        <w:t>9</w:t>
      </w:r>
      <w:r>
        <w:rPr>
          <w:b w:val="0"/>
          <w:bCs/>
          <w:color w:val="auto"/>
        </w:rPr>
        <w:t xml:space="preserve">: </w:t>
      </w:r>
      <w:r w:rsidR="00544E6D">
        <w:rPr>
          <w:b w:val="0"/>
          <w:bCs/>
          <w:color w:val="auto"/>
        </w:rPr>
        <w:t xml:space="preserve">Two-Way </w:t>
      </w:r>
      <w:r>
        <w:rPr>
          <w:b w:val="0"/>
          <w:bCs/>
          <w:color w:val="auto"/>
        </w:rPr>
        <w:t>Anova Test Summary</w:t>
      </w:r>
    </w:p>
    <w:p w14:paraId="531A9B43" w14:textId="30689C29" w:rsidR="00EB1C94" w:rsidRDefault="00ED05BE" w:rsidP="00EB1C94">
      <w:pPr>
        <w:spacing w:line="360" w:lineRule="auto"/>
        <w:jc w:val="both"/>
        <w:rPr>
          <w:b w:val="0"/>
          <w:bCs/>
          <w:color w:val="auto"/>
        </w:rPr>
      </w:pPr>
      <w:r>
        <w:rPr>
          <w:b w:val="0"/>
          <w:bCs/>
          <w:color w:val="auto"/>
        </w:rPr>
        <w:t>The boxplot below also shows the difference in the mean of observations grouped by Plant Food types A and B</w:t>
      </w:r>
      <w:r w:rsidR="00EB1C94">
        <w:rPr>
          <w:b w:val="0"/>
          <w:bCs/>
          <w:color w:val="auto"/>
        </w:rPr>
        <w:t>.</w:t>
      </w:r>
    </w:p>
    <w:p w14:paraId="3EC33AE6" w14:textId="14E747D5" w:rsidR="00EB1C94" w:rsidRDefault="00ED05BE" w:rsidP="00EB1C94">
      <w:pPr>
        <w:spacing w:line="360" w:lineRule="auto"/>
        <w:jc w:val="center"/>
        <w:rPr>
          <w:b w:val="0"/>
          <w:bCs/>
          <w:color w:val="auto"/>
        </w:rPr>
      </w:pPr>
      <w:r w:rsidRPr="00ED05BE">
        <w:drawing>
          <wp:inline distT="0" distB="0" distL="0" distR="0" wp14:anchorId="782B452C" wp14:editId="4A7DC290">
            <wp:extent cx="3150870" cy="1626490"/>
            <wp:effectExtent l="19050" t="19050" r="11430" b="1206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9"/>
                    <a:stretch>
                      <a:fillRect/>
                    </a:stretch>
                  </pic:blipFill>
                  <pic:spPr>
                    <a:xfrm>
                      <a:off x="0" y="0"/>
                      <a:ext cx="3155902" cy="1629087"/>
                    </a:xfrm>
                    <a:prstGeom prst="rect">
                      <a:avLst/>
                    </a:prstGeom>
                    <a:ln>
                      <a:solidFill>
                        <a:srgbClr val="FF0000"/>
                      </a:solidFill>
                    </a:ln>
                  </pic:spPr>
                </pic:pic>
              </a:graphicData>
            </a:graphic>
          </wp:inline>
        </w:drawing>
      </w:r>
      <w:r w:rsidRPr="00ED05BE">
        <w:t xml:space="preserve"> </w:t>
      </w:r>
      <w:r w:rsidR="00E327F7" w:rsidRPr="00E327F7">
        <w:t xml:space="preserve"> </w:t>
      </w:r>
    </w:p>
    <w:p w14:paraId="62B7500F" w14:textId="5A9F0007" w:rsidR="00EB1C94" w:rsidRDefault="00EB1C94" w:rsidP="00EB1C94">
      <w:pPr>
        <w:spacing w:line="360" w:lineRule="auto"/>
        <w:jc w:val="center"/>
        <w:rPr>
          <w:b w:val="0"/>
          <w:bCs/>
          <w:color w:val="auto"/>
        </w:rPr>
      </w:pPr>
      <w:r>
        <w:rPr>
          <w:b w:val="0"/>
          <w:bCs/>
          <w:color w:val="auto"/>
        </w:rPr>
        <w:t xml:space="preserve">Fig. </w:t>
      </w:r>
      <w:r w:rsidR="00BA043C">
        <w:rPr>
          <w:b w:val="0"/>
          <w:bCs/>
          <w:color w:val="auto"/>
        </w:rPr>
        <w:t>10</w:t>
      </w:r>
      <w:r>
        <w:rPr>
          <w:b w:val="0"/>
          <w:bCs/>
          <w:color w:val="auto"/>
        </w:rPr>
        <w:t xml:space="preserve">: </w:t>
      </w:r>
      <w:r w:rsidR="00ED05BE">
        <w:rPr>
          <w:b w:val="0"/>
          <w:bCs/>
          <w:color w:val="auto"/>
        </w:rPr>
        <w:t>Boxplot for Mean growth vs Plant Food Type A &amp; B</w:t>
      </w:r>
    </w:p>
    <w:p w14:paraId="20D0E662" w14:textId="09F6F2A0" w:rsidR="00ED05BE" w:rsidRDefault="00ED05BE" w:rsidP="00ED05BE">
      <w:pPr>
        <w:spacing w:line="360" w:lineRule="auto"/>
        <w:jc w:val="both"/>
        <w:rPr>
          <w:b w:val="0"/>
          <w:bCs/>
          <w:color w:val="auto"/>
        </w:rPr>
      </w:pPr>
      <w:r>
        <w:rPr>
          <w:b w:val="0"/>
          <w:bCs/>
          <w:color w:val="auto"/>
        </w:rPr>
        <w:t>To conclude the test, because there is difference in mean of plant growth with respect to the food types, I conducted the Tukey</w:t>
      </w:r>
      <w:r w:rsidR="004D3489">
        <w:rPr>
          <w:b w:val="0"/>
          <w:bCs/>
          <w:color w:val="auto"/>
        </w:rPr>
        <w:t>HSD() test to find that difference. The output is displayed below.</w:t>
      </w:r>
    </w:p>
    <w:p w14:paraId="57DA1C18" w14:textId="371EFA16" w:rsidR="004D3489" w:rsidRDefault="004D3489" w:rsidP="004D3489">
      <w:pPr>
        <w:spacing w:line="360" w:lineRule="auto"/>
        <w:jc w:val="center"/>
        <w:rPr>
          <w:b w:val="0"/>
          <w:bCs/>
          <w:color w:val="auto"/>
        </w:rPr>
      </w:pPr>
      <w:r w:rsidRPr="004D3489">
        <w:rPr>
          <w:b w:val="0"/>
          <w:bCs/>
          <w:color w:val="auto"/>
        </w:rPr>
        <w:drawing>
          <wp:inline distT="0" distB="0" distL="0" distR="0" wp14:anchorId="1BAE9CA1" wp14:editId="29016F7E">
            <wp:extent cx="3486150" cy="1780502"/>
            <wp:effectExtent l="19050" t="19050" r="19050" b="1079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0"/>
                    <a:stretch>
                      <a:fillRect/>
                    </a:stretch>
                  </pic:blipFill>
                  <pic:spPr>
                    <a:xfrm>
                      <a:off x="0" y="0"/>
                      <a:ext cx="3492216" cy="1783600"/>
                    </a:xfrm>
                    <a:prstGeom prst="rect">
                      <a:avLst/>
                    </a:prstGeom>
                    <a:ln>
                      <a:solidFill>
                        <a:srgbClr val="FF0000"/>
                      </a:solidFill>
                    </a:ln>
                  </pic:spPr>
                </pic:pic>
              </a:graphicData>
            </a:graphic>
          </wp:inline>
        </w:drawing>
      </w:r>
    </w:p>
    <w:p w14:paraId="3A6CE925" w14:textId="6FDA56BC" w:rsidR="004D3489" w:rsidRDefault="004D3489" w:rsidP="004D3489">
      <w:pPr>
        <w:spacing w:line="360" w:lineRule="auto"/>
        <w:jc w:val="center"/>
        <w:rPr>
          <w:b w:val="0"/>
          <w:bCs/>
          <w:color w:val="auto"/>
        </w:rPr>
      </w:pPr>
      <w:r>
        <w:rPr>
          <w:b w:val="0"/>
          <w:bCs/>
          <w:color w:val="auto"/>
        </w:rPr>
        <w:t>Fig. 11: TukeyHSD Function Summary</w:t>
      </w:r>
    </w:p>
    <w:p w14:paraId="1645462B" w14:textId="24E268C1" w:rsidR="00E834AD" w:rsidRPr="00A83474" w:rsidRDefault="00E834AD" w:rsidP="00E834AD">
      <w:pPr>
        <w:spacing w:line="360" w:lineRule="auto"/>
        <w:jc w:val="both"/>
        <w:rPr>
          <w:color w:val="auto"/>
        </w:rPr>
      </w:pPr>
      <w:r w:rsidRPr="00A83474">
        <w:rPr>
          <w:color w:val="auto"/>
        </w:rPr>
        <w:lastRenderedPageBreak/>
        <w:t xml:space="preserve">Question </w:t>
      </w:r>
      <w:r>
        <w:rPr>
          <w:color w:val="auto"/>
        </w:rPr>
        <w:t>9</w:t>
      </w:r>
      <w:r w:rsidRPr="00A83474">
        <w:rPr>
          <w:color w:val="auto"/>
        </w:rPr>
        <w:t>:</w:t>
      </w:r>
    </w:p>
    <w:p w14:paraId="263E6C13" w14:textId="127D1874" w:rsidR="004D3489" w:rsidRDefault="00E834AD" w:rsidP="004D3489">
      <w:pPr>
        <w:spacing w:line="360" w:lineRule="auto"/>
        <w:jc w:val="both"/>
        <w:rPr>
          <w:b w:val="0"/>
          <w:bCs/>
          <w:color w:val="auto"/>
        </w:rPr>
      </w:pPr>
      <w:r>
        <w:rPr>
          <w:b w:val="0"/>
          <w:bCs/>
          <w:color w:val="auto"/>
        </w:rPr>
        <w:t>In this part, I imported the baseball dataset provided into the R. Post analysis and describing the dataset, we get the mean, standard deviation, median, skewness and kurtosis of all the variables.</w:t>
      </w:r>
    </w:p>
    <w:p w14:paraId="641FD662" w14:textId="023B0077" w:rsidR="00085A9A" w:rsidRDefault="00085A9A" w:rsidP="00085A9A">
      <w:pPr>
        <w:spacing w:line="360" w:lineRule="auto"/>
        <w:jc w:val="center"/>
        <w:rPr>
          <w:b w:val="0"/>
          <w:bCs/>
          <w:color w:val="auto"/>
        </w:rPr>
      </w:pPr>
      <w:r w:rsidRPr="00085A9A">
        <w:rPr>
          <w:b w:val="0"/>
          <w:bCs/>
          <w:color w:val="auto"/>
        </w:rPr>
        <w:drawing>
          <wp:inline distT="0" distB="0" distL="0" distR="0" wp14:anchorId="7BEB6B22" wp14:editId="6D1A0CAB">
            <wp:extent cx="2358390" cy="2149529"/>
            <wp:effectExtent l="19050" t="19050" r="22860" b="222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1"/>
                    <a:stretch>
                      <a:fillRect/>
                    </a:stretch>
                  </pic:blipFill>
                  <pic:spPr>
                    <a:xfrm>
                      <a:off x="0" y="0"/>
                      <a:ext cx="2368581" cy="2158817"/>
                    </a:xfrm>
                    <a:prstGeom prst="rect">
                      <a:avLst/>
                    </a:prstGeom>
                    <a:ln>
                      <a:solidFill>
                        <a:srgbClr val="FF0000"/>
                      </a:solidFill>
                    </a:ln>
                  </pic:spPr>
                </pic:pic>
              </a:graphicData>
            </a:graphic>
          </wp:inline>
        </w:drawing>
      </w:r>
    </w:p>
    <w:p w14:paraId="2C8D7719" w14:textId="7CCAA618" w:rsidR="00085A9A" w:rsidRDefault="00085A9A" w:rsidP="00085A9A">
      <w:pPr>
        <w:spacing w:line="360" w:lineRule="auto"/>
        <w:jc w:val="center"/>
        <w:rPr>
          <w:b w:val="0"/>
          <w:bCs/>
          <w:color w:val="auto"/>
        </w:rPr>
      </w:pPr>
      <w:r>
        <w:rPr>
          <w:b w:val="0"/>
          <w:bCs/>
          <w:color w:val="auto"/>
        </w:rPr>
        <w:t>Fig. 12: Description of Baseball Dataset</w:t>
      </w:r>
    </w:p>
    <w:p w14:paraId="0552DD09" w14:textId="4D4F948A" w:rsidR="00085A9A" w:rsidRDefault="003759CD" w:rsidP="00085A9A">
      <w:pPr>
        <w:spacing w:line="360" w:lineRule="auto"/>
        <w:jc w:val="both"/>
        <w:rPr>
          <w:b w:val="0"/>
          <w:bCs/>
          <w:color w:val="auto"/>
        </w:rPr>
      </w:pPr>
      <w:r>
        <w:rPr>
          <w:b w:val="0"/>
          <w:bCs/>
          <w:color w:val="auto"/>
        </w:rPr>
        <w:t xml:space="preserve">To see the distribution of runs scored by all the teams </w:t>
      </w:r>
      <w:r w:rsidR="000F15E1">
        <w:rPr>
          <w:b w:val="0"/>
          <w:bCs/>
          <w:color w:val="auto"/>
        </w:rPr>
        <w:t xml:space="preserve">throughout </w:t>
      </w:r>
      <w:r>
        <w:rPr>
          <w:b w:val="0"/>
          <w:bCs/>
          <w:color w:val="auto"/>
        </w:rPr>
        <w:t xml:space="preserve">using the boxplot and </w:t>
      </w:r>
      <w:r w:rsidR="000F15E1">
        <w:rPr>
          <w:b w:val="0"/>
          <w:bCs/>
          <w:color w:val="auto"/>
        </w:rPr>
        <w:t>arranging them with their median values, we can see team COL seems to be the highest performing team and team WSA is the lowest. There are few teams having some outliers as well.</w:t>
      </w:r>
    </w:p>
    <w:p w14:paraId="01025B69" w14:textId="41BD2B24" w:rsidR="000F15E1" w:rsidRDefault="000F15E1" w:rsidP="000F15E1">
      <w:pPr>
        <w:spacing w:line="360" w:lineRule="auto"/>
        <w:jc w:val="center"/>
        <w:rPr>
          <w:b w:val="0"/>
          <w:bCs/>
          <w:color w:val="auto"/>
        </w:rPr>
      </w:pPr>
      <w:r w:rsidRPr="000F15E1">
        <w:drawing>
          <wp:inline distT="0" distB="0" distL="0" distR="0" wp14:anchorId="76644E18" wp14:editId="39711796">
            <wp:extent cx="5467350" cy="2822266"/>
            <wp:effectExtent l="19050" t="19050" r="19050" b="16510"/>
            <wp:docPr id="36" name="Picture 36"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writing implement, stationary, pencil&#10;&#10;Description automatically generated"/>
                    <pic:cNvPicPr/>
                  </pic:nvPicPr>
                  <pic:blipFill>
                    <a:blip r:embed="rId22"/>
                    <a:stretch>
                      <a:fillRect/>
                    </a:stretch>
                  </pic:blipFill>
                  <pic:spPr>
                    <a:xfrm>
                      <a:off x="0" y="0"/>
                      <a:ext cx="5491390" cy="2834675"/>
                    </a:xfrm>
                    <a:prstGeom prst="rect">
                      <a:avLst/>
                    </a:prstGeom>
                    <a:ln>
                      <a:solidFill>
                        <a:srgbClr val="FF0000"/>
                      </a:solidFill>
                    </a:ln>
                  </pic:spPr>
                </pic:pic>
              </a:graphicData>
            </a:graphic>
          </wp:inline>
        </w:drawing>
      </w:r>
    </w:p>
    <w:p w14:paraId="112CDC59" w14:textId="1166AA1E" w:rsidR="000F15E1" w:rsidRDefault="000F15E1" w:rsidP="000F15E1">
      <w:pPr>
        <w:spacing w:line="360" w:lineRule="auto"/>
        <w:jc w:val="center"/>
        <w:rPr>
          <w:b w:val="0"/>
          <w:bCs/>
          <w:color w:val="auto"/>
        </w:rPr>
      </w:pPr>
      <w:r>
        <w:rPr>
          <w:b w:val="0"/>
          <w:bCs/>
          <w:color w:val="auto"/>
        </w:rPr>
        <w:t xml:space="preserve">Fig. 13: </w:t>
      </w:r>
      <w:r w:rsidR="00D93C82">
        <w:rPr>
          <w:b w:val="0"/>
          <w:bCs/>
          <w:color w:val="auto"/>
        </w:rPr>
        <w:t>Distribution of Runs Scored</w:t>
      </w:r>
    </w:p>
    <w:p w14:paraId="2A98FAF8" w14:textId="335921FB" w:rsidR="00D93C82" w:rsidRDefault="00D93C82" w:rsidP="00D93C82">
      <w:pPr>
        <w:spacing w:line="360" w:lineRule="auto"/>
        <w:jc w:val="both"/>
        <w:rPr>
          <w:b w:val="0"/>
          <w:bCs/>
          <w:color w:val="auto"/>
        </w:rPr>
      </w:pPr>
      <w:r>
        <w:rPr>
          <w:b w:val="0"/>
          <w:bCs/>
          <w:color w:val="auto"/>
        </w:rPr>
        <w:lastRenderedPageBreak/>
        <w:t xml:space="preserve">To follow on the Team’s wins distribution, I calculated the total wins of individual teams and plotted in the histogram. </w:t>
      </w:r>
      <w:r w:rsidR="00FF6E52">
        <w:rPr>
          <w:b w:val="0"/>
          <w:bCs/>
          <w:color w:val="auto"/>
        </w:rPr>
        <w:t>The distribution of wins by individual teams isn’t normal and is negatively skewed. The maximum number of wins is coming from the range between 3500 and 4000.</w:t>
      </w:r>
    </w:p>
    <w:p w14:paraId="24AA4CFC" w14:textId="507ECED2" w:rsidR="00D93C82" w:rsidRDefault="00D93C82" w:rsidP="00D93C82">
      <w:pPr>
        <w:spacing w:line="360" w:lineRule="auto"/>
        <w:jc w:val="center"/>
        <w:rPr>
          <w:b w:val="0"/>
          <w:bCs/>
          <w:color w:val="auto"/>
        </w:rPr>
      </w:pPr>
      <w:r w:rsidRPr="00D93C82">
        <w:drawing>
          <wp:inline distT="0" distB="0" distL="0" distR="0" wp14:anchorId="140E6B4B" wp14:editId="41A4207A">
            <wp:extent cx="4140633" cy="2137410"/>
            <wp:effectExtent l="19050" t="19050" r="12700" b="1524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23"/>
                    <a:stretch>
                      <a:fillRect/>
                    </a:stretch>
                  </pic:blipFill>
                  <pic:spPr>
                    <a:xfrm>
                      <a:off x="0" y="0"/>
                      <a:ext cx="4169656" cy="2152392"/>
                    </a:xfrm>
                    <a:prstGeom prst="rect">
                      <a:avLst/>
                    </a:prstGeom>
                    <a:ln>
                      <a:solidFill>
                        <a:srgbClr val="FF0000"/>
                      </a:solidFill>
                    </a:ln>
                  </pic:spPr>
                </pic:pic>
              </a:graphicData>
            </a:graphic>
          </wp:inline>
        </w:drawing>
      </w:r>
    </w:p>
    <w:p w14:paraId="2BD13AB6" w14:textId="7D795825" w:rsidR="00D93C82" w:rsidRDefault="00D93C82" w:rsidP="00D93C82">
      <w:pPr>
        <w:spacing w:line="360" w:lineRule="auto"/>
        <w:jc w:val="center"/>
        <w:rPr>
          <w:b w:val="0"/>
          <w:bCs/>
          <w:color w:val="auto"/>
        </w:rPr>
      </w:pPr>
      <w:r>
        <w:rPr>
          <w:b w:val="0"/>
          <w:bCs/>
          <w:color w:val="auto"/>
        </w:rPr>
        <w:t>Fig. 14: Distribution of Wins</w:t>
      </w:r>
    </w:p>
    <w:p w14:paraId="33378BF6" w14:textId="7D14BCF9" w:rsidR="00FF6E52" w:rsidRDefault="00FF6E52" w:rsidP="00FF6E52">
      <w:pPr>
        <w:spacing w:line="360" w:lineRule="auto"/>
        <w:jc w:val="both"/>
        <w:rPr>
          <w:b w:val="0"/>
          <w:bCs/>
          <w:color w:val="auto"/>
        </w:rPr>
      </w:pPr>
      <w:r>
        <w:rPr>
          <w:b w:val="0"/>
          <w:bCs/>
          <w:color w:val="auto"/>
        </w:rPr>
        <w:t xml:space="preserve">Further, we needed to analyze </w:t>
      </w:r>
      <w:r w:rsidRPr="00FF6E52">
        <w:rPr>
          <w:b w:val="0"/>
          <w:bCs/>
          <w:color w:val="auto"/>
        </w:rPr>
        <w:t>if there is a difference in the number of wins by decade</w:t>
      </w:r>
      <w:r>
        <w:rPr>
          <w:b w:val="0"/>
          <w:bCs/>
          <w:color w:val="auto"/>
        </w:rPr>
        <w:t xml:space="preserve">. I created a decade variable in the main dataset and </w:t>
      </w:r>
      <w:r w:rsidR="003F752A">
        <w:rPr>
          <w:b w:val="0"/>
          <w:bCs/>
          <w:color w:val="auto"/>
        </w:rPr>
        <w:t xml:space="preserve">inked the respective decade for individual observations. Later we calculated the total number of wins grouped by the decades and plotted the histogram to visually identify if there is any relation in the distribution. </w:t>
      </w:r>
    </w:p>
    <w:p w14:paraId="1FA2AA13" w14:textId="198976DA" w:rsidR="003F752A" w:rsidRDefault="003F752A" w:rsidP="003F752A">
      <w:pPr>
        <w:spacing w:line="360" w:lineRule="auto"/>
        <w:jc w:val="center"/>
        <w:rPr>
          <w:b w:val="0"/>
          <w:bCs/>
          <w:color w:val="auto"/>
        </w:rPr>
      </w:pPr>
      <w:r w:rsidRPr="003F752A">
        <w:rPr>
          <w:b w:val="0"/>
          <w:bCs/>
          <w:color w:val="auto"/>
        </w:rPr>
        <w:drawing>
          <wp:inline distT="0" distB="0" distL="0" distR="0" wp14:anchorId="4BF5EFE4" wp14:editId="55041AEA">
            <wp:extent cx="1089754" cy="1173582"/>
            <wp:effectExtent l="19050" t="19050" r="15240" b="2667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4"/>
                    <a:stretch>
                      <a:fillRect/>
                    </a:stretch>
                  </pic:blipFill>
                  <pic:spPr>
                    <a:xfrm>
                      <a:off x="0" y="0"/>
                      <a:ext cx="1089754" cy="1173582"/>
                    </a:xfrm>
                    <a:prstGeom prst="rect">
                      <a:avLst/>
                    </a:prstGeom>
                    <a:ln>
                      <a:solidFill>
                        <a:srgbClr val="FF0000"/>
                      </a:solidFill>
                    </a:ln>
                  </pic:spPr>
                </pic:pic>
              </a:graphicData>
            </a:graphic>
          </wp:inline>
        </w:drawing>
      </w:r>
    </w:p>
    <w:p w14:paraId="49A135A1" w14:textId="3D1A8D75" w:rsidR="003F752A" w:rsidRDefault="003F752A" w:rsidP="003F752A">
      <w:pPr>
        <w:spacing w:line="360" w:lineRule="auto"/>
        <w:jc w:val="center"/>
        <w:rPr>
          <w:b w:val="0"/>
          <w:bCs/>
          <w:color w:val="auto"/>
        </w:rPr>
      </w:pPr>
      <w:r>
        <w:rPr>
          <w:b w:val="0"/>
          <w:bCs/>
          <w:color w:val="auto"/>
        </w:rPr>
        <w:t>Fig. 15: Decade Table</w:t>
      </w:r>
    </w:p>
    <w:p w14:paraId="3EB19114" w14:textId="06670653" w:rsidR="003F752A" w:rsidRDefault="003F752A" w:rsidP="003F752A">
      <w:pPr>
        <w:spacing w:line="360" w:lineRule="auto"/>
        <w:jc w:val="both"/>
        <w:rPr>
          <w:b w:val="0"/>
          <w:bCs/>
          <w:color w:val="auto"/>
        </w:rPr>
      </w:pPr>
      <w:r>
        <w:rPr>
          <w:b w:val="0"/>
          <w:bCs/>
          <w:color w:val="auto"/>
        </w:rPr>
        <w:t xml:space="preserve">The histogram plot doesn’t conclude visually the normality in the distribution and the graph looks like negatively skewed. The mean and median </w:t>
      </w:r>
      <w:r w:rsidR="00F53C15">
        <w:rPr>
          <w:b w:val="0"/>
          <w:bCs/>
          <w:color w:val="auto"/>
        </w:rPr>
        <w:t>are</w:t>
      </w:r>
      <w:r>
        <w:rPr>
          <w:b w:val="0"/>
          <w:bCs/>
          <w:color w:val="auto"/>
        </w:rPr>
        <w:t xml:space="preserve"> also calculated, and it comes around 16612.33 and 17953 respectively.</w:t>
      </w:r>
      <w:r w:rsidR="00F53C15">
        <w:rPr>
          <w:b w:val="0"/>
          <w:bCs/>
          <w:color w:val="auto"/>
        </w:rPr>
        <w:t xml:space="preserve"> The maximum wins were recorded in decade 2000, and </w:t>
      </w:r>
      <w:r w:rsidR="007F3E92">
        <w:rPr>
          <w:b w:val="0"/>
          <w:bCs/>
          <w:color w:val="auto"/>
        </w:rPr>
        <w:t>the lowest in the decade 2010.</w:t>
      </w:r>
      <w:r w:rsidR="00E229B4">
        <w:rPr>
          <w:b w:val="0"/>
          <w:bCs/>
          <w:color w:val="auto"/>
        </w:rPr>
        <w:t xml:space="preserve"> Mathematically, we got the sense that </w:t>
      </w:r>
      <w:r w:rsidR="00E229B4">
        <w:rPr>
          <w:b w:val="0"/>
          <w:bCs/>
          <w:color w:val="auto"/>
        </w:rPr>
        <w:lastRenderedPageBreak/>
        <w:t>the mean of wins by decade is not the same, however we are going to identify this using the hypothesis testing too.</w:t>
      </w:r>
    </w:p>
    <w:p w14:paraId="55570F3D" w14:textId="0ABBB315" w:rsidR="00F53C15" w:rsidRDefault="00F53C15" w:rsidP="00F53C15">
      <w:pPr>
        <w:spacing w:line="360" w:lineRule="auto"/>
        <w:jc w:val="center"/>
        <w:rPr>
          <w:b w:val="0"/>
          <w:bCs/>
          <w:color w:val="auto"/>
        </w:rPr>
      </w:pPr>
      <w:r w:rsidRPr="00F53C15">
        <w:drawing>
          <wp:inline distT="0" distB="0" distL="0" distR="0" wp14:anchorId="104C2463" wp14:editId="2DD2CAD2">
            <wp:extent cx="3830640" cy="1977390"/>
            <wp:effectExtent l="19050" t="19050" r="17780" b="2286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5"/>
                    <a:stretch>
                      <a:fillRect/>
                    </a:stretch>
                  </pic:blipFill>
                  <pic:spPr>
                    <a:xfrm>
                      <a:off x="0" y="0"/>
                      <a:ext cx="3836307" cy="1980316"/>
                    </a:xfrm>
                    <a:prstGeom prst="rect">
                      <a:avLst/>
                    </a:prstGeom>
                    <a:ln>
                      <a:solidFill>
                        <a:srgbClr val="FF0000"/>
                      </a:solidFill>
                    </a:ln>
                  </pic:spPr>
                </pic:pic>
              </a:graphicData>
            </a:graphic>
          </wp:inline>
        </w:drawing>
      </w:r>
    </w:p>
    <w:p w14:paraId="5DD1E978" w14:textId="18CF4F0D" w:rsidR="00F53C15" w:rsidRDefault="00F53C15" w:rsidP="00F53C15">
      <w:pPr>
        <w:spacing w:line="360" w:lineRule="auto"/>
        <w:jc w:val="center"/>
        <w:rPr>
          <w:b w:val="0"/>
          <w:bCs/>
          <w:color w:val="auto"/>
        </w:rPr>
      </w:pPr>
      <w:r>
        <w:rPr>
          <w:b w:val="0"/>
          <w:bCs/>
          <w:color w:val="auto"/>
        </w:rPr>
        <w:t>Fig. 16: Distribution of Wins grouped by Decade</w:t>
      </w:r>
    </w:p>
    <w:p w14:paraId="64186FD3" w14:textId="103B701E" w:rsidR="007F3E92" w:rsidRDefault="00E229B4" w:rsidP="007F3E92">
      <w:pPr>
        <w:spacing w:line="360" w:lineRule="auto"/>
        <w:jc w:val="both"/>
        <w:rPr>
          <w:b w:val="0"/>
          <w:bCs/>
          <w:color w:val="auto"/>
        </w:rPr>
      </w:pPr>
      <w:r>
        <w:rPr>
          <w:b w:val="0"/>
          <w:bCs/>
          <w:color w:val="auto"/>
        </w:rPr>
        <w:t xml:space="preserve">Assuming </w:t>
      </w:r>
      <w:r w:rsidRPr="00E229B4">
        <w:rPr>
          <w:b w:val="0"/>
          <w:bCs/>
          <w:color w:val="auto"/>
        </w:rPr>
        <w:t>the expected frequencies are equal for wins by decade</w:t>
      </w:r>
      <w:r>
        <w:rPr>
          <w:b w:val="0"/>
          <w:bCs/>
          <w:color w:val="auto"/>
        </w:rPr>
        <w:t>, the hypothesis stated is:</w:t>
      </w:r>
    </w:p>
    <w:p w14:paraId="743DC00F" w14:textId="203A57B9" w:rsidR="00E229B4" w:rsidRPr="00E229B4" w:rsidRDefault="00E229B4" w:rsidP="00E229B4">
      <w:pPr>
        <w:spacing w:line="360" w:lineRule="auto"/>
        <w:jc w:val="both"/>
        <w:rPr>
          <w:b w:val="0"/>
          <w:bCs/>
          <w:color w:val="auto"/>
        </w:rPr>
      </w:pPr>
      <w:r w:rsidRPr="00E229B4">
        <w:rPr>
          <w:b w:val="0"/>
          <w:bCs/>
          <w:color w:val="auto"/>
        </w:rPr>
        <w:t>H0: There is no difference in the number of wins by decade</w:t>
      </w:r>
    </w:p>
    <w:p w14:paraId="5348F541" w14:textId="2A2ED057" w:rsidR="00E229B4" w:rsidRDefault="00E229B4" w:rsidP="00E229B4">
      <w:pPr>
        <w:spacing w:line="360" w:lineRule="auto"/>
        <w:jc w:val="both"/>
        <w:rPr>
          <w:b w:val="0"/>
          <w:bCs/>
          <w:color w:val="auto"/>
        </w:rPr>
      </w:pPr>
      <w:r w:rsidRPr="00E229B4">
        <w:rPr>
          <w:b w:val="0"/>
          <w:bCs/>
          <w:color w:val="auto"/>
        </w:rPr>
        <w:t>H1: There is a difference in the number of wins by decade</w:t>
      </w:r>
    </w:p>
    <w:p w14:paraId="60FB59E4" w14:textId="4796B7AF" w:rsidR="009C15CA" w:rsidRDefault="009C15CA" w:rsidP="00E229B4">
      <w:pPr>
        <w:spacing w:line="360" w:lineRule="auto"/>
        <w:jc w:val="both"/>
        <w:rPr>
          <w:b w:val="0"/>
          <w:bCs/>
          <w:color w:val="auto"/>
        </w:rPr>
      </w:pPr>
      <w:r>
        <w:rPr>
          <w:b w:val="0"/>
          <w:bCs/>
          <w:color w:val="auto"/>
        </w:rPr>
        <w:t xml:space="preserve">The </w:t>
      </w:r>
      <w:r w:rsidRPr="00F97F08">
        <w:rPr>
          <w:b w:val="0"/>
          <w:bCs/>
          <w:color w:val="auto"/>
        </w:rPr>
        <w:t>α</w:t>
      </w:r>
      <w:r>
        <w:rPr>
          <w:b w:val="0"/>
          <w:bCs/>
          <w:color w:val="auto"/>
        </w:rPr>
        <w:t xml:space="preserve"> is given as 0.05.</w:t>
      </w:r>
    </w:p>
    <w:p w14:paraId="7C118BF0" w14:textId="389852C3" w:rsidR="009C15CA" w:rsidRDefault="001013DB" w:rsidP="00E229B4">
      <w:pPr>
        <w:spacing w:line="360" w:lineRule="auto"/>
        <w:jc w:val="both"/>
        <w:rPr>
          <w:b w:val="0"/>
          <w:bCs/>
          <w:color w:val="auto"/>
        </w:rPr>
      </w:pPr>
      <w:r>
        <w:rPr>
          <w:b w:val="0"/>
          <w:bCs/>
          <w:color w:val="auto"/>
        </w:rPr>
        <w:t xml:space="preserve">The Critical Value is calculated to be </w:t>
      </w:r>
      <w:r>
        <w:rPr>
          <w:b w:val="0"/>
          <w:bCs/>
          <w:color w:val="auto"/>
        </w:rPr>
        <w:t>11.0705</w:t>
      </w:r>
      <w:r>
        <w:rPr>
          <w:b w:val="0"/>
          <w:bCs/>
          <w:color w:val="auto"/>
        </w:rPr>
        <w:t xml:space="preserve">. The chi-square test gives the p-value as </w:t>
      </w:r>
      <w:r w:rsidR="00FB3176">
        <w:rPr>
          <w:b w:val="0"/>
          <w:bCs/>
          <w:color w:val="auto"/>
        </w:rPr>
        <w:t xml:space="preserve">less than </w:t>
      </w:r>
      <w:r w:rsidR="00FB3176" w:rsidRPr="00FB3176">
        <w:rPr>
          <w:b w:val="0"/>
          <w:bCs/>
          <w:color w:val="auto"/>
        </w:rPr>
        <w:t>2.2e-16</w:t>
      </w:r>
      <w:r>
        <w:rPr>
          <w:b w:val="0"/>
          <w:bCs/>
          <w:color w:val="auto"/>
        </w:rPr>
        <w:t xml:space="preserve"> which is</w:t>
      </w:r>
      <w:r w:rsidR="00FB3176">
        <w:rPr>
          <w:b w:val="0"/>
          <w:bCs/>
          <w:color w:val="auto"/>
        </w:rPr>
        <w:t xml:space="preserve"> very low and</w:t>
      </w:r>
      <w:r>
        <w:rPr>
          <w:b w:val="0"/>
          <w:bCs/>
          <w:color w:val="auto"/>
        </w:rPr>
        <w:t xml:space="preserve"> lesser than the </w:t>
      </w:r>
      <w:r w:rsidRPr="00F97F08">
        <w:rPr>
          <w:b w:val="0"/>
          <w:bCs/>
          <w:color w:val="auto"/>
        </w:rPr>
        <w:t>α</w:t>
      </w:r>
      <w:r>
        <w:rPr>
          <w:b w:val="0"/>
          <w:bCs/>
          <w:color w:val="auto"/>
        </w:rPr>
        <w:t xml:space="preserve"> value (0.05) and hence we </w:t>
      </w:r>
      <w:r>
        <w:rPr>
          <w:color w:val="auto"/>
        </w:rPr>
        <w:t>R</w:t>
      </w:r>
      <w:r w:rsidRPr="008276B2">
        <w:rPr>
          <w:color w:val="auto"/>
        </w:rPr>
        <w:t xml:space="preserve">eject </w:t>
      </w:r>
      <w:r>
        <w:rPr>
          <w:color w:val="auto"/>
        </w:rPr>
        <w:t>the N</w:t>
      </w:r>
      <w:r w:rsidRPr="008276B2">
        <w:rPr>
          <w:color w:val="auto"/>
        </w:rPr>
        <w:t>ull Hypothesis</w:t>
      </w:r>
      <w:r>
        <w:rPr>
          <w:b w:val="0"/>
          <w:bCs/>
          <w:color w:val="auto"/>
        </w:rPr>
        <w:t xml:space="preserve">, which means </w:t>
      </w:r>
      <w:r w:rsidR="00FB3176">
        <w:rPr>
          <w:b w:val="0"/>
          <w:bCs/>
          <w:color w:val="auto"/>
        </w:rPr>
        <w:t>t</w:t>
      </w:r>
      <w:r w:rsidR="00FB3176" w:rsidRPr="00FB3176">
        <w:rPr>
          <w:b w:val="0"/>
          <w:bCs/>
          <w:color w:val="auto"/>
        </w:rPr>
        <w:t>here is a difference in the number of wins by decade</w:t>
      </w:r>
      <w:r>
        <w:rPr>
          <w:b w:val="0"/>
          <w:bCs/>
          <w:color w:val="auto"/>
        </w:rPr>
        <w:t>.</w:t>
      </w:r>
      <w:r w:rsidR="009C15CA">
        <w:rPr>
          <w:b w:val="0"/>
          <w:bCs/>
          <w:color w:val="auto"/>
        </w:rPr>
        <w:t xml:space="preserve"> </w:t>
      </w:r>
    </w:p>
    <w:p w14:paraId="0FFDA8E1" w14:textId="6A5C6A3B" w:rsidR="00140188" w:rsidRDefault="00140188" w:rsidP="00A410D9">
      <w:pPr>
        <w:pStyle w:val="Heading1"/>
        <w:numPr>
          <w:ilvl w:val="0"/>
          <w:numId w:val="0"/>
        </w:numPr>
        <w:spacing w:line="360" w:lineRule="auto"/>
        <w:ind w:left="432" w:hanging="432"/>
        <w:jc w:val="both"/>
      </w:pPr>
      <w:r w:rsidRPr="00140188">
        <w:t>Conclusion</w:t>
      </w:r>
    </w:p>
    <w:p w14:paraId="30C55048" w14:textId="1ADB2182" w:rsidR="006B4646" w:rsidRDefault="001B50F1" w:rsidP="00A410D9">
      <w:pPr>
        <w:pStyle w:val="ListParagraph"/>
        <w:numPr>
          <w:ilvl w:val="0"/>
          <w:numId w:val="4"/>
        </w:numPr>
        <w:spacing w:line="360" w:lineRule="auto"/>
        <w:jc w:val="both"/>
        <w:rPr>
          <w:b w:val="0"/>
          <w:bCs/>
          <w:color w:val="auto"/>
        </w:rPr>
      </w:pPr>
      <w:r>
        <w:rPr>
          <w:b w:val="0"/>
          <w:bCs/>
          <w:color w:val="auto"/>
        </w:rPr>
        <w:t xml:space="preserve">We saw from the exercise that </w:t>
      </w:r>
      <w:r w:rsidR="007C4179">
        <w:rPr>
          <w:b w:val="0"/>
          <w:bCs/>
          <w:color w:val="auto"/>
        </w:rPr>
        <w:t>Chi-Square Test and One-way &amp; Two-way ANOVA Test is utilized to analyze the hypothesis</w:t>
      </w:r>
      <w:r w:rsidR="009E48BF">
        <w:rPr>
          <w:b w:val="0"/>
          <w:bCs/>
          <w:color w:val="auto"/>
        </w:rPr>
        <w:t xml:space="preserve"> stated.</w:t>
      </w:r>
    </w:p>
    <w:p w14:paraId="63A13AFC" w14:textId="2441B30E" w:rsidR="009E48BF" w:rsidRDefault="009E48BF" w:rsidP="00A410D9">
      <w:pPr>
        <w:pStyle w:val="ListParagraph"/>
        <w:numPr>
          <w:ilvl w:val="0"/>
          <w:numId w:val="4"/>
        </w:numPr>
        <w:spacing w:line="360" w:lineRule="auto"/>
        <w:jc w:val="both"/>
        <w:rPr>
          <w:b w:val="0"/>
          <w:bCs/>
          <w:color w:val="auto"/>
        </w:rPr>
      </w:pPr>
      <w:r>
        <w:rPr>
          <w:b w:val="0"/>
          <w:bCs/>
          <w:color w:val="auto"/>
        </w:rPr>
        <w:t xml:space="preserve">Baseball database hypothesis was analyzed using Chi-Square Goodness of Fitness Test to </w:t>
      </w:r>
      <w:r w:rsidRPr="009E48BF">
        <w:rPr>
          <w:b w:val="0"/>
          <w:bCs/>
          <w:color w:val="auto"/>
        </w:rPr>
        <w:t>determine if there is a difference in the number of wins by decade</w:t>
      </w:r>
      <w:r>
        <w:rPr>
          <w:b w:val="0"/>
          <w:bCs/>
          <w:color w:val="auto"/>
        </w:rPr>
        <w:t xml:space="preserve"> and can be concluded in its favor.</w:t>
      </w:r>
    </w:p>
    <w:p w14:paraId="13CA649D" w14:textId="47087FC2" w:rsidR="005A5174" w:rsidRDefault="005A5174" w:rsidP="00666940">
      <w:pPr>
        <w:pStyle w:val="Heading1"/>
        <w:numPr>
          <w:ilvl w:val="0"/>
          <w:numId w:val="0"/>
        </w:numPr>
        <w:spacing w:line="360" w:lineRule="auto"/>
        <w:ind w:left="432" w:hanging="432"/>
        <w:jc w:val="both"/>
      </w:pPr>
      <w:r>
        <w:lastRenderedPageBreak/>
        <w:t>Reference</w:t>
      </w:r>
    </w:p>
    <w:p w14:paraId="0267F4F9" w14:textId="7590C885" w:rsidR="00036148" w:rsidRPr="00036148" w:rsidRDefault="00036148" w:rsidP="00036148">
      <w:pPr>
        <w:pStyle w:val="ListParagraph"/>
        <w:numPr>
          <w:ilvl w:val="0"/>
          <w:numId w:val="6"/>
        </w:numPr>
        <w:spacing w:line="360" w:lineRule="auto"/>
        <w:jc w:val="both"/>
        <w:rPr>
          <w:b w:val="0"/>
          <w:bCs/>
          <w:color w:val="auto"/>
        </w:rPr>
      </w:pPr>
      <w:r w:rsidRPr="00036148">
        <w:rPr>
          <w:b w:val="0"/>
          <w:bCs/>
          <w:color w:val="auto"/>
        </w:rPr>
        <w:t xml:space="preserve">Admin. (2021, April 16). Chi-square test: How to calculate Chi-square using formula with example. BYJUS. Retrieved February 1, 2022, from </w:t>
      </w:r>
      <w:hyperlink r:id="rId26" w:history="1">
        <w:r w:rsidRPr="0028757C">
          <w:rPr>
            <w:rStyle w:val="Hyperlink"/>
            <w:b w:val="0"/>
            <w:bCs/>
          </w:rPr>
          <w:t>https://byjus.com/maths/chi-square-test/</w:t>
        </w:r>
      </w:hyperlink>
      <w:r>
        <w:rPr>
          <w:b w:val="0"/>
          <w:bCs/>
          <w:color w:val="auto"/>
        </w:rPr>
        <w:t xml:space="preserve"> </w:t>
      </w:r>
    </w:p>
    <w:p w14:paraId="692D9546" w14:textId="1C0D7CB2" w:rsidR="00036148" w:rsidRPr="00036148" w:rsidRDefault="00036148" w:rsidP="00036148">
      <w:pPr>
        <w:pStyle w:val="ListParagraph"/>
        <w:numPr>
          <w:ilvl w:val="0"/>
          <w:numId w:val="6"/>
        </w:numPr>
        <w:spacing w:line="360" w:lineRule="auto"/>
        <w:jc w:val="both"/>
        <w:rPr>
          <w:b w:val="0"/>
          <w:bCs/>
          <w:color w:val="auto"/>
        </w:rPr>
      </w:pPr>
      <w:r w:rsidRPr="00036148">
        <w:rPr>
          <w:b w:val="0"/>
          <w:bCs/>
          <w:color w:val="auto"/>
        </w:rPr>
        <w:t xml:space="preserve">Bevans, R. (2021, January 7). An introduction to the one-way ANOVA. Scribbr. Retrieved February 1, 2022, from </w:t>
      </w:r>
      <w:hyperlink r:id="rId27" w:history="1">
        <w:r w:rsidRPr="0028757C">
          <w:rPr>
            <w:rStyle w:val="Hyperlink"/>
            <w:b w:val="0"/>
            <w:bCs/>
          </w:rPr>
          <w:t>https://www.scribbr.com/statistics/one-way-anova/</w:t>
        </w:r>
      </w:hyperlink>
      <w:r>
        <w:rPr>
          <w:b w:val="0"/>
          <w:bCs/>
          <w:color w:val="auto"/>
        </w:rPr>
        <w:t xml:space="preserve"> </w:t>
      </w:r>
    </w:p>
    <w:p w14:paraId="14C48DB4" w14:textId="4227F3E2" w:rsidR="00036148" w:rsidRPr="00036148" w:rsidRDefault="00036148" w:rsidP="00036148">
      <w:pPr>
        <w:pStyle w:val="ListParagraph"/>
        <w:numPr>
          <w:ilvl w:val="0"/>
          <w:numId w:val="6"/>
        </w:numPr>
        <w:spacing w:line="360" w:lineRule="auto"/>
        <w:jc w:val="both"/>
        <w:rPr>
          <w:b w:val="0"/>
          <w:bCs/>
          <w:color w:val="auto"/>
        </w:rPr>
      </w:pPr>
      <w:r w:rsidRPr="00036148">
        <w:rPr>
          <w:b w:val="0"/>
          <w:bCs/>
          <w:color w:val="auto"/>
        </w:rPr>
        <w:t xml:space="preserve">Loughlin, E. O. (2021, June 7). How to... perform a two-way ANOVA in R #93. YouTube. Retrieved February 1, 2022, from </w:t>
      </w:r>
      <w:hyperlink r:id="rId28" w:history="1">
        <w:r w:rsidRPr="0028757C">
          <w:rPr>
            <w:rStyle w:val="Hyperlink"/>
            <w:b w:val="0"/>
            <w:bCs/>
          </w:rPr>
          <w:t>https://www.youtube.com/watch?v=7uR9c_yA0pE</w:t>
        </w:r>
      </w:hyperlink>
      <w:r>
        <w:rPr>
          <w:b w:val="0"/>
          <w:bCs/>
          <w:color w:val="auto"/>
        </w:rPr>
        <w:t xml:space="preserve"> </w:t>
      </w:r>
    </w:p>
    <w:p w14:paraId="537CF2C1" w14:textId="58505826" w:rsidR="00036148" w:rsidRPr="00036148" w:rsidRDefault="00036148" w:rsidP="00036148">
      <w:pPr>
        <w:pStyle w:val="ListParagraph"/>
        <w:numPr>
          <w:ilvl w:val="0"/>
          <w:numId w:val="6"/>
        </w:numPr>
        <w:spacing w:line="360" w:lineRule="auto"/>
        <w:jc w:val="both"/>
        <w:rPr>
          <w:b w:val="0"/>
          <w:bCs/>
          <w:color w:val="auto"/>
        </w:rPr>
      </w:pPr>
      <w:r w:rsidRPr="00036148">
        <w:rPr>
          <w:b w:val="0"/>
          <w:bCs/>
          <w:color w:val="auto"/>
        </w:rPr>
        <w:t xml:space="preserve">sgibb. (2013, October 15). How to set xlim in a hist( )plot while showing the full range of the variable in a histogram. Stack Overflow. Retrieved February 1, 2022, from </w:t>
      </w:r>
      <w:hyperlink r:id="rId29" w:history="1">
        <w:r w:rsidRPr="0028757C">
          <w:rPr>
            <w:rStyle w:val="Hyperlink"/>
            <w:b w:val="0"/>
            <w:bCs/>
          </w:rPr>
          <w:t>https://stackoverflow.com/questions/19375779/how-to-set-xlim-in-a-hist-plot-while-showing-the-full-range-of-the-variable-in</w:t>
        </w:r>
      </w:hyperlink>
      <w:r>
        <w:rPr>
          <w:b w:val="0"/>
          <w:bCs/>
          <w:color w:val="auto"/>
        </w:rPr>
        <w:t xml:space="preserve"> </w:t>
      </w:r>
    </w:p>
    <w:p w14:paraId="2C1A07AD" w14:textId="3590E768" w:rsidR="00036148" w:rsidRDefault="00036148" w:rsidP="00036148">
      <w:pPr>
        <w:pStyle w:val="ListParagraph"/>
        <w:numPr>
          <w:ilvl w:val="0"/>
          <w:numId w:val="6"/>
        </w:numPr>
        <w:spacing w:line="360" w:lineRule="auto"/>
        <w:jc w:val="both"/>
        <w:rPr>
          <w:b w:val="0"/>
          <w:bCs/>
          <w:color w:val="auto"/>
        </w:rPr>
      </w:pPr>
      <w:r w:rsidRPr="00036148">
        <w:rPr>
          <w:b w:val="0"/>
          <w:bCs/>
          <w:color w:val="auto"/>
        </w:rPr>
        <w:t xml:space="preserve">Zach. (2021, June 14). How to convert character to factor in R (with examples). Statology. Retrieved February 1, 2022, from </w:t>
      </w:r>
      <w:hyperlink r:id="rId30" w:history="1">
        <w:r w:rsidRPr="0028757C">
          <w:rPr>
            <w:rStyle w:val="Hyperlink"/>
            <w:b w:val="0"/>
            <w:bCs/>
          </w:rPr>
          <w:t>https://www.statology.org/character-to-factor-in-r/</w:t>
        </w:r>
      </w:hyperlink>
      <w:r>
        <w:rPr>
          <w:b w:val="0"/>
          <w:bCs/>
          <w:color w:val="auto"/>
        </w:rPr>
        <w:t xml:space="preserve"> </w:t>
      </w:r>
      <w:r w:rsidRPr="00036148">
        <w:rPr>
          <w:b w:val="0"/>
          <w:bCs/>
          <w:color w:val="auto"/>
        </w:rPr>
        <w:t xml:space="preserve"> </w:t>
      </w:r>
      <w:r w:rsidR="00666940">
        <w:rPr>
          <w:b w:val="0"/>
          <w:bCs/>
          <w:color w:val="auto"/>
        </w:rPr>
        <w:t xml:space="preserve"> </w:t>
      </w:r>
    </w:p>
    <w:p w14:paraId="717EC2DF" w14:textId="77777777" w:rsidR="00036148" w:rsidRDefault="00036148">
      <w:pPr>
        <w:spacing w:after="200"/>
        <w:rPr>
          <w:rFonts w:asciiTheme="majorHAnsi" w:eastAsiaTheme="majorEastAsia" w:hAnsiTheme="majorHAnsi" w:cstheme="majorBidi"/>
          <w:color w:val="061F57" w:themeColor="text2" w:themeShade="BF"/>
          <w:kern w:val="28"/>
          <w:sz w:val="52"/>
          <w:szCs w:val="32"/>
        </w:rPr>
      </w:pPr>
      <w:r>
        <w:br w:type="page"/>
      </w:r>
    </w:p>
    <w:p w14:paraId="069A0FAC" w14:textId="0F7408B5" w:rsidR="00666940" w:rsidRDefault="00666940" w:rsidP="00666940">
      <w:pPr>
        <w:pStyle w:val="Heading1"/>
        <w:numPr>
          <w:ilvl w:val="0"/>
          <w:numId w:val="0"/>
        </w:numPr>
        <w:spacing w:line="360" w:lineRule="auto"/>
        <w:ind w:left="432" w:hanging="432"/>
        <w:jc w:val="both"/>
      </w:pPr>
      <w:r>
        <w:lastRenderedPageBreak/>
        <w:t>Appendix</w:t>
      </w:r>
    </w:p>
    <w:p w14:paraId="795A0F0E" w14:textId="77777777" w:rsidR="00036148" w:rsidRPr="00036148" w:rsidRDefault="00036148" w:rsidP="00036148">
      <w:pPr>
        <w:jc w:val="both"/>
        <w:rPr>
          <w:b w:val="0"/>
          <w:bCs/>
          <w:color w:val="auto"/>
        </w:rPr>
      </w:pPr>
      <w:r w:rsidRPr="00036148">
        <w:rPr>
          <w:b w:val="0"/>
          <w:bCs/>
          <w:color w:val="auto"/>
        </w:rPr>
        <w:t># ALY6015 Module 2 R Practice: Singh Prateek ------------------------------------------------</w:t>
      </w:r>
    </w:p>
    <w:p w14:paraId="0F00944F" w14:textId="77777777" w:rsidR="00036148" w:rsidRPr="00036148" w:rsidRDefault="00036148" w:rsidP="00036148">
      <w:pPr>
        <w:jc w:val="both"/>
        <w:rPr>
          <w:b w:val="0"/>
          <w:bCs/>
          <w:color w:val="auto"/>
        </w:rPr>
      </w:pPr>
      <w:r w:rsidRPr="00036148">
        <w:rPr>
          <w:b w:val="0"/>
          <w:bCs/>
          <w:color w:val="auto"/>
        </w:rPr>
        <w:t>#----------------- Author: Prateek Singh</w:t>
      </w:r>
    </w:p>
    <w:p w14:paraId="24466242" w14:textId="77777777" w:rsidR="00036148" w:rsidRPr="00036148" w:rsidRDefault="00036148" w:rsidP="00036148">
      <w:pPr>
        <w:jc w:val="both"/>
        <w:rPr>
          <w:b w:val="0"/>
          <w:bCs/>
          <w:color w:val="auto"/>
        </w:rPr>
      </w:pPr>
      <w:r w:rsidRPr="00036148">
        <w:rPr>
          <w:b w:val="0"/>
          <w:bCs/>
          <w:color w:val="auto"/>
        </w:rPr>
        <w:t>#----------------- Submission Date: 25th Jan, 2022</w:t>
      </w:r>
    </w:p>
    <w:p w14:paraId="3B34435C" w14:textId="77777777" w:rsidR="00036148" w:rsidRPr="00036148" w:rsidRDefault="00036148" w:rsidP="00036148">
      <w:pPr>
        <w:jc w:val="both"/>
        <w:rPr>
          <w:b w:val="0"/>
          <w:bCs/>
          <w:color w:val="auto"/>
        </w:rPr>
      </w:pPr>
      <w:r w:rsidRPr="00036148">
        <w:rPr>
          <w:b w:val="0"/>
          <w:bCs/>
          <w:color w:val="auto"/>
        </w:rPr>
        <w:t>#----------------- Tutor: Jiyoung Yun</w:t>
      </w:r>
    </w:p>
    <w:p w14:paraId="5F0901E7" w14:textId="77777777" w:rsidR="00036148" w:rsidRPr="00036148" w:rsidRDefault="00036148" w:rsidP="00036148">
      <w:pPr>
        <w:jc w:val="both"/>
        <w:rPr>
          <w:b w:val="0"/>
          <w:bCs/>
          <w:color w:val="auto"/>
        </w:rPr>
      </w:pPr>
    </w:p>
    <w:p w14:paraId="779AE0D1" w14:textId="77777777" w:rsidR="00036148" w:rsidRPr="00036148" w:rsidRDefault="00036148" w:rsidP="00036148">
      <w:pPr>
        <w:jc w:val="both"/>
        <w:rPr>
          <w:b w:val="0"/>
          <w:bCs/>
          <w:color w:val="auto"/>
        </w:rPr>
      </w:pPr>
    </w:p>
    <w:p w14:paraId="0BAFB355" w14:textId="77777777" w:rsidR="00036148" w:rsidRPr="00036148" w:rsidRDefault="00036148" w:rsidP="00036148">
      <w:pPr>
        <w:jc w:val="both"/>
        <w:rPr>
          <w:b w:val="0"/>
          <w:bCs/>
          <w:color w:val="auto"/>
        </w:rPr>
      </w:pPr>
      <w:r w:rsidRPr="00036148">
        <w:rPr>
          <w:b w:val="0"/>
          <w:bCs/>
          <w:color w:val="auto"/>
        </w:rPr>
        <w:t># Step: Importing Libraries ------------------------------------------------</w:t>
      </w:r>
    </w:p>
    <w:p w14:paraId="6E7F6BAA" w14:textId="77777777" w:rsidR="00036148" w:rsidRPr="00036148" w:rsidRDefault="00036148" w:rsidP="00036148">
      <w:pPr>
        <w:jc w:val="both"/>
        <w:rPr>
          <w:b w:val="0"/>
          <w:bCs/>
          <w:color w:val="auto"/>
        </w:rPr>
      </w:pPr>
    </w:p>
    <w:p w14:paraId="295243E8" w14:textId="77777777" w:rsidR="00036148" w:rsidRPr="00036148" w:rsidRDefault="00036148" w:rsidP="00036148">
      <w:pPr>
        <w:jc w:val="both"/>
        <w:rPr>
          <w:b w:val="0"/>
          <w:bCs/>
          <w:color w:val="auto"/>
        </w:rPr>
      </w:pPr>
      <w:r w:rsidRPr="00036148">
        <w:rPr>
          <w:b w:val="0"/>
          <w:bCs/>
          <w:color w:val="auto"/>
        </w:rPr>
        <w:t>library(psych)</w:t>
      </w:r>
    </w:p>
    <w:p w14:paraId="5403EB87" w14:textId="77777777" w:rsidR="00036148" w:rsidRPr="00036148" w:rsidRDefault="00036148" w:rsidP="00036148">
      <w:pPr>
        <w:jc w:val="both"/>
        <w:rPr>
          <w:b w:val="0"/>
          <w:bCs/>
          <w:color w:val="auto"/>
        </w:rPr>
      </w:pPr>
      <w:r w:rsidRPr="00036148">
        <w:rPr>
          <w:b w:val="0"/>
          <w:bCs/>
          <w:color w:val="auto"/>
        </w:rPr>
        <w:t>library(ggplot2)</w:t>
      </w:r>
    </w:p>
    <w:p w14:paraId="356F887D" w14:textId="77777777" w:rsidR="00036148" w:rsidRPr="00036148" w:rsidRDefault="00036148" w:rsidP="00036148">
      <w:pPr>
        <w:jc w:val="both"/>
        <w:rPr>
          <w:b w:val="0"/>
          <w:bCs/>
          <w:color w:val="auto"/>
        </w:rPr>
      </w:pPr>
      <w:r w:rsidRPr="00036148">
        <w:rPr>
          <w:b w:val="0"/>
          <w:bCs/>
          <w:color w:val="auto"/>
        </w:rPr>
        <w:t>library(ggpubr)</w:t>
      </w:r>
    </w:p>
    <w:p w14:paraId="12D3F336" w14:textId="77777777" w:rsidR="00036148" w:rsidRPr="00036148" w:rsidRDefault="00036148" w:rsidP="00036148">
      <w:pPr>
        <w:jc w:val="both"/>
        <w:rPr>
          <w:b w:val="0"/>
          <w:bCs/>
          <w:color w:val="auto"/>
        </w:rPr>
      </w:pPr>
      <w:r w:rsidRPr="00036148">
        <w:rPr>
          <w:b w:val="0"/>
          <w:bCs/>
          <w:color w:val="auto"/>
        </w:rPr>
        <w:t>library(dplyr)</w:t>
      </w:r>
    </w:p>
    <w:p w14:paraId="68262340" w14:textId="77777777" w:rsidR="00036148" w:rsidRPr="00036148" w:rsidRDefault="00036148" w:rsidP="00036148">
      <w:pPr>
        <w:jc w:val="both"/>
        <w:rPr>
          <w:b w:val="0"/>
          <w:bCs/>
          <w:color w:val="auto"/>
        </w:rPr>
      </w:pPr>
      <w:r w:rsidRPr="00036148">
        <w:rPr>
          <w:b w:val="0"/>
          <w:bCs/>
          <w:color w:val="auto"/>
        </w:rPr>
        <w:t>library(tibble)</w:t>
      </w:r>
    </w:p>
    <w:p w14:paraId="1A2336C7" w14:textId="77777777" w:rsidR="00036148" w:rsidRPr="00036148" w:rsidRDefault="00036148" w:rsidP="00036148">
      <w:pPr>
        <w:jc w:val="both"/>
        <w:rPr>
          <w:b w:val="0"/>
          <w:bCs/>
          <w:color w:val="auto"/>
        </w:rPr>
      </w:pPr>
    </w:p>
    <w:p w14:paraId="53F932AE" w14:textId="77777777" w:rsidR="00036148" w:rsidRPr="00036148" w:rsidRDefault="00036148" w:rsidP="00036148">
      <w:pPr>
        <w:jc w:val="both"/>
        <w:rPr>
          <w:b w:val="0"/>
          <w:bCs/>
          <w:color w:val="auto"/>
        </w:rPr>
      </w:pPr>
    </w:p>
    <w:p w14:paraId="1A1A1481" w14:textId="77777777" w:rsidR="00036148" w:rsidRPr="00036148" w:rsidRDefault="00036148" w:rsidP="00036148">
      <w:pPr>
        <w:jc w:val="both"/>
        <w:rPr>
          <w:b w:val="0"/>
          <w:bCs/>
          <w:color w:val="auto"/>
        </w:rPr>
      </w:pPr>
    </w:p>
    <w:p w14:paraId="759163CA" w14:textId="77777777" w:rsidR="00036148" w:rsidRPr="00036148" w:rsidRDefault="00036148" w:rsidP="00036148">
      <w:pPr>
        <w:jc w:val="both"/>
        <w:rPr>
          <w:b w:val="0"/>
          <w:bCs/>
          <w:color w:val="auto"/>
        </w:rPr>
      </w:pPr>
      <w:r w:rsidRPr="00036148">
        <w:rPr>
          <w:b w:val="0"/>
          <w:bCs/>
          <w:color w:val="auto"/>
        </w:rPr>
        <w:t># Question 1: ------------------------------------------------</w:t>
      </w:r>
    </w:p>
    <w:p w14:paraId="65AE2ECC" w14:textId="77777777" w:rsidR="00036148" w:rsidRPr="00036148" w:rsidRDefault="00036148" w:rsidP="00036148">
      <w:pPr>
        <w:jc w:val="both"/>
        <w:rPr>
          <w:b w:val="0"/>
          <w:bCs/>
          <w:color w:val="auto"/>
        </w:rPr>
      </w:pPr>
    </w:p>
    <w:p w14:paraId="66463008" w14:textId="77777777" w:rsidR="00036148" w:rsidRPr="00036148" w:rsidRDefault="00036148" w:rsidP="00036148">
      <w:pPr>
        <w:jc w:val="both"/>
        <w:rPr>
          <w:b w:val="0"/>
          <w:bCs/>
          <w:color w:val="auto"/>
        </w:rPr>
      </w:pPr>
      <w:r w:rsidRPr="00036148">
        <w:rPr>
          <w:b w:val="0"/>
          <w:bCs/>
          <w:color w:val="auto"/>
        </w:rPr>
        <w:t># A medical researcher wishes to see if hospital patients in a large hospital have the same blood type distribution as those in the general population.</w:t>
      </w:r>
    </w:p>
    <w:p w14:paraId="2DADA0A3" w14:textId="77777777" w:rsidR="00036148" w:rsidRPr="00036148" w:rsidRDefault="00036148" w:rsidP="00036148">
      <w:pPr>
        <w:jc w:val="both"/>
        <w:rPr>
          <w:b w:val="0"/>
          <w:bCs/>
          <w:color w:val="auto"/>
        </w:rPr>
      </w:pPr>
      <w:r w:rsidRPr="00036148">
        <w:rPr>
          <w:b w:val="0"/>
          <w:bCs/>
          <w:color w:val="auto"/>
        </w:rPr>
        <w:t># The distribution for the general population is as follows: type A, 20%; type B, 28%; type O, 36%; and type AB = 16%.</w:t>
      </w:r>
    </w:p>
    <w:p w14:paraId="78F85F1C" w14:textId="77777777" w:rsidR="00036148" w:rsidRPr="00036148" w:rsidRDefault="00036148" w:rsidP="00036148">
      <w:pPr>
        <w:jc w:val="both"/>
        <w:rPr>
          <w:b w:val="0"/>
          <w:bCs/>
          <w:color w:val="auto"/>
        </w:rPr>
      </w:pPr>
      <w:r w:rsidRPr="00036148">
        <w:rPr>
          <w:b w:val="0"/>
          <w:bCs/>
          <w:color w:val="auto"/>
        </w:rPr>
        <w:t xml:space="preserve"># He selects a random sample of 50 patients and finds the following: 12 have type A blood, 8 have type B, 24 have type O, and 6 have type AB blood. </w:t>
      </w:r>
    </w:p>
    <w:p w14:paraId="6B65A377" w14:textId="77777777" w:rsidR="00036148" w:rsidRPr="00036148" w:rsidRDefault="00036148" w:rsidP="00036148">
      <w:pPr>
        <w:jc w:val="both"/>
        <w:rPr>
          <w:b w:val="0"/>
          <w:bCs/>
          <w:color w:val="auto"/>
        </w:rPr>
      </w:pPr>
      <w:r w:rsidRPr="00036148">
        <w:rPr>
          <w:b w:val="0"/>
          <w:bCs/>
          <w:color w:val="auto"/>
        </w:rPr>
        <w:t># At α = 0.10, can it be concluded that the distribution is the same as that of the general population?</w:t>
      </w:r>
    </w:p>
    <w:p w14:paraId="353CF475" w14:textId="77777777" w:rsidR="00036148" w:rsidRPr="00036148" w:rsidRDefault="00036148" w:rsidP="00036148">
      <w:pPr>
        <w:jc w:val="both"/>
        <w:rPr>
          <w:b w:val="0"/>
          <w:bCs/>
          <w:color w:val="auto"/>
        </w:rPr>
      </w:pPr>
    </w:p>
    <w:p w14:paraId="7E7AF974" w14:textId="77777777" w:rsidR="00036148" w:rsidRPr="00036148" w:rsidRDefault="00036148" w:rsidP="00036148">
      <w:pPr>
        <w:jc w:val="both"/>
        <w:rPr>
          <w:b w:val="0"/>
          <w:bCs/>
          <w:color w:val="auto"/>
        </w:rPr>
      </w:pPr>
      <w:r w:rsidRPr="00036148">
        <w:rPr>
          <w:b w:val="0"/>
          <w:bCs/>
          <w:color w:val="auto"/>
        </w:rPr>
        <w:t># Blood Type                Expected | Observed</w:t>
      </w:r>
    </w:p>
    <w:p w14:paraId="4EC0C5E2" w14:textId="77777777" w:rsidR="00036148" w:rsidRPr="00036148" w:rsidRDefault="00036148" w:rsidP="00036148">
      <w:pPr>
        <w:jc w:val="both"/>
        <w:rPr>
          <w:b w:val="0"/>
          <w:bCs/>
          <w:color w:val="auto"/>
        </w:rPr>
      </w:pPr>
      <w:r w:rsidRPr="00036148">
        <w:rPr>
          <w:b w:val="0"/>
          <w:bCs/>
          <w:color w:val="auto"/>
        </w:rPr>
        <w:t># Type A                      20%    |  12</w:t>
      </w:r>
    </w:p>
    <w:p w14:paraId="54745AEC" w14:textId="77777777" w:rsidR="00036148" w:rsidRPr="00036148" w:rsidRDefault="00036148" w:rsidP="00036148">
      <w:pPr>
        <w:jc w:val="both"/>
        <w:rPr>
          <w:b w:val="0"/>
          <w:bCs/>
          <w:color w:val="auto"/>
        </w:rPr>
      </w:pPr>
      <w:r w:rsidRPr="00036148">
        <w:rPr>
          <w:b w:val="0"/>
          <w:bCs/>
          <w:color w:val="auto"/>
        </w:rPr>
        <w:t># Type B                      28%    |  8</w:t>
      </w:r>
    </w:p>
    <w:p w14:paraId="0ED0F830" w14:textId="77777777" w:rsidR="00036148" w:rsidRPr="00036148" w:rsidRDefault="00036148" w:rsidP="00036148">
      <w:pPr>
        <w:jc w:val="both"/>
        <w:rPr>
          <w:b w:val="0"/>
          <w:bCs/>
          <w:color w:val="auto"/>
        </w:rPr>
      </w:pPr>
      <w:r w:rsidRPr="00036148">
        <w:rPr>
          <w:b w:val="0"/>
          <w:bCs/>
          <w:color w:val="auto"/>
        </w:rPr>
        <w:t># Type O                      36%    |  24</w:t>
      </w:r>
    </w:p>
    <w:p w14:paraId="01CE04DC" w14:textId="77777777" w:rsidR="00036148" w:rsidRPr="00036148" w:rsidRDefault="00036148" w:rsidP="00036148">
      <w:pPr>
        <w:jc w:val="both"/>
        <w:rPr>
          <w:b w:val="0"/>
          <w:bCs/>
          <w:color w:val="auto"/>
        </w:rPr>
      </w:pPr>
      <w:r w:rsidRPr="00036148">
        <w:rPr>
          <w:b w:val="0"/>
          <w:bCs/>
          <w:color w:val="auto"/>
        </w:rPr>
        <w:lastRenderedPageBreak/>
        <w:t># Type AB                     16%    |  6</w:t>
      </w:r>
    </w:p>
    <w:p w14:paraId="579D20F8" w14:textId="77777777" w:rsidR="00036148" w:rsidRPr="00036148" w:rsidRDefault="00036148" w:rsidP="00036148">
      <w:pPr>
        <w:jc w:val="both"/>
        <w:rPr>
          <w:b w:val="0"/>
          <w:bCs/>
          <w:color w:val="auto"/>
        </w:rPr>
      </w:pPr>
    </w:p>
    <w:p w14:paraId="4206BB03" w14:textId="77777777" w:rsidR="00036148" w:rsidRPr="00036148" w:rsidRDefault="00036148" w:rsidP="00036148">
      <w:pPr>
        <w:jc w:val="both"/>
        <w:rPr>
          <w:b w:val="0"/>
          <w:bCs/>
          <w:color w:val="auto"/>
        </w:rPr>
      </w:pPr>
      <w:r w:rsidRPr="00036148">
        <w:rPr>
          <w:b w:val="0"/>
          <w:bCs/>
          <w:color w:val="auto"/>
        </w:rPr>
        <w:t># Stating the Hypothesis:</w:t>
      </w:r>
    </w:p>
    <w:p w14:paraId="174148AB" w14:textId="77777777" w:rsidR="00036148" w:rsidRPr="00036148" w:rsidRDefault="00036148" w:rsidP="00036148">
      <w:pPr>
        <w:jc w:val="both"/>
        <w:rPr>
          <w:b w:val="0"/>
          <w:bCs/>
          <w:color w:val="auto"/>
        </w:rPr>
      </w:pPr>
      <w:r w:rsidRPr="00036148">
        <w:rPr>
          <w:b w:val="0"/>
          <w:bCs/>
          <w:color w:val="auto"/>
        </w:rPr>
        <w:t># H0: Type A = 0.20, Type B = 0.28, Type O = 0.36, Type AB = 0.16</w:t>
      </w:r>
    </w:p>
    <w:p w14:paraId="3E8D9526" w14:textId="77777777" w:rsidR="00036148" w:rsidRPr="00036148" w:rsidRDefault="00036148" w:rsidP="00036148">
      <w:pPr>
        <w:jc w:val="both"/>
        <w:rPr>
          <w:b w:val="0"/>
          <w:bCs/>
          <w:color w:val="auto"/>
        </w:rPr>
      </w:pPr>
      <w:r w:rsidRPr="00036148">
        <w:rPr>
          <w:b w:val="0"/>
          <w:bCs/>
          <w:color w:val="auto"/>
        </w:rPr>
        <w:t># H1: The distribution is not the same as stated in Null Hypothesis</w:t>
      </w:r>
    </w:p>
    <w:p w14:paraId="589FA227" w14:textId="77777777" w:rsidR="00036148" w:rsidRPr="00036148" w:rsidRDefault="00036148" w:rsidP="00036148">
      <w:pPr>
        <w:jc w:val="both"/>
        <w:rPr>
          <w:b w:val="0"/>
          <w:bCs/>
          <w:color w:val="auto"/>
        </w:rPr>
      </w:pPr>
    </w:p>
    <w:p w14:paraId="7F1C99B7" w14:textId="77777777" w:rsidR="00036148" w:rsidRPr="00036148" w:rsidRDefault="00036148" w:rsidP="00036148">
      <w:pPr>
        <w:jc w:val="both"/>
        <w:rPr>
          <w:b w:val="0"/>
          <w:bCs/>
          <w:color w:val="auto"/>
        </w:rPr>
      </w:pPr>
      <w:r w:rsidRPr="00036148">
        <w:rPr>
          <w:b w:val="0"/>
          <w:bCs/>
          <w:color w:val="auto"/>
        </w:rPr>
        <w:t># df = (number of rows - 1) * (number of columns -1)</w:t>
      </w:r>
    </w:p>
    <w:p w14:paraId="074202BC" w14:textId="77777777" w:rsidR="00036148" w:rsidRPr="00036148" w:rsidRDefault="00036148" w:rsidP="00036148">
      <w:pPr>
        <w:jc w:val="both"/>
        <w:rPr>
          <w:b w:val="0"/>
          <w:bCs/>
          <w:color w:val="auto"/>
        </w:rPr>
      </w:pPr>
      <w:r w:rsidRPr="00036148">
        <w:rPr>
          <w:b w:val="0"/>
          <w:bCs/>
          <w:color w:val="auto"/>
        </w:rPr>
        <w:t># Critical Value = qchisq(alpha, df, lower.tail = F)</w:t>
      </w:r>
    </w:p>
    <w:p w14:paraId="0A6FA684" w14:textId="77777777" w:rsidR="00036148" w:rsidRPr="00036148" w:rsidRDefault="00036148" w:rsidP="00036148">
      <w:pPr>
        <w:jc w:val="both"/>
        <w:rPr>
          <w:b w:val="0"/>
          <w:bCs/>
          <w:color w:val="auto"/>
        </w:rPr>
      </w:pPr>
    </w:p>
    <w:p w14:paraId="7853BC9D" w14:textId="77777777" w:rsidR="00036148" w:rsidRPr="00036148" w:rsidRDefault="00036148" w:rsidP="00036148">
      <w:pPr>
        <w:jc w:val="both"/>
        <w:rPr>
          <w:b w:val="0"/>
          <w:bCs/>
          <w:color w:val="auto"/>
        </w:rPr>
      </w:pPr>
      <w:r w:rsidRPr="00036148">
        <w:rPr>
          <w:b w:val="0"/>
          <w:bCs/>
          <w:color w:val="auto"/>
        </w:rPr>
        <w:t>cvalue_BloodType &lt;- qchisq(0.10, 3, lower.tail = F)</w:t>
      </w:r>
    </w:p>
    <w:p w14:paraId="3F77C8BF" w14:textId="77777777" w:rsidR="00036148" w:rsidRPr="00036148" w:rsidRDefault="00036148" w:rsidP="00036148">
      <w:pPr>
        <w:jc w:val="both"/>
        <w:rPr>
          <w:b w:val="0"/>
          <w:bCs/>
          <w:color w:val="auto"/>
        </w:rPr>
      </w:pPr>
      <w:r w:rsidRPr="00036148">
        <w:rPr>
          <w:b w:val="0"/>
          <w:bCs/>
          <w:color w:val="auto"/>
        </w:rPr>
        <w:t>cvalue_BloodType</w:t>
      </w:r>
    </w:p>
    <w:p w14:paraId="715D2F03" w14:textId="77777777" w:rsidR="00036148" w:rsidRPr="00036148" w:rsidRDefault="00036148" w:rsidP="00036148">
      <w:pPr>
        <w:jc w:val="both"/>
        <w:rPr>
          <w:b w:val="0"/>
          <w:bCs/>
          <w:color w:val="auto"/>
        </w:rPr>
      </w:pPr>
    </w:p>
    <w:p w14:paraId="1EE167F3" w14:textId="77777777" w:rsidR="00036148" w:rsidRPr="00036148" w:rsidRDefault="00036148" w:rsidP="00036148">
      <w:pPr>
        <w:jc w:val="both"/>
        <w:rPr>
          <w:b w:val="0"/>
          <w:bCs/>
          <w:color w:val="auto"/>
        </w:rPr>
      </w:pPr>
      <w:r w:rsidRPr="00036148">
        <w:rPr>
          <w:b w:val="0"/>
          <w:bCs/>
          <w:color w:val="auto"/>
        </w:rPr>
        <w:t>alpha_1 &lt;- 0.10</w:t>
      </w:r>
    </w:p>
    <w:p w14:paraId="485D9172" w14:textId="77777777" w:rsidR="00036148" w:rsidRPr="00036148" w:rsidRDefault="00036148" w:rsidP="00036148">
      <w:pPr>
        <w:jc w:val="both"/>
        <w:rPr>
          <w:b w:val="0"/>
          <w:bCs/>
          <w:color w:val="auto"/>
        </w:rPr>
      </w:pPr>
    </w:p>
    <w:p w14:paraId="48A196C8" w14:textId="77777777" w:rsidR="00036148" w:rsidRPr="00036148" w:rsidRDefault="00036148" w:rsidP="00036148">
      <w:pPr>
        <w:jc w:val="both"/>
        <w:rPr>
          <w:b w:val="0"/>
          <w:bCs/>
          <w:color w:val="auto"/>
        </w:rPr>
      </w:pPr>
      <w:r w:rsidRPr="00036148">
        <w:rPr>
          <w:b w:val="0"/>
          <w:bCs/>
          <w:color w:val="auto"/>
        </w:rPr>
        <w:t>observed_1 &lt;- c(12, 8, 24, 6)</w:t>
      </w:r>
    </w:p>
    <w:p w14:paraId="7A2264B9" w14:textId="77777777" w:rsidR="00036148" w:rsidRPr="00036148" w:rsidRDefault="00036148" w:rsidP="00036148">
      <w:pPr>
        <w:jc w:val="both"/>
        <w:rPr>
          <w:b w:val="0"/>
          <w:bCs/>
          <w:color w:val="auto"/>
        </w:rPr>
      </w:pPr>
    </w:p>
    <w:p w14:paraId="147F06E5" w14:textId="77777777" w:rsidR="00036148" w:rsidRPr="00036148" w:rsidRDefault="00036148" w:rsidP="00036148">
      <w:pPr>
        <w:jc w:val="both"/>
        <w:rPr>
          <w:b w:val="0"/>
          <w:bCs/>
          <w:color w:val="auto"/>
        </w:rPr>
      </w:pPr>
      <w:r w:rsidRPr="00036148">
        <w:rPr>
          <w:b w:val="0"/>
          <w:bCs/>
          <w:color w:val="auto"/>
        </w:rPr>
        <w:t>exp_prob_1 &lt;- c(0.20, 0.28, 0.36, 0.16)</w:t>
      </w:r>
    </w:p>
    <w:p w14:paraId="68383211" w14:textId="77777777" w:rsidR="00036148" w:rsidRPr="00036148" w:rsidRDefault="00036148" w:rsidP="00036148">
      <w:pPr>
        <w:jc w:val="both"/>
        <w:rPr>
          <w:b w:val="0"/>
          <w:bCs/>
          <w:color w:val="auto"/>
        </w:rPr>
      </w:pPr>
    </w:p>
    <w:p w14:paraId="4EE59CD4" w14:textId="77777777" w:rsidR="00036148" w:rsidRPr="00036148" w:rsidRDefault="00036148" w:rsidP="00036148">
      <w:pPr>
        <w:jc w:val="both"/>
        <w:rPr>
          <w:b w:val="0"/>
          <w:bCs/>
          <w:color w:val="auto"/>
        </w:rPr>
      </w:pPr>
      <w:r w:rsidRPr="00036148">
        <w:rPr>
          <w:b w:val="0"/>
          <w:bCs/>
          <w:color w:val="auto"/>
        </w:rPr>
        <w:t>ChisqTest_Result_BloodType &lt;- chisq.test(x = observed_1, p = exp_prob_1)</w:t>
      </w:r>
    </w:p>
    <w:p w14:paraId="59BE4502" w14:textId="77777777" w:rsidR="00036148" w:rsidRPr="00036148" w:rsidRDefault="00036148" w:rsidP="00036148">
      <w:pPr>
        <w:jc w:val="both"/>
        <w:rPr>
          <w:b w:val="0"/>
          <w:bCs/>
          <w:color w:val="auto"/>
        </w:rPr>
      </w:pPr>
    </w:p>
    <w:p w14:paraId="736A4F51" w14:textId="77777777" w:rsidR="00036148" w:rsidRPr="00036148" w:rsidRDefault="00036148" w:rsidP="00036148">
      <w:pPr>
        <w:jc w:val="both"/>
        <w:rPr>
          <w:b w:val="0"/>
          <w:bCs/>
          <w:color w:val="auto"/>
        </w:rPr>
      </w:pPr>
      <w:r w:rsidRPr="00036148">
        <w:rPr>
          <w:b w:val="0"/>
          <w:bCs/>
          <w:color w:val="auto"/>
        </w:rPr>
        <w:t>ChisqTest_Result_BloodType$statistic</w:t>
      </w:r>
    </w:p>
    <w:p w14:paraId="5071BE5A" w14:textId="77777777" w:rsidR="00036148" w:rsidRPr="00036148" w:rsidRDefault="00036148" w:rsidP="00036148">
      <w:pPr>
        <w:jc w:val="both"/>
        <w:rPr>
          <w:b w:val="0"/>
          <w:bCs/>
          <w:color w:val="auto"/>
        </w:rPr>
      </w:pPr>
      <w:r w:rsidRPr="00036148">
        <w:rPr>
          <w:b w:val="0"/>
          <w:bCs/>
          <w:color w:val="auto"/>
        </w:rPr>
        <w:t>ChisqTest_Result_BloodType$p.value</w:t>
      </w:r>
    </w:p>
    <w:p w14:paraId="36A05A23" w14:textId="77777777" w:rsidR="00036148" w:rsidRPr="00036148" w:rsidRDefault="00036148" w:rsidP="00036148">
      <w:pPr>
        <w:jc w:val="both"/>
        <w:rPr>
          <w:b w:val="0"/>
          <w:bCs/>
          <w:color w:val="auto"/>
        </w:rPr>
      </w:pPr>
      <w:r w:rsidRPr="00036148">
        <w:rPr>
          <w:b w:val="0"/>
          <w:bCs/>
          <w:color w:val="auto"/>
        </w:rPr>
        <w:t>ChisqTest_Result_BloodType$parameter</w:t>
      </w:r>
    </w:p>
    <w:p w14:paraId="40AEC995" w14:textId="77777777" w:rsidR="00036148" w:rsidRPr="00036148" w:rsidRDefault="00036148" w:rsidP="00036148">
      <w:pPr>
        <w:jc w:val="both"/>
        <w:rPr>
          <w:b w:val="0"/>
          <w:bCs/>
          <w:color w:val="auto"/>
        </w:rPr>
      </w:pPr>
    </w:p>
    <w:p w14:paraId="0C781CF1" w14:textId="77777777" w:rsidR="00036148" w:rsidRPr="00036148" w:rsidRDefault="00036148" w:rsidP="00036148">
      <w:pPr>
        <w:jc w:val="both"/>
        <w:rPr>
          <w:b w:val="0"/>
          <w:bCs/>
          <w:color w:val="auto"/>
        </w:rPr>
      </w:pPr>
      <w:r w:rsidRPr="00036148">
        <w:rPr>
          <w:b w:val="0"/>
          <w:bCs/>
          <w:color w:val="auto"/>
        </w:rPr>
        <w:t>ChisqTest_Result_BloodType</w:t>
      </w:r>
    </w:p>
    <w:p w14:paraId="76FB0BC9" w14:textId="77777777" w:rsidR="00036148" w:rsidRPr="00036148" w:rsidRDefault="00036148" w:rsidP="00036148">
      <w:pPr>
        <w:jc w:val="both"/>
        <w:rPr>
          <w:b w:val="0"/>
          <w:bCs/>
          <w:color w:val="auto"/>
        </w:rPr>
      </w:pPr>
    </w:p>
    <w:p w14:paraId="18000DBE" w14:textId="77777777" w:rsidR="00036148" w:rsidRPr="00036148" w:rsidRDefault="00036148" w:rsidP="00036148">
      <w:pPr>
        <w:jc w:val="both"/>
        <w:rPr>
          <w:b w:val="0"/>
          <w:bCs/>
          <w:color w:val="auto"/>
        </w:rPr>
      </w:pPr>
    </w:p>
    <w:p w14:paraId="551BDEE8" w14:textId="77777777" w:rsidR="00036148" w:rsidRPr="00036148" w:rsidRDefault="00036148" w:rsidP="00036148">
      <w:pPr>
        <w:jc w:val="both"/>
        <w:rPr>
          <w:b w:val="0"/>
          <w:bCs/>
          <w:color w:val="auto"/>
        </w:rPr>
      </w:pPr>
      <w:r w:rsidRPr="00036148">
        <w:rPr>
          <w:b w:val="0"/>
          <w:bCs/>
          <w:color w:val="auto"/>
        </w:rPr>
        <w:t>ifelse(ChisqTest_Result_BloodType$p.value &gt; alpha_1, "Fail to reject null hypothesis", "Reject the null hypothesis")</w:t>
      </w:r>
    </w:p>
    <w:p w14:paraId="29433C8E" w14:textId="77777777" w:rsidR="00036148" w:rsidRPr="00036148" w:rsidRDefault="00036148" w:rsidP="00036148">
      <w:pPr>
        <w:jc w:val="both"/>
        <w:rPr>
          <w:b w:val="0"/>
          <w:bCs/>
          <w:color w:val="auto"/>
        </w:rPr>
      </w:pPr>
    </w:p>
    <w:p w14:paraId="1376D800" w14:textId="77777777" w:rsidR="00036148" w:rsidRPr="00036148" w:rsidRDefault="00036148" w:rsidP="00036148">
      <w:pPr>
        <w:jc w:val="both"/>
        <w:rPr>
          <w:b w:val="0"/>
          <w:bCs/>
          <w:color w:val="auto"/>
        </w:rPr>
      </w:pPr>
      <w:r w:rsidRPr="00036148">
        <w:rPr>
          <w:b w:val="0"/>
          <w:bCs/>
          <w:color w:val="auto"/>
        </w:rPr>
        <w:t># Fail to reject null Hypothesis: The distribution of population is correct and same as stated in the Null Hypothesis as p-value comes out to be greater than alpha.</w:t>
      </w:r>
    </w:p>
    <w:p w14:paraId="51492542" w14:textId="77777777" w:rsidR="00036148" w:rsidRPr="00036148" w:rsidRDefault="00036148" w:rsidP="00036148">
      <w:pPr>
        <w:jc w:val="both"/>
        <w:rPr>
          <w:b w:val="0"/>
          <w:bCs/>
          <w:color w:val="auto"/>
        </w:rPr>
      </w:pPr>
    </w:p>
    <w:p w14:paraId="7E2723B9" w14:textId="77777777" w:rsidR="00036148" w:rsidRPr="00036148" w:rsidRDefault="00036148" w:rsidP="00036148">
      <w:pPr>
        <w:jc w:val="both"/>
        <w:rPr>
          <w:b w:val="0"/>
          <w:bCs/>
          <w:color w:val="auto"/>
        </w:rPr>
      </w:pPr>
    </w:p>
    <w:p w14:paraId="3E926CBD" w14:textId="77777777" w:rsidR="00036148" w:rsidRPr="00036148" w:rsidRDefault="00036148" w:rsidP="00036148">
      <w:pPr>
        <w:jc w:val="both"/>
        <w:rPr>
          <w:b w:val="0"/>
          <w:bCs/>
          <w:color w:val="auto"/>
        </w:rPr>
      </w:pPr>
    </w:p>
    <w:p w14:paraId="1262644E" w14:textId="77777777" w:rsidR="00036148" w:rsidRPr="00036148" w:rsidRDefault="00036148" w:rsidP="00036148">
      <w:pPr>
        <w:jc w:val="both"/>
        <w:rPr>
          <w:b w:val="0"/>
          <w:bCs/>
          <w:color w:val="auto"/>
        </w:rPr>
      </w:pPr>
    </w:p>
    <w:p w14:paraId="63AECF6A" w14:textId="77777777" w:rsidR="00036148" w:rsidRPr="00036148" w:rsidRDefault="00036148" w:rsidP="00036148">
      <w:pPr>
        <w:jc w:val="both"/>
        <w:rPr>
          <w:b w:val="0"/>
          <w:bCs/>
          <w:color w:val="auto"/>
        </w:rPr>
      </w:pPr>
      <w:r w:rsidRPr="00036148">
        <w:rPr>
          <w:b w:val="0"/>
          <w:bCs/>
          <w:color w:val="auto"/>
        </w:rPr>
        <w:t># Question 2: ------------------------------------------------</w:t>
      </w:r>
    </w:p>
    <w:p w14:paraId="4457EF7F" w14:textId="77777777" w:rsidR="00036148" w:rsidRPr="00036148" w:rsidRDefault="00036148" w:rsidP="00036148">
      <w:pPr>
        <w:jc w:val="both"/>
        <w:rPr>
          <w:b w:val="0"/>
          <w:bCs/>
          <w:color w:val="auto"/>
        </w:rPr>
      </w:pPr>
    </w:p>
    <w:p w14:paraId="7C8BBABE" w14:textId="77777777" w:rsidR="00036148" w:rsidRPr="00036148" w:rsidRDefault="00036148" w:rsidP="00036148">
      <w:pPr>
        <w:jc w:val="both"/>
        <w:rPr>
          <w:b w:val="0"/>
          <w:bCs/>
          <w:color w:val="auto"/>
        </w:rPr>
      </w:pPr>
      <w:r w:rsidRPr="00036148">
        <w:rPr>
          <w:b w:val="0"/>
          <w:bCs/>
          <w:color w:val="auto"/>
        </w:rPr>
        <w:t># According to the Bureau of Transportation Statistics, on-time performance by the airlines is described as follows:</w:t>
      </w:r>
    </w:p>
    <w:p w14:paraId="17880289" w14:textId="77777777" w:rsidR="00036148" w:rsidRPr="00036148" w:rsidRDefault="00036148" w:rsidP="00036148">
      <w:pPr>
        <w:jc w:val="both"/>
        <w:rPr>
          <w:b w:val="0"/>
          <w:bCs/>
          <w:color w:val="auto"/>
        </w:rPr>
      </w:pPr>
      <w:r w:rsidRPr="00036148">
        <w:rPr>
          <w:b w:val="0"/>
          <w:bCs/>
          <w:color w:val="auto"/>
        </w:rPr>
        <w:t># Action                                                |</w:t>
      </w:r>
      <w:r w:rsidRPr="00036148">
        <w:rPr>
          <w:b w:val="0"/>
          <w:bCs/>
          <w:color w:val="auto"/>
        </w:rPr>
        <w:tab/>
        <w:t>% of Time</w:t>
      </w:r>
    </w:p>
    <w:p w14:paraId="57D610D1" w14:textId="77777777" w:rsidR="00036148" w:rsidRPr="00036148" w:rsidRDefault="00036148" w:rsidP="00036148">
      <w:pPr>
        <w:jc w:val="both"/>
        <w:rPr>
          <w:b w:val="0"/>
          <w:bCs/>
          <w:color w:val="auto"/>
        </w:rPr>
      </w:pPr>
      <w:r w:rsidRPr="00036148">
        <w:rPr>
          <w:b w:val="0"/>
          <w:bCs/>
          <w:color w:val="auto"/>
        </w:rPr>
        <w:t># On time                                               |</w:t>
      </w:r>
      <w:r w:rsidRPr="00036148">
        <w:rPr>
          <w:b w:val="0"/>
          <w:bCs/>
          <w:color w:val="auto"/>
        </w:rPr>
        <w:tab/>
        <w:t>70.8</w:t>
      </w:r>
    </w:p>
    <w:p w14:paraId="4A5013F7" w14:textId="77777777" w:rsidR="00036148" w:rsidRPr="00036148" w:rsidRDefault="00036148" w:rsidP="00036148">
      <w:pPr>
        <w:jc w:val="both"/>
        <w:rPr>
          <w:b w:val="0"/>
          <w:bCs/>
          <w:color w:val="auto"/>
        </w:rPr>
      </w:pPr>
      <w:r w:rsidRPr="00036148">
        <w:rPr>
          <w:b w:val="0"/>
          <w:bCs/>
          <w:color w:val="auto"/>
        </w:rPr>
        <w:t># National Aviation System delay                        |</w:t>
      </w:r>
      <w:r w:rsidRPr="00036148">
        <w:rPr>
          <w:b w:val="0"/>
          <w:bCs/>
          <w:color w:val="auto"/>
        </w:rPr>
        <w:tab/>
        <w:t>8.2</w:t>
      </w:r>
    </w:p>
    <w:p w14:paraId="7D1AD619" w14:textId="77777777" w:rsidR="00036148" w:rsidRPr="00036148" w:rsidRDefault="00036148" w:rsidP="00036148">
      <w:pPr>
        <w:jc w:val="both"/>
        <w:rPr>
          <w:b w:val="0"/>
          <w:bCs/>
          <w:color w:val="auto"/>
        </w:rPr>
      </w:pPr>
      <w:r w:rsidRPr="00036148">
        <w:rPr>
          <w:b w:val="0"/>
          <w:bCs/>
          <w:color w:val="auto"/>
        </w:rPr>
        <w:t># Aircraft arriving late                                |</w:t>
      </w:r>
      <w:r w:rsidRPr="00036148">
        <w:rPr>
          <w:b w:val="0"/>
          <w:bCs/>
          <w:color w:val="auto"/>
        </w:rPr>
        <w:tab/>
        <w:t>9.0</w:t>
      </w:r>
    </w:p>
    <w:p w14:paraId="09948874" w14:textId="77777777" w:rsidR="00036148" w:rsidRPr="00036148" w:rsidRDefault="00036148" w:rsidP="00036148">
      <w:pPr>
        <w:jc w:val="both"/>
        <w:rPr>
          <w:b w:val="0"/>
          <w:bCs/>
          <w:color w:val="auto"/>
        </w:rPr>
      </w:pPr>
      <w:r w:rsidRPr="00036148">
        <w:rPr>
          <w:b w:val="0"/>
          <w:bCs/>
          <w:color w:val="auto"/>
        </w:rPr>
        <w:t># Other (because of weather and other conditions)       |</w:t>
      </w:r>
      <w:r w:rsidRPr="00036148">
        <w:rPr>
          <w:b w:val="0"/>
          <w:bCs/>
          <w:color w:val="auto"/>
        </w:rPr>
        <w:tab/>
        <w:t>12.0</w:t>
      </w:r>
    </w:p>
    <w:p w14:paraId="224377ED" w14:textId="77777777" w:rsidR="00036148" w:rsidRPr="00036148" w:rsidRDefault="00036148" w:rsidP="00036148">
      <w:pPr>
        <w:jc w:val="both"/>
        <w:rPr>
          <w:b w:val="0"/>
          <w:bCs/>
          <w:color w:val="auto"/>
        </w:rPr>
      </w:pPr>
    </w:p>
    <w:p w14:paraId="115C71E7" w14:textId="77777777" w:rsidR="00036148" w:rsidRPr="00036148" w:rsidRDefault="00036148" w:rsidP="00036148">
      <w:pPr>
        <w:jc w:val="both"/>
        <w:rPr>
          <w:b w:val="0"/>
          <w:bCs/>
          <w:color w:val="auto"/>
        </w:rPr>
      </w:pPr>
      <w:r w:rsidRPr="00036148">
        <w:rPr>
          <w:b w:val="0"/>
          <w:bCs/>
          <w:color w:val="auto"/>
        </w:rPr>
        <w:t xml:space="preserve"># Records of 200 randomly selected flights for a major airline company showed that 125 planes were on time; </w:t>
      </w:r>
    </w:p>
    <w:p w14:paraId="228A643E" w14:textId="77777777" w:rsidR="00036148" w:rsidRPr="00036148" w:rsidRDefault="00036148" w:rsidP="00036148">
      <w:pPr>
        <w:jc w:val="both"/>
        <w:rPr>
          <w:b w:val="0"/>
          <w:bCs/>
          <w:color w:val="auto"/>
        </w:rPr>
      </w:pPr>
      <w:r w:rsidRPr="00036148">
        <w:rPr>
          <w:b w:val="0"/>
          <w:bCs/>
          <w:color w:val="auto"/>
        </w:rPr>
        <w:t># 40 were delayed because of weather, 10 because of a National Aviation System delay, and the rest because of arriving late.</w:t>
      </w:r>
    </w:p>
    <w:p w14:paraId="32345047" w14:textId="77777777" w:rsidR="00036148" w:rsidRPr="00036148" w:rsidRDefault="00036148" w:rsidP="00036148">
      <w:pPr>
        <w:jc w:val="both"/>
        <w:rPr>
          <w:b w:val="0"/>
          <w:bCs/>
          <w:color w:val="auto"/>
        </w:rPr>
      </w:pPr>
      <w:r w:rsidRPr="00036148">
        <w:rPr>
          <w:b w:val="0"/>
          <w:bCs/>
          <w:color w:val="auto"/>
        </w:rPr>
        <w:t># At α = 0.05, do these results differ from the government’s statistics?</w:t>
      </w:r>
    </w:p>
    <w:p w14:paraId="1BF87EA6" w14:textId="77777777" w:rsidR="00036148" w:rsidRPr="00036148" w:rsidRDefault="00036148" w:rsidP="00036148">
      <w:pPr>
        <w:jc w:val="both"/>
        <w:rPr>
          <w:b w:val="0"/>
          <w:bCs/>
          <w:color w:val="auto"/>
        </w:rPr>
      </w:pPr>
    </w:p>
    <w:p w14:paraId="271F6B64" w14:textId="77777777" w:rsidR="00036148" w:rsidRPr="00036148" w:rsidRDefault="00036148" w:rsidP="00036148">
      <w:pPr>
        <w:jc w:val="both"/>
        <w:rPr>
          <w:b w:val="0"/>
          <w:bCs/>
          <w:color w:val="auto"/>
        </w:rPr>
      </w:pPr>
      <w:r w:rsidRPr="00036148">
        <w:rPr>
          <w:b w:val="0"/>
          <w:bCs/>
          <w:color w:val="auto"/>
        </w:rPr>
        <w:t># Stating the Hypothesis:</w:t>
      </w:r>
    </w:p>
    <w:p w14:paraId="7B67A0EF" w14:textId="77777777" w:rsidR="00036148" w:rsidRPr="00036148" w:rsidRDefault="00036148" w:rsidP="00036148">
      <w:pPr>
        <w:jc w:val="both"/>
        <w:rPr>
          <w:b w:val="0"/>
          <w:bCs/>
          <w:color w:val="auto"/>
        </w:rPr>
      </w:pPr>
      <w:r w:rsidRPr="00036148">
        <w:rPr>
          <w:b w:val="0"/>
          <w:bCs/>
          <w:color w:val="auto"/>
        </w:rPr>
        <w:t># H0: The results from the government statistic is correct and valid</w:t>
      </w:r>
    </w:p>
    <w:p w14:paraId="5195E736" w14:textId="77777777" w:rsidR="00036148" w:rsidRPr="00036148" w:rsidRDefault="00036148" w:rsidP="00036148">
      <w:pPr>
        <w:jc w:val="both"/>
        <w:rPr>
          <w:b w:val="0"/>
          <w:bCs/>
          <w:color w:val="auto"/>
        </w:rPr>
      </w:pPr>
      <w:r w:rsidRPr="00036148">
        <w:rPr>
          <w:b w:val="0"/>
          <w:bCs/>
          <w:color w:val="auto"/>
        </w:rPr>
        <w:t># H1: The results differ from the government statistic</w:t>
      </w:r>
    </w:p>
    <w:p w14:paraId="7ED3DC27" w14:textId="77777777" w:rsidR="00036148" w:rsidRPr="00036148" w:rsidRDefault="00036148" w:rsidP="00036148">
      <w:pPr>
        <w:jc w:val="both"/>
        <w:rPr>
          <w:b w:val="0"/>
          <w:bCs/>
          <w:color w:val="auto"/>
        </w:rPr>
      </w:pPr>
    </w:p>
    <w:p w14:paraId="20B1C6B2" w14:textId="77777777" w:rsidR="00036148" w:rsidRPr="00036148" w:rsidRDefault="00036148" w:rsidP="00036148">
      <w:pPr>
        <w:jc w:val="both"/>
        <w:rPr>
          <w:b w:val="0"/>
          <w:bCs/>
          <w:color w:val="auto"/>
        </w:rPr>
      </w:pPr>
      <w:r w:rsidRPr="00036148">
        <w:rPr>
          <w:b w:val="0"/>
          <w:bCs/>
          <w:color w:val="auto"/>
        </w:rPr>
        <w:t># df = (number of rows - 1) * (number of columns -1)</w:t>
      </w:r>
    </w:p>
    <w:p w14:paraId="5F205E53" w14:textId="77777777" w:rsidR="00036148" w:rsidRPr="00036148" w:rsidRDefault="00036148" w:rsidP="00036148">
      <w:pPr>
        <w:jc w:val="both"/>
        <w:rPr>
          <w:b w:val="0"/>
          <w:bCs/>
          <w:color w:val="auto"/>
        </w:rPr>
      </w:pPr>
      <w:r w:rsidRPr="00036148">
        <w:rPr>
          <w:b w:val="0"/>
          <w:bCs/>
          <w:color w:val="auto"/>
        </w:rPr>
        <w:t># Critical Value = qchisq(alpha, df, lower.tail = F)</w:t>
      </w:r>
    </w:p>
    <w:p w14:paraId="77CF70D0" w14:textId="77777777" w:rsidR="00036148" w:rsidRPr="00036148" w:rsidRDefault="00036148" w:rsidP="00036148">
      <w:pPr>
        <w:jc w:val="both"/>
        <w:rPr>
          <w:b w:val="0"/>
          <w:bCs/>
          <w:color w:val="auto"/>
        </w:rPr>
      </w:pPr>
    </w:p>
    <w:p w14:paraId="6C27D385" w14:textId="77777777" w:rsidR="00036148" w:rsidRPr="00036148" w:rsidRDefault="00036148" w:rsidP="00036148">
      <w:pPr>
        <w:jc w:val="both"/>
        <w:rPr>
          <w:b w:val="0"/>
          <w:bCs/>
          <w:color w:val="auto"/>
        </w:rPr>
      </w:pPr>
      <w:r w:rsidRPr="00036148">
        <w:rPr>
          <w:b w:val="0"/>
          <w:bCs/>
          <w:color w:val="auto"/>
        </w:rPr>
        <w:t>cvalue_AirlinePerformace &lt;- qchisq(0.05, 3, lower.tail = F)</w:t>
      </w:r>
    </w:p>
    <w:p w14:paraId="4EEA8E2D" w14:textId="77777777" w:rsidR="00036148" w:rsidRPr="00036148" w:rsidRDefault="00036148" w:rsidP="00036148">
      <w:pPr>
        <w:jc w:val="both"/>
        <w:rPr>
          <w:b w:val="0"/>
          <w:bCs/>
          <w:color w:val="auto"/>
        </w:rPr>
      </w:pPr>
      <w:r w:rsidRPr="00036148">
        <w:rPr>
          <w:b w:val="0"/>
          <w:bCs/>
          <w:color w:val="auto"/>
        </w:rPr>
        <w:t>cvalue_AirlinePerformace</w:t>
      </w:r>
    </w:p>
    <w:p w14:paraId="175D2DBD" w14:textId="77777777" w:rsidR="00036148" w:rsidRPr="00036148" w:rsidRDefault="00036148" w:rsidP="00036148">
      <w:pPr>
        <w:jc w:val="both"/>
        <w:rPr>
          <w:b w:val="0"/>
          <w:bCs/>
          <w:color w:val="auto"/>
        </w:rPr>
      </w:pPr>
    </w:p>
    <w:p w14:paraId="6CB079E2" w14:textId="77777777" w:rsidR="00036148" w:rsidRPr="00036148" w:rsidRDefault="00036148" w:rsidP="00036148">
      <w:pPr>
        <w:jc w:val="both"/>
        <w:rPr>
          <w:b w:val="0"/>
          <w:bCs/>
          <w:color w:val="auto"/>
        </w:rPr>
      </w:pPr>
      <w:r w:rsidRPr="00036148">
        <w:rPr>
          <w:b w:val="0"/>
          <w:bCs/>
          <w:color w:val="auto"/>
        </w:rPr>
        <w:t>alpha_2 &lt;- 0.05</w:t>
      </w:r>
    </w:p>
    <w:p w14:paraId="4940C538" w14:textId="77777777" w:rsidR="00036148" w:rsidRPr="00036148" w:rsidRDefault="00036148" w:rsidP="00036148">
      <w:pPr>
        <w:jc w:val="both"/>
        <w:rPr>
          <w:b w:val="0"/>
          <w:bCs/>
          <w:color w:val="auto"/>
        </w:rPr>
      </w:pPr>
    </w:p>
    <w:p w14:paraId="54DAC165" w14:textId="77777777" w:rsidR="00036148" w:rsidRPr="00036148" w:rsidRDefault="00036148" w:rsidP="00036148">
      <w:pPr>
        <w:jc w:val="both"/>
        <w:rPr>
          <w:b w:val="0"/>
          <w:bCs/>
          <w:color w:val="auto"/>
        </w:rPr>
      </w:pPr>
      <w:r w:rsidRPr="00036148">
        <w:rPr>
          <w:b w:val="0"/>
          <w:bCs/>
          <w:color w:val="auto"/>
        </w:rPr>
        <w:t>observed_2 &lt;- c(125, 40, 10, 25)</w:t>
      </w:r>
    </w:p>
    <w:p w14:paraId="673A278A" w14:textId="77777777" w:rsidR="00036148" w:rsidRPr="00036148" w:rsidRDefault="00036148" w:rsidP="00036148">
      <w:pPr>
        <w:jc w:val="both"/>
        <w:rPr>
          <w:b w:val="0"/>
          <w:bCs/>
          <w:color w:val="auto"/>
        </w:rPr>
      </w:pPr>
    </w:p>
    <w:p w14:paraId="3D0BCFE5" w14:textId="77777777" w:rsidR="00036148" w:rsidRPr="00036148" w:rsidRDefault="00036148" w:rsidP="00036148">
      <w:pPr>
        <w:jc w:val="both"/>
        <w:rPr>
          <w:b w:val="0"/>
          <w:bCs/>
          <w:color w:val="auto"/>
        </w:rPr>
      </w:pPr>
      <w:r w:rsidRPr="00036148">
        <w:rPr>
          <w:b w:val="0"/>
          <w:bCs/>
          <w:color w:val="auto"/>
        </w:rPr>
        <w:lastRenderedPageBreak/>
        <w:t>exp_prob_2 &lt;- c(0.708, 0.12, 0.082, 0.09)</w:t>
      </w:r>
    </w:p>
    <w:p w14:paraId="09335A36" w14:textId="77777777" w:rsidR="00036148" w:rsidRPr="00036148" w:rsidRDefault="00036148" w:rsidP="00036148">
      <w:pPr>
        <w:jc w:val="both"/>
        <w:rPr>
          <w:b w:val="0"/>
          <w:bCs/>
          <w:color w:val="auto"/>
        </w:rPr>
      </w:pPr>
    </w:p>
    <w:p w14:paraId="1218912D" w14:textId="77777777" w:rsidR="00036148" w:rsidRPr="00036148" w:rsidRDefault="00036148" w:rsidP="00036148">
      <w:pPr>
        <w:jc w:val="both"/>
        <w:rPr>
          <w:b w:val="0"/>
          <w:bCs/>
          <w:color w:val="auto"/>
        </w:rPr>
      </w:pPr>
      <w:r w:rsidRPr="00036148">
        <w:rPr>
          <w:b w:val="0"/>
          <w:bCs/>
          <w:color w:val="auto"/>
        </w:rPr>
        <w:t>ChisqTest_Result_AirlinePerformace &lt;- chisq.test(x = observed_2, p = exp_prob_2)</w:t>
      </w:r>
    </w:p>
    <w:p w14:paraId="538630BB" w14:textId="77777777" w:rsidR="00036148" w:rsidRPr="00036148" w:rsidRDefault="00036148" w:rsidP="00036148">
      <w:pPr>
        <w:jc w:val="both"/>
        <w:rPr>
          <w:b w:val="0"/>
          <w:bCs/>
          <w:color w:val="auto"/>
        </w:rPr>
      </w:pPr>
    </w:p>
    <w:p w14:paraId="5E08576A" w14:textId="77777777" w:rsidR="00036148" w:rsidRPr="00036148" w:rsidRDefault="00036148" w:rsidP="00036148">
      <w:pPr>
        <w:jc w:val="both"/>
        <w:rPr>
          <w:b w:val="0"/>
          <w:bCs/>
          <w:color w:val="auto"/>
        </w:rPr>
      </w:pPr>
      <w:r w:rsidRPr="00036148">
        <w:rPr>
          <w:b w:val="0"/>
          <w:bCs/>
          <w:color w:val="auto"/>
        </w:rPr>
        <w:t>ChisqTest_Result_AirlinePerformace$statistic</w:t>
      </w:r>
    </w:p>
    <w:p w14:paraId="010E636A" w14:textId="77777777" w:rsidR="00036148" w:rsidRPr="00036148" w:rsidRDefault="00036148" w:rsidP="00036148">
      <w:pPr>
        <w:jc w:val="both"/>
        <w:rPr>
          <w:b w:val="0"/>
          <w:bCs/>
          <w:color w:val="auto"/>
        </w:rPr>
      </w:pPr>
      <w:r w:rsidRPr="00036148">
        <w:rPr>
          <w:b w:val="0"/>
          <w:bCs/>
          <w:color w:val="auto"/>
        </w:rPr>
        <w:t>ChisqTest_Result_AirlinePerformace$p.value</w:t>
      </w:r>
    </w:p>
    <w:p w14:paraId="20088E2F" w14:textId="77777777" w:rsidR="00036148" w:rsidRPr="00036148" w:rsidRDefault="00036148" w:rsidP="00036148">
      <w:pPr>
        <w:jc w:val="both"/>
        <w:rPr>
          <w:b w:val="0"/>
          <w:bCs/>
          <w:color w:val="auto"/>
        </w:rPr>
      </w:pPr>
      <w:r w:rsidRPr="00036148">
        <w:rPr>
          <w:b w:val="0"/>
          <w:bCs/>
          <w:color w:val="auto"/>
        </w:rPr>
        <w:t>ChisqTest_Result_AirlinePerformace$parameter</w:t>
      </w:r>
    </w:p>
    <w:p w14:paraId="03436F28" w14:textId="77777777" w:rsidR="00036148" w:rsidRPr="00036148" w:rsidRDefault="00036148" w:rsidP="00036148">
      <w:pPr>
        <w:jc w:val="both"/>
        <w:rPr>
          <w:b w:val="0"/>
          <w:bCs/>
          <w:color w:val="auto"/>
        </w:rPr>
      </w:pPr>
    </w:p>
    <w:p w14:paraId="4D0BF47C" w14:textId="77777777" w:rsidR="00036148" w:rsidRPr="00036148" w:rsidRDefault="00036148" w:rsidP="00036148">
      <w:pPr>
        <w:jc w:val="both"/>
        <w:rPr>
          <w:b w:val="0"/>
          <w:bCs/>
          <w:color w:val="auto"/>
        </w:rPr>
      </w:pPr>
      <w:r w:rsidRPr="00036148">
        <w:rPr>
          <w:b w:val="0"/>
          <w:bCs/>
          <w:color w:val="auto"/>
        </w:rPr>
        <w:t>ChisqTest_Result_AirlinePerformace</w:t>
      </w:r>
    </w:p>
    <w:p w14:paraId="5EAF1BEA" w14:textId="77777777" w:rsidR="00036148" w:rsidRPr="00036148" w:rsidRDefault="00036148" w:rsidP="00036148">
      <w:pPr>
        <w:jc w:val="both"/>
        <w:rPr>
          <w:b w:val="0"/>
          <w:bCs/>
          <w:color w:val="auto"/>
        </w:rPr>
      </w:pPr>
    </w:p>
    <w:p w14:paraId="7ECED784" w14:textId="77777777" w:rsidR="00036148" w:rsidRPr="00036148" w:rsidRDefault="00036148" w:rsidP="00036148">
      <w:pPr>
        <w:jc w:val="both"/>
        <w:rPr>
          <w:b w:val="0"/>
          <w:bCs/>
          <w:color w:val="auto"/>
        </w:rPr>
      </w:pPr>
    </w:p>
    <w:p w14:paraId="602ED84A" w14:textId="77777777" w:rsidR="00036148" w:rsidRPr="00036148" w:rsidRDefault="00036148" w:rsidP="00036148">
      <w:pPr>
        <w:jc w:val="both"/>
        <w:rPr>
          <w:b w:val="0"/>
          <w:bCs/>
          <w:color w:val="auto"/>
        </w:rPr>
      </w:pPr>
      <w:r w:rsidRPr="00036148">
        <w:rPr>
          <w:b w:val="0"/>
          <w:bCs/>
          <w:color w:val="auto"/>
        </w:rPr>
        <w:t>ifelse(ChisqTest_Result_AirlinePerformace$p.value &gt; alpha_2, "Fail to reject null hypothesis", "Reject the null hypothesis")</w:t>
      </w:r>
    </w:p>
    <w:p w14:paraId="002C7A1C" w14:textId="77777777" w:rsidR="00036148" w:rsidRPr="00036148" w:rsidRDefault="00036148" w:rsidP="00036148">
      <w:pPr>
        <w:jc w:val="both"/>
        <w:rPr>
          <w:b w:val="0"/>
          <w:bCs/>
          <w:color w:val="auto"/>
        </w:rPr>
      </w:pPr>
    </w:p>
    <w:p w14:paraId="455534E0" w14:textId="77777777" w:rsidR="00036148" w:rsidRPr="00036148" w:rsidRDefault="00036148" w:rsidP="00036148">
      <w:pPr>
        <w:jc w:val="both"/>
        <w:rPr>
          <w:b w:val="0"/>
          <w:bCs/>
          <w:color w:val="auto"/>
        </w:rPr>
      </w:pPr>
      <w:r w:rsidRPr="00036148">
        <w:rPr>
          <w:b w:val="0"/>
          <w:bCs/>
          <w:color w:val="auto"/>
        </w:rPr>
        <w:t># Reject the null Hypothesis: The results differ from the government statistic as p-value comes out to be lesser than alpha.</w:t>
      </w:r>
    </w:p>
    <w:p w14:paraId="70DA51C3" w14:textId="77777777" w:rsidR="00036148" w:rsidRPr="00036148" w:rsidRDefault="00036148" w:rsidP="00036148">
      <w:pPr>
        <w:jc w:val="both"/>
        <w:rPr>
          <w:b w:val="0"/>
          <w:bCs/>
          <w:color w:val="auto"/>
        </w:rPr>
      </w:pPr>
    </w:p>
    <w:p w14:paraId="027F8CA5" w14:textId="77777777" w:rsidR="00036148" w:rsidRPr="00036148" w:rsidRDefault="00036148" w:rsidP="00036148">
      <w:pPr>
        <w:jc w:val="both"/>
        <w:rPr>
          <w:b w:val="0"/>
          <w:bCs/>
          <w:color w:val="auto"/>
        </w:rPr>
      </w:pPr>
    </w:p>
    <w:p w14:paraId="72435182" w14:textId="77777777" w:rsidR="00036148" w:rsidRPr="00036148" w:rsidRDefault="00036148" w:rsidP="00036148">
      <w:pPr>
        <w:jc w:val="both"/>
        <w:rPr>
          <w:b w:val="0"/>
          <w:bCs/>
          <w:color w:val="auto"/>
        </w:rPr>
      </w:pPr>
    </w:p>
    <w:p w14:paraId="1B9AD195" w14:textId="77777777" w:rsidR="00036148" w:rsidRPr="00036148" w:rsidRDefault="00036148" w:rsidP="00036148">
      <w:pPr>
        <w:jc w:val="both"/>
        <w:rPr>
          <w:b w:val="0"/>
          <w:bCs/>
          <w:color w:val="auto"/>
        </w:rPr>
      </w:pPr>
    </w:p>
    <w:p w14:paraId="1D66F428" w14:textId="77777777" w:rsidR="00036148" w:rsidRPr="00036148" w:rsidRDefault="00036148" w:rsidP="00036148">
      <w:pPr>
        <w:jc w:val="both"/>
        <w:rPr>
          <w:b w:val="0"/>
          <w:bCs/>
          <w:color w:val="auto"/>
        </w:rPr>
      </w:pPr>
      <w:r w:rsidRPr="00036148">
        <w:rPr>
          <w:b w:val="0"/>
          <w:bCs/>
          <w:color w:val="auto"/>
        </w:rPr>
        <w:t># Question 3: ------------------------------------------------</w:t>
      </w:r>
    </w:p>
    <w:p w14:paraId="11B170C2" w14:textId="77777777" w:rsidR="00036148" w:rsidRPr="00036148" w:rsidRDefault="00036148" w:rsidP="00036148">
      <w:pPr>
        <w:jc w:val="both"/>
        <w:rPr>
          <w:b w:val="0"/>
          <w:bCs/>
          <w:color w:val="auto"/>
        </w:rPr>
      </w:pPr>
    </w:p>
    <w:p w14:paraId="5F3F8E3A" w14:textId="77777777" w:rsidR="00036148" w:rsidRPr="00036148" w:rsidRDefault="00036148" w:rsidP="00036148">
      <w:pPr>
        <w:jc w:val="both"/>
        <w:rPr>
          <w:b w:val="0"/>
          <w:bCs/>
          <w:color w:val="auto"/>
        </w:rPr>
      </w:pPr>
      <w:r w:rsidRPr="00036148">
        <w:rPr>
          <w:b w:val="0"/>
          <w:bCs/>
          <w:color w:val="auto"/>
        </w:rPr>
        <w:t xml:space="preserve"># Are movie admissions related to ethnicity? A 2014 study indicated the following numbers of admissions (in thousands) for two different years. </w:t>
      </w:r>
    </w:p>
    <w:p w14:paraId="2440396A" w14:textId="77777777" w:rsidR="00036148" w:rsidRPr="00036148" w:rsidRDefault="00036148" w:rsidP="00036148">
      <w:pPr>
        <w:jc w:val="both"/>
        <w:rPr>
          <w:b w:val="0"/>
          <w:bCs/>
          <w:color w:val="auto"/>
        </w:rPr>
      </w:pPr>
      <w:r w:rsidRPr="00036148">
        <w:rPr>
          <w:b w:val="0"/>
          <w:bCs/>
          <w:color w:val="auto"/>
        </w:rPr>
        <w:t># At the 0.05 level of significance, can it be concluded that movie attendance by year was dependent upon ethnicity?</w:t>
      </w:r>
    </w:p>
    <w:p w14:paraId="4EE75207" w14:textId="77777777" w:rsidR="00036148" w:rsidRPr="00036148" w:rsidRDefault="00036148" w:rsidP="00036148">
      <w:pPr>
        <w:jc w:val="both"/>
        <w:rPr>
          <w:b w:val="0"/>
          <w:bCs/>
          <w:color w:val="auto"/>
        </w:rPr>
      </w:pPr>
      <w:r w:rsidRPr="00036148">
        <w:rPr>
          <w:b w:val="0"/>
          <w:bCs/>
          <w:color w:val="auto"/>
        </w:rPr>
        <w:t xml:space="preserve">  </w:t>
      </w:r>
    </w:p>
    <w:p w14:paraId="1B42AB11" w14:textId="77777777" w:rsidR="00036148" w:rsidRPr="00036148" w:rsidRDefault="00036148" w:rsidP="00036148">
      <w:pPr>
        <w:jc w:val="both"/>
        <w:rPr>
          <w:b w:val="0"/>
          <w:bCs/>
          <w:color w:val="auto"/>
        </w:rPr>
      </w:pPr>
      <w:r w:rsidRPr="00036148">
        <w:rPr>
          <w:b w:val="0"/>
          <w:bCs/>
          <w:color w:val="auto"/>
        </w:rPr>
        <w:t>#         Caucasian</w:t>
      </w:r>
      <w:r w:rsidRPr="00036148">
        <w:rPr>
          <w:b w:val="0"/>
          <w:bCs/>
          <w:color w:val="auto"/>
        </w:rPr>
        <w:tab/>
        <w:t>|  Hispanic</w:t>
      </w:r>
      <w:r w:rsidRPr="00036148">
        <w:rPr>
          <w:b w:val="0"/>
          <w:bCs/>
          <w:color w:val="auto"/>
        </w:rPr>
        <w:tab/>
        <w:t xml:space="preserve">  |   African American</w:t>
      </w:r>
      <w:r w:rsidRPr="00036148">
        <w:rPr>
          <w:b w:val="0"/>
          <w:bCs/>
          <w:color w:val="auto"/>
        </w:rPr>
        <w:tab/>
        <w:t xml:space="preserve">  |    Other</w:t>
      </w:r>
    </w:p>
    <w:p w14:paraId="67A95A74" w14:textId="77777777" w:rsidR="00036148" w:rsidRPr="00036148" w:rsidRDefault="00036148" w:rsidP="00036148">
      <w:pPr>
        <w:jc w:val="both"/>
        <w:rPr>
          <w:b w:val="0"/>
          <w:bCs/>
          <w:color w:val="auto"/>
        </w:rPr>
      </w:pPr>
      <w:r w:rsidRPr="00036148">
        <w:rPr>
          <w:b w:val="0"/>
          <w:bCs/>
          <w:color w:val="auto"/>
        </w:rPr>
        <w:t># 2013</w:t>
      </w:r>
      <w:r w:rsidRPr="00036148">
        <w:rPr>
          <w:b w:val="0"/>
          <w:bCs/>
          <w:color w:val="auto"/>
        </w:rPr>
        <w:tab/>
        <w:t xml:space="preserve">      724</w:t>
      </w:r>
      <w:r w:rsidRPr="00036148">
        <w:rPr>
          <w:b w:val="0"/>
          <w:bCs/>
          <w:color w:val="auto"/>
        </w:rPr>
        <w:tab/>
        <w:t xml:space="preserve">  |     335</w:t>
      </w:r>
      <w:r w:rsidRPr="00036148">
        <w:rPr>
          <w:b w:val="0"/>
          <w:bCs/>
          <w:color w:val="auto"/>
        </w:rPr>
        <w:tab/>
        <w:t xml:space="preserve">    |         174</w:t>
      </w:r>
      <w:r w:rsidRPr="00036148">
        <w:rPr>
          <w:b w:val="0"/>
          <w:bCs/>
          <w:color w:val="auto"/>
        </w:rPr>
        <w:tab/>
        <w:t xml:space="preserve">          |     107</w:t>
      </w:r>
    </w:p>
    <w:p w14:paraId="67000594" w14:textId="77777777" w:rsidR="00036148" w:rsidRPr="00036148" w:rsidRDefault="00036148" w:rsidP="00036148">
      <w:pPr>
        <w:jc w:val="both"/>
        <w:rPr>
          <w:b w:val="0"/>
          <w:bCs/>
          <w:color w:val="auto"/>
        </w:rPr>
      </w:pPr>
      <w:r w:rsidRPr="00036148">
        <w:rPr>
          <w:b w:val="0"/>
          <w:bCs/>
          <w:color w:val="auto"/>
        </w:rPr>
        <w:t># 2014</w:t>
      </w:r>
      <w:r w:rsidRPr="00036148">
        <w:rPr>
          <w:b w:val="0"/>
          <w:bCs/>
          <w:color w:val="auto"/>
        </w:rPr>
        <w:tab/>
        <w:t xml:space="preserve">      370</w:t>
      </w:r>
      <w:r w:rsidRPr="00036148">
        <w:rPr>
          <w:b w:val="0"/>
          <w:bCs/>
          <w:color w:val="auto"/>
        </w:rPr>
        <w:tab/>
        <w:t xml:space="preserve">  |     292</w:t>
      </w:r>
      <w:r w:rsidRPr="00036148">
        <w:rPr>
          <w:b w:val="0"/>
          <w:bCs/>
          <w:color w:val="auto"/>
        </w:rPr>
        <w:tab/>
        <w:t xml:space="preserve">    |         152</w:t>
      </w:r>
      <w:r w:rsidRPr="00036148">
        <w:rPr>
          <w:b w:val="0"/>
          <w:bCs/>
          <w:color w:val="auto"/>
        </w:rPr>
        <w:tab/>
        <w:t xml:space="preserve">          |     140</w:t>
      </w:r>
    </w:p>
    <w:p w14:paraId="06E2FF1F" w14:textId="77777777" w:rsidR="00036148" w:rsidRPr="00036148" w:rsidRDefault="00036148" w:rsidP="00036148">
      <w:pPr>
        <w:jc w:val="both"/>
        <w:rPr>
          <w:b w:val="0"/>
          <w:bCs/>
          <w:color w:val="auto"/>
        </w:rPr>
      </w:pPr>
    </w:p>
    <w:p w14:paraId="4D620182" w14:textId="77777777" w:rsidR="00036148" w:rsidRPr="00036148" w:rsidRDefault="00036148" w:rsidP="00036148">
      <w:pPr>
        <w:jc w:val="both"/>
        <w:rPr>
          <w:b w:val="0"/>
          <w:bCs/>
          <w:color w:val="auto"/>
        </w:rPr>
      </w:pPr>
      <w:r w:rsidRPr="00036148">
        <w:rPr>
          <w:b w:val="0"/>
          <w:bCs/>
          <w:color w:val="auto"/>
        </w:rPr>
        <w:t># Stating the Hypothesis:</w:t>
      </w:r>
    </w:p>
    <w:p w14:paraId="43E0A960" w14:textId="77777777" w:rsidR="00036148" w:rsidRPr="00036148" w:rsidRDefault="00036148" w:rsidP="00036148">
      <w:pPr>
        <w:jc w:val="both"/>
        <w:rPr>
          <w:b w:val="0"/>
          <w:bCs/>
          <w:color w:val="auto"/>
        </w:rPr>
      </w:pPr>
      <w:r w:rsidRPr="00036148">
        <w:rPr>
          <w:b w:val="0"/>
          <w:bCs/>
          <w:color w:val="auto"/>
        </w:rPr>
        <w:t># H0: The movie attendance by year is independent of ethnicity</w:t>
      </w:r>
    </w:p>
    <w:p w14:paraId="1CCE96DA" w14:textId="77777777" w:rsidR="00036148" w:rsidRPr="00036148" w:rsidRDefault="00036148" w:rsidP="00036148">
      <w:pPr>
        <w:jc w:val="both"/>
        <w:rPr>
          <w:b w:val="0"/>
          <w:bCs/>
          <w:color w:val="auto"/>
        </w:rPr>
      </w:pPr>
      <w:r w:rsidRPr="00036148">
        <w:rPr>
          <w:b w:val="0"/>
          <w:bCs/>
          <w:color w:val="auto"/>
        </w:rPr>
        <w:lastRenderedPageBreak/>
        <w:t># H1: The movie attendance by year is dependent of ethnicity</w:t>
      </w:r>
    </w:p>
    <w:p w14:paraId="3C7DEDE8" w14:textId="77777777" w:rsidR="00036148" w:rsidRPr="00036148" w:rsidRDefault="00036148" w:rsidP="00036148">
      <w:pPr>
        <w:jc w:val="both"/>
        <w:rPr>
          <w:b w:val="0"/>
          <w:bCs/>
          <w:color w:val="auto"/>
        </w:rPr>
      </w:pPr>
    </w:p>
    <w:p w14:paraId="461CA669" w14:textId="77777777" w:rsidR="00036148" w:rsidRPr="00036148" w:rsidRDefault="00036148" w:rsidP="00036148">
      <w:pPr>
        <w:jc w:val="both"/>
        <w:rPr>
          <w:b w:val="0"/>
          <w:bCs/>
          <w:color w:val="auto"/>
        </w:rPr>
      </w:pPr>
      <w:r w:rsidRPr="00036148">
        <w:rPr>
          <w:b w:val="0"/>
          <w:bCs/>
          <w:color w:val="auto"/>
        </w:rPr>
        <w:t># df = (number of rows - 1) * (number of columns -1)</w:t>
      </w:r>
    </w:p>
    <w:p w14:paraId="5428EEC6" w14:textId="77777777" w:rsidR="00036148" w:rsidRPr="00036148" w:rsidRDefault="00036148" w:rsidP="00036148">
      <w:pPr>
        <w:jc w:val="both"/>
        <w:rPr>
          <w:b w:val="0"/>
          <w:bCs/>
          <w:color w:val="auto"/>
        </w:rPr>
      </w:pPr>
      <w:r w:rsidRPr="00036148">
        <w:rPr>
          <w:b w:val="0"/>
          <w:bCs/>
          <w:color w:val="auto"/>
        </w:rPr>
        <w:t># Critical Value = qchisq(alpha, df, lower.tail = F)</w:t>
      </w:r>
    </w:p>
    <w:p w14:paraId="415CF999" w14:textId="77777777" w:rsidR="00036148" w:rsidRPr="00036148" w:rsidRDefault="00036148" w:rsidP="00036148">
      <w:pPr>
        <w:jc w:val="both"/>
        <w:rPr>
          <w:b w:val="0"/>
          <w:bCs/>
          <w:color w:val="auto"/>
        </w:rPr>
      </w:pPr>
    </w:p>
    <w:p w14:paraId="26E029FE" w14:textId="77777777" w:rsidR="00036148" w:rsidRPr="00036148" w:rsidRDefault="00036148" w:rsidP="00036148">
      <w:pPr>
        <w:jc w:val="both"/>
        <w:rPr>
          <w:b w:val="0"/>
          <w:bCs/>
          <w:color w:val="auto"/>
        </w:rPr>
      </w:pPr>
      <w:r w:rsidRPr="00036148">
        <w:rPr>
          <w:b w:val="0"/>
          <w:bCs/>
          <w:color w:val="auto"/>
        </w:rPr>
        <w:t>cvalue_EthnicityAttendance &lt;- qchisq(0.05, 3, lower.tail = F)</w:t>
      </w:r>
    </w:p>
    <w:p w14:paraId="00B7ACB9" w14:textId="77777777" w:rsidR="00036148" w:rsidRPr="00036148" w:rsidRDefault="00036148" w:rsidP="00036148">
      <w:pPr>
        <w:jc w:val="both"/>
        <w:rPr>
          <w:b w:val="0"/>
          <w:bCs/>
          <w:color w:val="auto"/>
        </w:rPr>
      </w:pPr>
      <w:r w:rsidRPr="00036148">
        <w:rPr>
          <w:b w:val="0"/>
          <w:bCs/>
          <w:color w:val="auto"/>
        </w:rPr>
        <w:t>cvalue_EthnicityAttendance</w:t>
      </w:r>
    </w:p>
    <w:p w14:paraId="2169F892" w14:textId="77777777" w:rsidR="00036148" w:rsidRPr="00036148" w:rsidRDefault="00036148" w:rsidP="00036148">
      <w:pPr>
        <w:jc w:val="both"/>
        <w:rPr>
          <w:b w:val="0"/>
          <w:bCs/>
          <w:color w:val="auto"/>
        </w:rPr>
      </w:pPr>
    </w:p>
    <w:p w14:paraId="7971B7D4" w14:textId="77777777" w:rsidR="00036148" w:rsidRPr="00036148" w:rsidRDefault="00036148" w:rsidP="00036148">
      <w:pPr>
        <w:jc w:val="both"/>
        <w:rPr>
          <w:b w:val="0"/>
          <w:bCs/>
          <w:color w:val="auto"/>
        </w:rPr>
      </w:pPr>
      <w:r w:rsidRPr="00036148">
        <w:rPr>
          <w:b w:val="0"/>
          <w:bCs/>
          <w:color w:val="auto"/>
        </w:rPr>
        <w:t>alpha_3 &lt;- 0.05</w:t>
      </w:r>
    </w:p>
    <w:p w14:paraId="1AA62D9A" w14:textId="77777777" w:rsidR="00036148" w:rsidRPr="00036148" w:rsidRDefault="00036148" w:rsidP="00036148">
      <w:pPr>
        <w:jc w:val="both"/>
        <w:rPr>
          <w:b w:val="0"/>
          <w:bCs/>
          <w:color w:val="auto"/>
        </w:rPr>
      </w:pPr>
    </w:p>
    <w:p w14:paraId="74302643" w14:textId="77777777" w:rsidR="00036148" w:rsidRPr="00036148" w:rsidRDefault="00036148" w:rsidP="00036148">
      <w:pPr>
        <w:jc w:val="both"/>
        <w:rPr>
          <w:b w:val="0"/>
          <w:bCs/>
          <w:color w:val="auto"/>
        </w:rPr>
      </w:pPr>
      <w:r w:rsidRPr="00036148">
        <w:rPr>
          <w:b w:val="0"/>
          <w:bCs/>
          <w:color w:val="auto"/>
        </w:rPr>
        <w:t>Yr2013 &lt;- c(724, 335, 174, 107)</w:t>
      </w:r>
    </w:p>
    <w:p w14:paraId="7638D6D1" w14:textId="77777777" w:rsidR="00036148" w:rsidRPr="00036148" w:rsidRDefault="00036148" w:rsidP="00036148">
      <w:pPr>
        <w:jc w:val="both"/>
        <w:rPr>
          <w:b w:val="0"/>
          <w:bCs/>
          <w:color w:val="auto"/>
        </w:rPr>
      </w:pPr>
      <w:r w:rsidRPr="00036148">
        <w:rPr>
          <w:b w:val="0"/>
          <w:bCs/>
          <w:color w:val="auto"/>
        </w:rPr>
        <w:t>Yr2014 &lt;- c(370, 292, 152, 140)</w:t>
      </w:r>
    </w:p>
    <w:p w14:paraId="7D960124" w14:textId="77777777" w:rsidR="00036148" w:rsidRPr="00036148" w:rsidRDefault="00036148" w:rsidP="00036148">
      <w:pPr>
        <w:jc w:val="both"/>
        <w:rPr>
          <w:b w:val="0"/>
          <w:bCs/>
          <w:color w:val="auto"/>
        </w:rPr>
      </w:pPr>
    </w:p>
    <w:p w14:paraId="7EB6AD99" w14:textId="77777777" w:rsidR="00036148" w:rsidRPr="00036148" w:rsidRDefault="00036148" w:rsidP="00036148">
      <w:pPr>
        <w:jc w:val="both"/>
        <w:rPr>
          <w:b w:val="0"/>
          <w:bCs/>
          <w:color w:val="auto"/>
        </w:rPr>
      </w:pPr>
      <w:r w:rsidRPr="00036148">
        <w:rPr>
          <w:b w:val="0"/>
          <w:bCs/>
          <w:color w:val="auto"/>
        </w:rPr>
        <w:t>MovieAttendence_Matrix &lt;- matrix(c(Yr2013, Yr2014), nrow = 2, byrow = TRUE,</w:t>
      </w:r>
    </w:p>
    <w:p w14:paraId="412EB999" w14:textId="77777777" w:rsidR="00036148" w:rsidRPr="00036148" w:rsidRDefault="00036148" w:rsidP="00036148">
      <w:pPr>
        <w:jc w:val="both"/>
        <w:rPr>
          <w:b w:val="0"/>
          <w:bCs/>
          <w:color w:val="auto"/>
        </w:rPr>
      </w:pPr>
      <w:r w:rsidRPr="00036148">
        <w:rPr>
          <w:b w:val="0"/>
          <w:bCs/>
          <w:color w:val="auto"/>
        </w:rPr>
        <w:t xml:space="preserve">                 dimnames = list(c("2013", "2014"),  c("Caucasian", "Hispanic", "African American", "Other")))</w:t>
      </w:r>
    </w:p>
    <w:p w14:paraId="3892F587" w14:textId="77777777" w:rsidR="00036148" w:rsidRPr="00036148" w:rsidRDefault="00036148" w:rsidP="00036148">
      <w:pPr>
        <w:jc w:val="both"/>
        <w:rPr>
          <w:b w:val="0"/>
          <w:bCs/>
          <w:color w:val="auto"/>
        </w:rPr>
      </w:pPr>
    </w:p>
    <w:p w14:paraId="78E218CD" w14:textId="77777777" w:rsidR="00036148" w:rsidRPr="00036148" w:rsidRDefault="00036148" w:rsidP="00036148">
      <w:pPr>
        <w:jc w:val="both"/>
        <w:rPr>
          <w:b w:val="0"/>
          <w:bCs/>
          <w:color w:val="auto"/>
        </w:rPr>
      </w:pPr>
      <w:r w:rsidRPr="00036148">
        <w:rPr>
          <w:b w:val="0"/>
          <w:bCs/>
          <w:color w:val="auto"/>
        </w:rPr>
        <w:t>ChisqTest_Result_EthnicityAttendance &lt;- chisq.test(MovieAttendence_Matrix)</w:t>
      </w:r>
    </w:p>
    <w:p w14:paraId="14DE6BBC" w14:textId="77777777" w:rsidR="00036148" w:rsidRPr="00036148" w:rsidRDefault="00036148" w:rsidP="00036148">
      <w:pPr>
        <w:jc w:val="both"/>
        <w:rPr>
          <w:b w:val="0"/>
          <w:bCs/>
          <w:color w:val="auto"/>
        </w:rPr>
      </w:pPr>
    </w:p>
    <w:p w14:paraId="33D7B722" w14:textId="77777777" w:rsidR="00036148" w:rsidRPr="00036148" w:rsidRDefault="00036148" w:rsidP="00036148">
      <w:pPr>
        <w:jc w:val="both"/>
        <w:rPr>
          <w:b w:val="0"/>
          <w:bCs/>
          <w:color w:val="auto"/>
        </w:rPr>
      </w:pPr>
      <w:r w:rsidRPr="00036148">
        <w:rPr>
          <w:b w:val="0"/>
          <w:bCs/>
          <w:color w:val="auto"/>
        </w:rPr>
        <w:t>ChisqTest_Result_EthnicityAttendance$statistic</w:t>
      </w:r>
    </w:p>
    <w:p w14:paraId="759950CA" w14:textId="77777777" w:rsidR="00036148" w:rsidRPr="00036148" w:rsidRDefault="00036148" w:rsidP="00036148">
      <w:pPr>
        <w:jc w:val="both"/>
        <w:rPr>
          <w:b w:val="0"/>
          <w:bCs/>
          <w:color w:val="auto"/>
        </w:rPr>
      </w:pPr>
      <w:r w:rsidRPr="00036148">
        <w:rPr>
          <w:b w:val="0"/>
          <w:bCs/>
          <w:color w:val="auto"/>
        </w:rPr>
        <w:t>ChisqTest_Result_EthnicityAttendance$p.value</w:t>
      </w:r>
    </w:p>
    <w:p w14:paraId="15BD537D" w14:textId="77777777" w:rsidR="00036148" w:rsidRPr="00036148" w:rsidRDefault="00036148" w:rsidP="00036148">
      <w:pPr>
        <w:jc w:val="both"/>
        <w:rPr>
          <w:b w:val="0"/>
          <w:bCs/>
          <w:color w:val="auto"/>
        </w:rPr>
      </w:pPr>
      <w:r w:rsidRPr="00036148">
        <w:rPr>
          <w:b w:val="0"/>
          <w:bCs/>
          <w:color w:val="auto"/>
        </w:rPr>
        <w:t>ChisqTest_Result_EthnicityAttendance$parameter</w:t>
      </w:r>
    </w:p>
    <w:p w14:paraId="1B38B0DD" w14:textId="77777777" w:rsidR="00036148" w:rsidRPr="00036148" w:rsidRDefault="00036148" w:rsidP="00036148">
      <w:pPr>
        <w:jc w:val="both"/>
        <w:rPr>
          <w:b w:val="0"/>
          <w:bCs/>
          <w:color w:val="auto"/>
        </w:rPr>
      </w:pPr>
    </w:p>
    <w:p w14:paraId="68E5C894" w14:textId="77777777" w:rsidR="00036148" w:rsidRPr="00036148" w:rsidRDefault="00036148" w:rsidP="00036148">
      <w:pPr>
        <w:jc w:val="both"/>
        <w:rPr>
          <w:b w:val="0"/>
          <w:bCs/>
          <w:color w:val="auto"/>
        </w:rPr>
      </w:pPr>
      <w:r w:rsidRPr="00036148">
        <w:rPr>
          <w:b w:val="0"/>
          <w:bCs/>
          <w:color w:val="auto"/>
        </w:rPr>
        <w:t>ChisqTest_Result_EthnicityAttendance</w:t>
      </w:r>
    </w:p>
    <w:p w14:paraId="524CBBBE" w14:textId="77777777" w:rsidR="00036148" w:rsidRPr="00036148" w:rsidRDefault="00036148" w:rsidP="00036148">
      <w:pPr>
        <w:jc w:val="both"/>
        <w:rPr>
          <w:b w:val="0"/>
          <w:bCs/>
          <w:color w:val="auto"/>
        </w:rPr>
      </w:pPr>
    </w:p>
    <w:p w14:paraId="64CB4A07" w14:textId="77777777" w:rsidR="00036148" w:rsidRPr="00036148" w:rsidRDefault="00036148" w:rsidP="00036148">
      <w:pPr>
        <w:jc w:val="both"/>
        <w:rPr>
          <w:b w:val="0"/>
          <w:bCs/>
          <w:color w:val="auto"/>
        </w:rPr>
      </w:pPr>
    </w:p>
    <w:p w14:paraId="65E3DEDC" w14:textId="77777777" w:rsidR="00036148" w:rsidRPr="00036148" w:rsidRDefault="00036148" w:rsidP="00036148">
      <w:pPr>
        <w:jc w:val="both"/>
        <w:rPr>
          <w:b w:val="0"/>
          <w:bCs/>
          <w:color w:val="auto"/>
        </w:rPr>
      </w:pPr>
      <w:r w:rsidRPr="00036148">
        <w:rPr>
          <w:b w:val="0"/>
          <w:bCs/>
          <w:color w:val="auto"/>
        </w:rPr>
        <w:t>ifelse(ChisqTest_Result_EthnicityAttendance$p.value &gt; alpha_3, "Fail to reject null hypothesis", "Reject the null hypothesis")</w:t>
      </w:r>
    </w:p>
    <w:p w14:paraId="71E98279" w14:textId="77777777" w:rsidR="00036148" w:rsidRPr="00036148" w:rsidRDefault="00036148" w:rsidP="00036148">
      <w:pPr>
        <w:jc w:val="both"/>
        <w:rPr>
          <w:b w:val="0"/>
          <w:bCs/>
          <w:color w:val="auto"/>
        </w:rPr>
      </w:pPr>
    </w:p>
    <w:p w14:paraId="263F5305" w14:textId="77777777" w:rsidR="00036148" w:rsidRPr="00036148" w:rsidRDefault="00036148" w:rsidP="00036148">
      <w:pPr>
        <w:jc w:val="both"/>
        <w:rPr>
          <w:b w:val="0"/>
          <w:bCs/>
          <w:color w:val="auto"/>
        </w:rPr>
      </w:pPr>
      <w:r w:rsidRPr="00036148">
        <w:rPr>
          <w:b w:val="0"/>
          <w:bCs/>
          <w:color w:val="auto"/>
        </w:rPr>
        <w:t># Reject the null Hypothesis: The movie attendance by year is dependent of ethnicity as p-value comes out to be lesser than alpha.</w:t>
      </w:r>
    </w:p>
    <w:p w14:paraId="6660B26B" w14:textId="77777777" w:rsidR="00036148" w:rsidRPr="00036148" w:rsidRDefault="00036148" w:rsidP="00036148">
      <w:pPr>
        <w:jc w:val="both"/>
        <w:rPr>
          <w:b w:val="0"/>
          <w:bCs/>
          <w:color w:val="auto"/>
        </w:rPr>
      </w:pPr>
    </w:p>
    <w:p w14:paraId="26A99747" w14:textId="77777777" w:rsidR="00036148" w:rsidRPr="00036148" w:rsidRDefault="00036148" w:rsidP="00036148">
      <w:pPr>
        <w:jc w:val="both"/>
        <w:rPr>
          <w:b w:val="0"/>
          <w:bCs/>
          <w:color w:val="auto"/>
        </w:rPr>
      </w:pPr>
    </w:p>
    <w:p w14:paraId="531D418E" w14:textId="77777777" w:rsidR="00036148" w:rsidRPr="00036148" w:rsidRDefault="00036148" w:rsidP="00036148">
      <w:pPr>
        <w:jc w:val="both"/>
        <w:rPr>
          <w:b w:val="0"/>
          <w:bCs/>
          <w:color w:val="auto"/>
        </w:rPr>
      </w:pPr>
    </w:p>
    <w:p w14:paraId="2468B85C" w14:textId="77777777" w:rsidR="00036148" w:rsidRPr="00036148" w:rsidRDefault="00036148" w:rsidP="00036148">
      <w:pPr>
        <w:jc w:val="both"/>
        <w:rPr>
          <w:b w:val="0"/>
          <w:bCs/>
          <w:color w:val="auto"/>
        </w:rPr>
      </w:pPr>
    </w:p>
    <w:p w14:paraId="607557BE" w14:textId="77777777" w:rsidR="00036148" w:rsidRPr="00036148" w:rsidRDefault="00036148" w:rsidP="00036148">
      <w:pPr>
        <w:jc w:val="both"/>
        <w:rPr>
          <w:b w:val="0"/>
          <w:bCs/>
          <w:color w:val="auto"/>
        </w:rPr>
      </w:pPr>
      <w:r w:rsidRPr="00036148">
        <w:rPr>
          <w:b w:val="0"/>
          <w:bCs/>
          <w:color w:val="auto"/>
        </w:rPr>
        <w:t># Question 4: ------------------------------------------------</w:t>
      </w:r>
    </w:p>
    <w:p w14:paraId="10B40851" w14:textId="77777777" w:rsidR="00036148" w:rsidRPr="00036148" w:rsidRDefault="00036148" w:rsidP="00036148">
      <w:pPr>
        <w:jc w:val="both"/>
        <w:rPr>
          <w:b w:val="0"/>
          <w:bCs/>
          <w:color w:val="auto"/>
        </w:rPr>
      </w:pPr>
    </w:p>
    <w:p w14:paraId="65AFBB4E" w14:textId="77777777" w:rsidR="00036148" w:rsidRPr="00036148" w:rsidRDefault="00036148" w:rsidP="00036148">
      <w:pPr>
        <w:jc w:val="both"/>
        <w:rPr>
          <w:b w:val="0"/>
          <w:bCs/>
          <w:color w:val="auto"/>
        </w:rPr>
      </w:pPr>
      <w:r w:rsidRPr="00036148">
        <w:rPr>
          <w:b w:val="0"/>
          <w:bCs/>
          <w:color w:val="auto"/>
        </w:rPr>
        <w:t xml:space="preserve"># This table lists the numbers of officers and enlisted personnel for women in the military. </w:t>
      </w:r>
    </w:p>
    <w:p w14:paraId="21B17BCD" w14:textId="77777777" w:rsidR="00036148" w:rsidRPr="00036148" w:rsidRDefault="00036148" w:rsidP="00036148">
      <w:pPr>
        <w:jc w:val="both"/>
        <w:rPr>
          <w:b w:val="0"/>
          <w:bCs/>
          <w:color w:val="auto"/>
        </w:rPr>
      </w:pPr>
      <w:r w:rsidRPr="00036148">
        <w:rPr>
          <w:b w:val="0"/>
          <w:bCs/>
          <w:color w:val="auto"/>
        </w:rPr>
        <w:t xml:space="preserve"># At α = 0.05, is there sufficient evidence to conclude that a relationship exists between rank and branch of the Armed Forces? </w:t>
      </w:r>
    </w:p>
    <w:p w14:paraId="30E7207F" w14:textId="77777777" w:rsidR="00036148" w:rsidRPr="00036148" w:rsidRDefault="00036148" w:rsidP="00036148">
      <w:pPr>
        <w:jc w:val="both"/>
        <w:rPr>
          <w:b w:val="0"/>
          <w:bCs/>
          <w:color w:val="auto"/>
        </w:rPr>
      </w:pPr>
    </w:p>
    <w:p w14:paraId="2DD66461" w14:textId="77777777" w:rsidR="00036148" w:rsidRPr="00036148" w:rsidRDefault="00036148" w:rsidP="00036148">
      <w:pPr>
        <w:jc w:val="both"/>
        <w:rPr>
          <w:b w:val="0"/>
          <w:bCs/>
          <w:color w:val="auto"/>
        </w:rPr>
      </w:pPr>
      <w:r w:rsidRPr="00036148">
        <w:rPr>
          <w:b w:val="0"/>
          <w:bCs/>
          <w:color w:val="auto"/>
        </w:rPr>
        <w:t># Action                Officers</w:t>
      </w:r>
      <w:r w:rsidRPr="00036148">
        <w:rPr>
          <w:b w:val="0"/>
          <w:bCs/>
          <w:color w:val="auto"/>
        </w:rPr>
        <w:tab/>
        <w:t>|  Enlisted</w:t>
      </w:r>
    </w:p>
    <w:p w14:paraId="14D5B894" w14:textId="77777777" w:rsidR="00036148" w:rsidRPr="00036148" w:rsidRDefault="00036148" w:rsidP="00036148">
      <w:pPr>
        <w:jc w:val="both"/>
        <w:rPr>
          <w:b w:val="0"/>
          <w:bCs/>
          <w:color w:val="auto"/>
        </w:rPr>
      </w:pPr>
      <w:r w:rsidRPr="00036148">
        <w:rPr>
          <w:b w:val="0"/>
          <w:bCs/>
          <w:color w:val="auto"/>
        </w:rPr>
        <w:t># Army</w:t>
      </w:r>
      <w:r w:rsidRPr="00036148">
        <w:rPr>
          <w:b w:val="0"/>
          <w:bCs/>
          <w:color w:val="auto"/>
        </w:rPr>
        <w:tab/>
        <w:t xml:space="preserve">                 10,791</w:t>
      </w:r>
      <w:r w:rsidRPr="00036148">
        <w:rPr>
          <w:b w:val="0"/>
          <w:bCs/>
          <w:color w:val="auto"/>
        </w:rPr>
        <w:tab/>
        <w:t xml:space="preserve">  |   62,491</w:t>
      </w:r>
    </w:p>
    <w:p w14:paraId="6616C959" w14:textId="77777777" w:rsidR="00036148" w:rsidRPr="00036148" w:rsidRDefault="00036148" w:rsidP="00036148">
      <w:pPr>
        <w:jc w:val="both"/>
        <w:rPr>
          <w:b w:val="0"/>
          <w:bCs/>
          <w:color w:val="auto"/>
        </w:rPr>
      </w:pPr>
      <w:r w:rsidRPr="00036148">
        <w:rPr>
          <w:b w:val="0"/>
          <w:bCs/>
          <w:color w:val="auto"/>
        </w:rPr>
        <w:t># Navy</w:t>
      </w:r>
      <w:r w:rsidRPr="00036148">
        <w:rPr>
          <w:b w:val="0"/>
          <w:bCs/>
          <w:color w:val="auto"/>
        </w:rPr>
        <w:tab/>
        <w:t xml:space="preserve">                 7,816</w:t>
      </w:r>
      <w:r w:rsidRPr="00036148">
        <w:rPr>
          <w:b w:val="0"/>
          <w:bCs/>
          <w:color w:val="auto"/>
        </w:rPr>
        <w:tab/>
        <w:t xml:space="preserve">  |   42,750</w:t>
      </w:r>
    </w:p>
    <w:p w14:paraId="13375565" w14:textId="77777777" w:rsidR="00036148" w:rsidRPr="00036148" w:rsidRDefault="00036148" w:rsidP="00036148">
      <w:pPr>
        <w:jc w:val="both"/>
        <w:rPr>
          <w:b w:val="0"/>
          <w:bCs/>
          <w:color w:val="auto"/>
        </w:rPr>
      </w:pPr>
      <w:r w:rsidRPr="00036148">
        <w:rPr>
          <w:b w:val="0"/>
          <w:bCs/>
          <w:color w:val="auto"/>
        </w:rPr>
        <w:t># Marine Corps           932      |   9,525</w:t>
      </w:r>
    </w:p>
    <w:p w14:paraId="4CD3B30C" w14:textId="77777777" w:rsidR="00036148" w:rsidRPr="00036148" w:rsidRDefault="00036148" w:rsidP="00036148">
      <w:pPr>
        <w:jc w:val="both"/>
        <w:rPr>
          <w:b w:val="0"/>
          <w:bCs/>
          <w:color w:val="auto"/>
        </w:rPr>
      </w:pPr>
      <w:r w:rsidRPr="00036148">
        <w:rPr>
          <w:b w:val="0"/>
          <w:bCs/>
          <w:color w:val="auto"/>
        </w:rPr>
        <w:t># Air Force              11,819   |   54,344</w:t>
      </w:r>
    </w:p>
    <w:p w14:paraId="7088A567" w14:textId="77777777" w:rsidR="00036148" w:rsidRPr="00036148" w:rsidRDefault="00036148" w:rsidP="00036148">
      <w:pPr>
        <w:jc w:val="both"/>
        <w:rPr>
          <w:b w:val="0"/>
          <w:bCs/>
          <w:color w:val="auto"/>
        </w:rPr>
      </w:pPr>
    </w:p>
    <w:p w14:paraId="453E5CA6" w14:textId="77777777" w:rsidR="00036148" w:rsidRPr="00036148" w:rsidRDefault="00036148" w:rsidP="00036148">
      <w:pPr>
        <w:jc w:val="both"/>
        <w:rPr>
          <w:b w:val="0"/>
          <w:bCs/>
          <w:color w:val="auto"/>
        </w:rPr>
      </w:pPr>
      <w:r w:rsidRPr="00036148">
        <w:rPr>
          <w:b w:val="0"/>
          <w:bCs/>
          <w:color w:val="auto"/>
        </w:rPr>
        <w:t># Stating the Hypothesis:</w:t>
      </w:r>
    </w:p>
    <w:p w14:paraId="04752C71" w14:textId="77777777" w:rsidR="00036148" w:rsidRPr="00036148" w:rsidRDefault="00036148" w:rsidP="00036148">
      <w:pPr>
        <w:jc w:val="both"/>
        <w:rPr>
          <w:b w:val="0"/>
          <w:bCs/>
          <w:color w:val="auto"/>
        </w:rPr>
      </w:pPr>
      <w:r w:rsidRPr="00036148">
        <w:rPr>
          <w:b w:val="0"/>
          <w:bCs/>
          <w:color w:val="auto"/>
        </w:rPr>
        <w:t># H0: The relationship exists between rank and branch of the Armed Forces</w:t>
      </w:r>
    </w:p>
    <w:p w14:paraId="1E36A041" w14:textId="77777777" w:rsidR="00036148" w:rsidRPr="00036148" w:rsidRDefault="00036148" w:rsidP="00036148">
      <w:pPr>
        <w:jc w:val="both"/>
        <w:rPr>
          <w:b w:val="0"/>
          <w:bCs/>
          <w:color w:val="auto"/>
        </w:rPr>
      </w:pPr>
      <w:r w:rsidRPr="00036148">
        <w:rPr>
          <w:b w:val="0"/>
          <w:bCs/>
          <w:color w:val="auto"/>
        </w:rPr>
        <w:t># H1: The relationship doesn't exist between rank and branch of the Armed Forces</w:t>
      </w:r>
    </w:p>
    <w:p w14:paraId="30AE8FBE" w14:textId="77777777" w:rsidR="00036148" w:rsidRPr="00036148" w:rsidRDefault="00036148" w:rsidP="00036148">
      <w:pPr>
        <w:jc w:val="both"/>
        <w:rPr>
          <w:b w:val="0"/>
          <w:bCs/>
          <w:color w:val="auto"/>
        </w:rPr>
      </w:pPr>
    </w:p>
    <w:p w14:paraId="33CD335B" w14:textId="77777777" w:rsidR="00036148" w:rsidRPr="00036148" w:rsidRDefault="00036148" w:rsidP="00036148">
      <w:pPr>
        <w:jc w:val="both"/>
        <w:rPr>
          <w:b w:val="0"/>
          <w:bCs/>
          <w:color w:val="auto"/>
        </w:rPr>
      </w:pPr>
      <w:r w:rsidRPr="00036148">
        <w:rPr>
          <w:b w:val="0"/>
          <w:bCs/>
          <w:color w:val="auto"/>
        </w:rPr>
        <w:t># df = (number of rows - 1) * (number of columns -1)</w:t>
      </w:r>
    </w:p>
    <w:p w14:paraId="623800E6" w14:textId="77777777" w:rsidR="00036148" w:rsidRPr="00036148" w:rsidRDefault="00036148" w:rsidP="00036148">
      <w:pPr>
        <w:jc w:val="both"/>
        <w:rPr>
          <w:b w:val="0"/>
          <w:bCs/>
          <w:color w:val="auto"/>
        </w:rPr>
      </w:pPr>
      <w:r w:rsidRPr="00036148">
        <w:rPr>
          <w:b w:val="0"/>
          <w:bCs/>
          <w:color w:val="auto"/>
        </w:rPr>
        <w:t># Critical Value = qchisq(alpha, df, lower.tail = F)</w:t>
      </w:r>
    </w:p>
    <w:p w14:paraId="19876567" w14:textId="77777777" w:rsidR="00036148" w:rsidRPr="00036148" w:rsidRDefault="00036148" w:rsidP="00036148">
      <w:pPr>
        <w:jc w:val="both"/>
        <w:rPr>
          <w:b w:val="0"/>
          <w:bCs/>
          <w:color w:val="auto"/>
        </w:rPr>
      </w:pPr>
    </w:p>
    <w:p w14:paraId="7A49DED4" w14:textId="77777777" w:rsidR="00036148" w:rsidRPr="00036148" w:rsidRDefault="00036148" w:rsidP="00036148">
      <w:pPr>
        <w:jc w:val="both"/>
        <w:rPr>
          <w:b w:val="0"/>
          <w:bCs/>
          <w:color w:val="auto"/>
        </w:rPr>
      </w:pPr>
      <w:r w:rsidRPr="00036148">
        <w:rPr>
          <w:b w:val="0"/>
          <w:bCs/>
          <w:color w:val="auto"/>
        </w:rPr>
        <w:t>cvalue_ArmedForces &lt;- qchisq(0.05, 3, lower.tail = F)</w:t>
      </w:r>
    </w:p>
    <w:p w14:paraId="7EF676FA" w14:textId="77777777" w:rsidR="00036148" w:rsidRPr="00036148" w:rsidRDefault="00036148" w:rsidP="00036148">
      <w:pPr>
        <w:jc w:val="both"/>
        <w:rPr>
          <w:b w:val="0"/>
          <w:bCs/>
          <w:color w:val="auto"/>
        </w:rPr>
      </w:pPr>
      <w:r w:rsidRPr="00036148">
        <w:rPr>
          <w:b w:val="0"/>
          <w:bCs/>
          <w:color w:val="auto"/>
        </w:rPr>
        <w:t>cvalue_ArmedForces</w:t>
      </w:r>
    </w:p>
    <w:p w14:paraId="503F60B6" w14:textId="77777777" w:rsidR="00036148" w:rsidRPr="00036148" w:rsidRDefault="00036148" w:rsidP="00036148">
      <w:pPr>
        <w:jc w:val="both"/>
        <w:rPr>
          <w:b w:val="0"/>
          <w:bCs/>
          <w:color w:val="auto"/>
        </w:rPr>
      </w:pPr>
    </w:p>
    <w:p w14:paraId="2A6E04C1" w14:textId="77777777" w:rsidR="00036148" w:rsidRPr="00036148" w:rsidRDefault="00036148" w:rsidP="00036148">
      <w:pPr>
        <w:jc w:val="both"/>
        <w:rPr>
          <w:b w:val="0"/>
          <w:bCs/>
          <w:color w:val="auto"/>
        </w:rPr>
      </w:pPr>
      <w:r w:rsidRPr="00036148">
        <w:rPr>
          <w:b w:val="0"/>
          <w:bCs/>
          <w:color w:val="auto"/>
        </w:rPr>
        <w:t>alpha_4 &lt;- 0.05</w:t>
      </w:r>
    </w:p>
    <w:p w14:paraId="59B92366" w14:textId="77777777" w:rsidR="00036148" w:rsidRPr="00036148" w:rsidRDefault="00036148" w:rsidP="00036148">
      <w:pPr>
        <w:jc w:val="both"/>
        <w:rPr>
          <w:b w:val="0"/>
          <w:bCs/>
          <w:color w:val="auto"/>
        </w:rPr>
      </w:pPr>
    </w:p>
    <w:p w14:paraId="2E8FDE3E" w14:textId="77777777" w:rsidR="00036148" w:rsidRPr="00036148" w:rsidRDefault="00036148" w:rsidP="00036148">
      <w:pPr>
        <w:jc w:val="both"/>
        <w:rPr>
          <w:b w:val="0"/>
          <w:bCs/>
          <w:color w:val="auto"/>
        </w:rPr>
      </w:pPr>
      <w:r w:rsidRPr="00036148">
        <w:rPr>
          <w:b w:val="0"/>
          <w:bCs/>
          <w:color w:val="auto"/>
        </w:rPr>
        <w:t>Army &lt;- c(10791, 62491)</w:t>
      </w:r>
    </w:p>
    <w:p w14:paraId="604DB05C" w14:textId="77777777" w:rsidR="00036148" w:rsidRPr="00036148" w:rsidRDefault="00036148" w:rsidP="00036148">
      <w:pPr>
        <w:jc w:val="both"/>
        <w:rPr>
          <w:b w:val="0"/>
          <w:bCs/>
          <w:color w:val="auto"/>
        </w:rPr>
      </w:pPr>
      <w:r w:rsidRPr="00036148">
        <w:rPr>
          <w:b w:val="0"/>
          <w:bCs/>
          <w:color w:val="auto"/>
        </w:rPr>
        <w:t>Navy &lt;- c(7816, 42750)</w:t>
      </w:r>
    </w:p>
    <w:p w14:paraId="1F73B056" w14:textId="77777777" w:rsidR="00036148" w:rsidRPr="00036148" w:rsidRDefault="00036148" w:rsidP="00036148">
      <w:pPr>
        <w:jc w:val="both"/>
        <w:rPr>
          <w:b w:val="0"/>
          <w:bCs/>
          <w:color w:val="auto"/>
        </w:rPr>
      </w:pPr>
      <w:r w:rsidRPr="00036148">
        <w:rPr>
          <w:b w:val="0"/>
          <w:bCs/>
          <w:color w:val="auto"/>
        </w:rPr>
        <w:t>MarineCorps &lt;- c(932, 9525)</w:t>
      </w:r>
    </w:p>
    <w:p w14:paraId="344090D6" w14:textId="77777777" w:rsidR="00036148" w:rsidRPr="00036148" w:rsidRDefault="00036148" w:rsidP="00036148">
      <w:pPr>
        <w:jc w:val="both"/>
        <w:rPr>
          <w:b w:val="0"/>
          <w:bCs/>
          <w:color w:val="auto"/>
        </w:rPr>
      </w:pPr>
      <w:r w:rsidRPr="00036148">
        <w:rPr>
          <w:b w:val="0"/>
          <w:bCs/>
          <w:color w:val="auto"/>
        </w:rPr>
        <w:t>AirForce &lt;- c(11819, 54344)</w:t>
      </w:r>
    </w:p>
    <w:p w14:paraId="2C01210F" w14:textId="77777777" w:rsidR="00036148" w:rsidRPr="00036148" w:rsidRDefault="00036148" w:rsidP="00036148">
      <w:pPr>
        <w:jc w:val="both"/>
        <w:rPr>
          <w:b w:val="0"/>
          <w:bCs/>
          <w:color w:val="auto"/>
        </w:rPr>
      </w:pPr>
    </w:p>
    <w:p w14:paraId="425E0295" w14:textId="77777777" w:rsidR="00036148" w:rsidRPr="00036148" w:rsidRDefault="00036148" w:rsidP="00036148">
      <w:pPr>
        <w:jc w:val="both"/>
        <w:rPr>
          <w:b w:val="0"/>
          <w:bCs/>
          <w:color w:val="auto"/>
        </w:rPr>
      </w:pPr>
      <w:r w:rsidRPr="00036148">
        <w:rPr>
          <w:b w:val="0"/>
          <w:bCs/>
          <w:color w:val="auto"/>
        </w:rPr>
        <w:lastRenderedPageBreak/>
        <w:t>ArmedForces_Matrix &lt;- matrix(c(Army, Navy, MarineCorps, AirForce), nrow = 4, byrow = TRUE,</w:t>
      </w:r>
    </w:p>
    <w:p w14:paraId="2B95E892" w14:textId="77777777" w:rsidR="00036148" w:rsidRPr="00036148" w:rsidRDefault="00036148" w:rsidP="00036148">
      <w:pPr>
        <w:jc w:val="both"/>
        <w:rPr>
          <w:b w:val="0"/>
          <w:bCs/>
          <w:color w:val="auto"/>
        </w:rPr>
      </w:pPr>
      <w:r w:rsidRPr="00036148">
        <w:rPr>
          <w:b w:val="0"/>
          <w:bCs/>
          <w:color w:val="auto"/>
        </w:rPr>
        <w:t xml:space="preserve">                                 dimnames = list(c("Army", "Navy", "Marine Corps", "Air Force"),  c("Officers", "Enlisted")))</w:t>
      </w:r>
    </w:p>
    <w:p w14:paraId="3107E5BB" w14:textId="77777777" w:rsidR="00036148" w:rsidRPr="00036148" w:rsidRDefault="00036148" w:rsidP="00036148">
      <w:pPr>
        <w:jc w:val="both"/>
        <w:rPr>
          <w:b w:val="0"/>
          <w:bCs/>
          <w:color w:val="auto"/>
        </w:rPr>
      </w:pPr>
    </w:p>
    <w:p w14:paraId="170515B9" w14:textId="77777777" w:rsidR="00036148" w:rsidRPr="00036148" w:rsidRDefault="00036148" w:rsidP="00036148">
      <w:pPr>
        <w:jc w:val="both"/>
        <w:rPr>
          <w:b w:val="0"/>
          <w:bCs/>
          <w:color w:val="auto"/>
        </w:rPr>
      </w:pPr>
      <w:r w:rsidRPr="00036148">
        <w:rPr>
          <w:b w:val="0"/>
          <w:bCs/>
          <w:color w:val="auto"/>
        </w:rPr>
        <w:t>ChisqTest_Result_ArmedForces &lt;- chisq.test(ArmedForces_Matrix)</w:t>
      </w:r>
    </w:p>
    <w:p w14:paraId="391F0511" w14:textId="77777777" w:rsidR="00036148" w:rsidRPr="00036148" w:rsidRDefault="00036148" w:rsidP="00036148">
      <w:pPr>
        <w:jc w:val="both"/>
        <w:rPr>
          <w:b w:val="0"/>
          <w:bCs/>
          <w:color w:val="auto"/>
        </w:rPr>
      </w:pPr>
    </w:p>
    <w:p w14:paraId="7612331E" w14:textId="77777777" w:rsidR="00036148" w:rsidRPr="00036148" w:rsidRDefault="00036148" w:rsidP="00036148">
      <w:pPr>
        <w:jc w:val="both"/>
        <w:rPr>
          <w:b w:val="0"/>
          <w:bCs/>
          <w:color w:val="auto"/>
        </w:rPr>
      </w:pPr>
      <w:r w:rsidRPr="00036148">
        <w:rPr>
          <w:b w:val="0"/>
          <w:bCs/>
          <w:color w:val="auto"/>
        </w:rPr>
        <w:t>ChisqTest_Result_ArmedForces$statistic</w:t>
      </w:r>
    </w:p>
    <w:p w14:paraId="333FECDA" w14:textId="77777777" w:rsidR="00036148" w:rsidRPr="00036148" w:rsidRDefault="00036148" w:rsidP="00036148">
      <w:pPr>
        <w:jc w:val="both"/>
        <w:rPr>
          <w:b w:val="0"/>
          <w:bCs/>
          <w:color w:val="auto"/>
        </w:rPr>
      </w:pPr>
      <w:r w:rsidRPr="00036148">
        <w:rPr>
          <w:b w:val="0"/>
          <w:bCs/>
          <w:color w:val="auto"/>
        </w:rPr>
        <w:t>ChisqTest_Result_ArmedForces$p.value</w:t>
      </w:r>
    </w:p>
    <w:p w14:paraId="366E30DA" w14:textId="77777777" w:rsidR="00036148" w:rsidRPr="00036148" w:rsidRDefault="00036148" w:rsidP="00036148">
      <w:pPr>
        <w:jc w:val="both"/>
        <w:rPr>
          <w:b w:val="0"/>
          <w:bCs/>
          <w:color w:val="auto"/>
        </w:rPr>
      </w:pPr>
      <w:r w:rsidRPr="00036148">
        <w:rPr>
          <w:b w:val="0"/>
          <w:bCs/>
          <w:color w:val="auto"/>
        </w:rPr>
        <w:t>ChisqTest_Result_ArmedForces$parameter</w:t>
      </w:r>
    </w:p>
    <w:p w14:paraId="3C54E3E0" w14:textId="77777777" w:rsidR="00036148" w:rsidRPr="00036148" w:rsidRDefault="00036148" w:rsidP="00036148">
      <w:pPr>
        <w:jc w:val="both"/>
        <w:rPr>
          <w:b w:val="0"/>
          <w:bCs/>
          <w:color w:val="auto"/>
        </w:rPr>
      </w:pPr>
    </w:p>
    <w:p w14:paraId="1FB6E98F" w14:textId="77777777" w:rsidR="00036148" w:rsidRPr="00036148" w:rsidRDefault="00036148" w:rsidP="00036148">
      <w:pPr>
        <w:jc w:val="both"/>
        <w:rPr>
          <w:b w:val="0"/>
          <w:bCs/>
          <w:color w:val="auto"/>
        </w:rPr>
      </w:pPr>
      <w:r w:rsidRPr="00036148">
        <w:rPr>
          <w:b w:val="0"/>
          <w:bCs/>
          <w:color w:val="auto"/>
        </w:rPr>
        <w:t>ChisqTest_Result_ArmedForces</w:t>
      </w:r>
    </w:p>
    <w:p w14:paraId="472ADCFA" w14:textId="77777777" w:rsidR="00036148" w:rsidRPr="00036148" w:rsidRDefault="00036148" w:rsidP="00036148">
      <w:pPr>
        <w:jc w:val="both"/>
        <w:rPr>
          <w:b w:val="0"/>
          <w:bCs/>
          <w:color w:val="auto"/>
        </w:rPr>
      </w:pPr>
    </w:p>
    <w:p w14:paraId="526C4E57" w14:textId="77777777" w:rsidR="00036148" w:rsidRPr="00036148" w:rsidRDefault="00036148" w:rsidP="00036148">
      <w:pPr>
        <w:jc w:val="both"/>
        <w:rPr>
          <w:b w:val="0"/>
          <w:bCs/>
          <w:color w:val="auto"/>
        </w:rPr>
      </w:pPr>
    </w:p>
    <w:p w14:paraId="2006528C" w14:textId="77777777" w:rsidR="00036148" w:rsidRPr="00036148" w:rsidRDefault="00036148" w:rsidP="00036148">
      <w:pPr>
        <w:jc w:val="both"/>
        <w:rPr>
          <w:b w:val="0"/>
          <w:bCs/>
          <w:color w:val="auto"/>
        </w:rPr>
      </w:pPr>
      <w:r w:rsidRPr="00036148">
        <w:rPr>
          <w:b w:val="0"/>
          <w:bCs/>
          <w:color w:val="auto"/>
        </w:rPr>
        <w:t>ifelse(ChisqTest_Result_ArmedForces$p.value &gt; alpha_4, "Fail to reject null hypothesis", "Reject the null hypothesis")</w:t>
      </w:r>
    </w:p>
    <w:p w14:paraId="2D9990C3" w14:textId="77777777" w:rsidR="00036148" w:rsidRPr="00036148" w:rsidRDefault="00036148" w:rsidP="00036148">
      <w:pPr>
        <w:jc w:val="both"/>
        <w:rPr>
          <w:b w:val="0"/>
          <w:bCs/>
          <w:color w:val="auto"/>
        </w:rPr>
      </w:pPr>
    </w:p>
    <w:p w14:paraId="775362C0" w14:textId="77777777" w:rsidR="00036148" w:rsidRPr="00036148" w:rsidRDefault="00036148" w:rsidP="00036148">
      <w:pPr>
        <w:jc w:val="both"/>
        <w:rPr>
          <w:b w:val="0"/>
          <w:bCs/>
          <w:color w:val="auto"/>
        </w:rPr>
      </w:pPr>
      <w:r w:rsidRPr="00036148">
        <w:rPr>
          <w:b w:val="0"/>
          <w:bCs/>
          <w:color w:val="auto"/>
        </w:rPr>
        <w:t># Reject the null Hypothesis: The relationship doesn't exist between rank and branch of the Armed Forces as p-value comes out to be lesser than alpha.</w:t>
      </w:r>
    </w:p>
    <w:p w14:paraId="55005EC1" w14:textId="77777777" w:rsidR="00036148" w:rsidRPr="00036148" w:rsidRDefault="00036148" w:rsidP="00036148">
      <w:pPr>
        <w:jc w:val="both"/>
        <w:rPr>
          <w:b w:val="0"/>
          <w:bCs/>
          <w:color w:val="auto"/>
        </w:rPr>
      </w:pPr>
    </w:p>
    <w:p w14:paraId="0A3FE776" w14:textId="77777777" w:rsidR="00036148" w:rsidRPr="00036148" w:rsidRDefault="00036148" w:rsidP="00036148">
      <w:pPr>
        <w:jc w:val="both"/>
        <w:rPr>
          <w:b w:val="0"/>
          <w:bCs/>
          <w:color w:val="auto"/>
        </w:rPr>
      </w:pPr>
    </w:p>
    <w:p w14:paraId="509F4912" w14:textId="77777777" w:rsidR="00036148" w:rsidRPr="00036148" w:rsidRDefault="00036148" w:rsidP="00036148">
      <w:pPr>
        <w:jc w:val="both"/>
        <w:rPr>
          <w:b w:val="0"/>
          <w:bCs/>
          <w:color w:val="auto"/>
        </w:rPr>
      </w:pPr>
    </w:p>
    <w:p w14:paraId="09C32204" w14:textId="77777777" w:rsidR="00036148" w:rsidRPr="00036148" w:rsidRDefault="00036148" w:rsidP="00036148">
      <w:pPr>
        <w:jc w:val="both"/>
        <w:rPr>
          <w:b w:val="0"/>
          <w:bCs/>
          <w:color w:val="auto"/>
        </w:rPr>
      </w:pPr>
    </w:p>
    <w:p w14:paraId="1DFCAB34" w14:textId="77777777" w:rsidR="00036148" w:rsidRPr="00036148" w:rsidRDefault="00036148" w:rsidP="00036148">
      <w:pPr>
        <w:jc w:val="both"/>
        <w:rPr>
          <w:b w:val="0"/>
          <w:bCs/>
          <w:color w:val="auto"/>
        </w:rPr>
      </w:pPr>
      <w:r w:rsidRPr="00036148">
        <w:rPr>
          <w:b w:val="0"/>
          <w:bCs/>
          <w:color w:val="auto"/>
        </w:rPr>
        <w:t># One-Way ANOVA</w:t>
      </w:r>
    </w:p>
    <w:p w14:paraId="0140A2C4" w14:textId="77777777" w:rsidR="00036148" w:rsidRPr="00036148" w:rsidRDefault="00036148" w:rsidP="00036148">
      <w:pPr>
        <w:jc w:val="both"/>
        <w:rPr>
          <w:b w:val="0"/>
          <w:bCs/>
          <w:color w:val="auto"/>
        </w:rPr>
      </w:pPr>
    </w:p>
    <w:p w14:paraId="27B0E783" w14:textId="77777777" w:rsidR="00036148" w:rsidRPr="00036148" w:rsidRDefault="00036148" w:rsidP="00036148">
      <w:pPr>
        <w:jc w:val="both"/>
        <w:rPr>
          <w:b w:val="0"/>
          <w:bCs/>
          <w:color w:val="auto"/>
        </w:rPr>
      </w:pPr>
      <w:r w:rsidRPr="00036148">
        <w:rPr>
          <w:b w:val="0"/>
          <w:bCs/>
          <w:color w:val="auto"/>
        </w:rPr>
        <w:t># Question 5: ------------------------------------------------</w:t>
      </w:r>
    </w:p>
    <w:p w14:paraId="48AE49CF" w14:textId="77777777" w:rsidR="00036148" w:rsidRPr="00036148" w:rsidRDefault="00036148" w:rsidP="00036148">
      <w:pPr>
        <w:jc w:val="both"/>
        <w:rPr>
          <w:b w:val="0"/>
          <w:bCs/>
          <w:color w:val="auto"/>
        </w:rPr>
      </w:pPr>
    </w:p>
    <w:p w14:paraId="61525889" w14:textId="77777777" w:rsidR="00036148" w:rsidRPr="00036148" w:rsidRDefault="00036148" w:rsidP="00036148">
      <w:pPr>
        <w:jc w:val="both"/>
        <w:rPr>
          <w:b w:val="0"/>
          <w:bCs/>
          <w:color w:val="auto"/>
        </w:rPr>
      </w:pPr>
      <w:r w:rsidRPr="00036148">
        <w:rPr>
          <w:b w:val="0"/>
          <w:bCs/>
          <w:color w:val="auto"/>
        </w:rPr>
        <w:t xml:space="preserve"># The amount of sodium (in milligrams) in one serving for a random sample of three different kinds of foods is listed. </w:t>
      </w:r>
    </w:p>
    <w:p w14:paraId="2F1B691F" w14:textId="77777777" w:rsidR="00036148" w:rsidRPr="00036148" w:rsidRDefault="00036148" w:rsidP="00036148">
      <w:pPr>
        <w:jc w:val="both"/>
        <w:rPr>
          <w:b w:val="0"/>
          <w:bCs/>
          <w:color w:val="auto"/>
        </w:rPr>
      </w:pPr>
      <w:r w:rsidRPr="00036148">
        <w:rPr>
          <w:b w:val="0"/>
          <w:bCs/>
          <w:color w:val="auto"/>
        </w:rPr>
        <w:t xml:space="preserve"># At the 0.05 level of significance, is there sufficient evidence to conclude that a difference in mean sodium amounts exists among condiments, cereals, and desserts? </w:t>
      </w:r>
    </w:p>
    <w:p w14:paraId="499C8C93" w14:textId="77777777" w:rsidR="00036148" w:rsidRPr="00036148" w:rsidRDefault="00036148" w:rsidP="00036148">
      <w:pPr>
        <w:jc w:val="both"/>
        <w:rPr>
          <w:b w:val="0"/>
          <w:bCs/>
          <w:color w:val="auto"/>
        </w:rPr>
      </w:pPr>
    </w:p>
    <w:p w14:paraId="15C9B3BA" w14:textId="77777777" w:rsidR="00036148" w:rsidRPr="00036148" w:rsidRDefault="00036148" w:rsidP="00036148">
      <w:pPr>
        <w:jc w:val="both"/>
        <w:rPr>
          <w:b w:val="0"/>
          <w:bCs/>
          <w:color w:val="auto"/>
        </w:rPr>
      </w:pPr>
      <w:r w:rsidRPr="00036148">
        <w:rPr>
          <w:b w:val="0"/>
          <w:bCs/>
          <w:color w:val="auto"/>
        </w:rPr>
        <w:t># Condiments  |   Cereals</w:t>
      </w:r>
      <w:r w:rsidRPr="00036148">
        <w:rPr>
          <w:b w:val="0"/>
          <w:bCs/>
          <w:color w:val="auto"/>
        </w:rPr>
        <w:tab/>
        <w:t>|  Desserts</w:t>
      </w:r>
    </w:p>
    <w:p w14:paraId="7600B59E" w14:textId="77777777" w:rsidR="00036148" w:rsidRPr="00036148" w:rsidRDefault="00036148" w:rsidP="00036148">
      <w:pPr>
        <w:jc w:val="both"/>
        <w:rPr>
          <w:b w:val="0"/>
          <w:bCs/>
          <w:color w:val="auto"/>
        </w:rPr>
      </w:pPr>
      <w:r w:rsidRPr="00036148">
        <w:rPr>
          <w:b w:val="0"/>
          <w:bCs/>
          <w:color w:val="auto"/>
        </w:rPr>
        <w:lastRenderedPageBreak/>
        <w:t># 270         |     260</w:t>
      </w:r>
      <w:r w:rsidRPr="00036148">
        <w:rPr>
          <w:b w:val="0"/>
          <w:bCs/>
          <w:color w:val="auto"/>
        </w:rPr>
        <w:tab/>
        <w:t xml:space="preserve">  |   100</w:t>
      </w:r>
    </w:p>
    <w:p w14:paraId="14446071" w14:textId="77777777" w:rsidR="00036148" w:rsidRPr="00036148" w:rsidRDefault="00036148" w:rsidP="00036148">
      <w:pPr>
        <w:jc w:val="both"/>
        <w:rPr>
          <w:b w:val="0"/>
          <w:bCs/>
          <w:color w:val="auto"/>
        </w:rPr>
      </w:pPr>
      <w:r w:rsidRPr="00036148">
        <w:rPr>
          <w:b w:val="0"/>
          <w:bCs/>
          <w:color w:val="auto"/>
        </w:rPr>
        <w:t># 130         |     220</w:t>
      </w:r>
      <w:r w:rsidRPr="00036148">
        <w:rPr>
          <w:b w:val="0"/>
          <w:bCs/>
          <w:color w:val="auto"/>
        </w:rPr>
        <w:tab/>
        <w:t xml:space="preserve">  |   180</w:t>
      </w:r>
    </w:p>
    <w:p w14:paraId="1E349436" w14:textId="77777777" w:rsidR="00036148" w:rsidRPr="00036148" w:rsidRDefault="00036148" w:rsidP="00036148">
      <w:pPr>
        <w:jc w:val="both"/>
        <w:rPr>
          <w:b w:val="0"/>
          <w:bCs/>
          <w:color w:val="auto"/>
        </w:rPr>
      </w:pPr>
      <w:r w:rsidRPr="00036148">
        <w:rPr>
          <w:b w:val="0"/>
          <w:bCs/>
          <w:color w:val="auto"/>
        </w:rPr>
        <w:t># 230         |     290</w:t>
      </w:r>
      <w:r w:rsidRPr="00036148">
        <w:rPr>
          <w:b w:val="0"/>
          <w:bCs/>
          <w:color w:val="auto"/>
        </w:rPr>
        <w:tab/>
        <w:t xml:space="preserve">  |   250</w:t>
      </w:r>
    </w:p>
    <w:p w14:paraId="6226A831" w14:textId="77777777" w:rsidR="00036148" w:rsidRPr="00036148" w:rsidRDefault="00036148" w:rsidP="00036148">
      <w:pPr>
        <w:jc w:val="both"/>
        <w:rPr>
          <w:b w:val="0"/>
          <w:bCs/>
          <w:color w:val="auto"/>
        </w:rPr>
      </w:pPr>
      <w:r w:rsidRPr="00036148">
        <w:rPr>
          <w:b w:val="0"/>
          <w:bCs/>
          <w:color w:val="auto"/>
        </w:rPr>
        <w:t># 180         |     290</w:t>
      </w:r>
      <w:r w:rsidRPr="00036148">
        <w:rPr>
          <w:b w:val="0"/>
          <w:bCs/>
          <w:color w:val="auto"/>
        </w:rPr>
        <w:tab/>
        <w:t xml:space="preserve">  |   250</w:t>
      </w:r>
    </w:p>
    <w:p w14:paraId="000F5212" w14:textId="77777777" w:rsidR="00036148" w:rsidRPr="00036148" w:rsidRDefault="00036148" w:rsidP="00036148">
      <w:pPr>
        <w:jc w:val="both"/>
        <w:rPr>
          <w:b w:val="0"/>
          <w:bCs/>
          <w:color w:val="auto"/>
        </w:rPr>
      </w:pPr>
      <w:r w:rsidRPr="00036148">
        <w:rPr>
          <w:b w:val="0"/>
          <w:bCs/>
          <w:color w:val="auto"/>
        </w:rPr>
        <w:t># 80          |     200</w:t>
      </w:r>
      <w:r w:rsidRPr="00036148">
        <w:rPr>
          <w:b w:val="0"/>
          <w:bCs/>
          <w:color w:val="auto"/>
        </w:rPr>
        <w:tab/>
        <w:t xml:space="preserve">  |   300</w:t>
      </w:r>
    </w:p>
    <w:p w14:paraId="66CC3016" w14:textId="77777777" w:rsidR="00036148" w:rsidRPr="00036148" w:rsidRDefault="00036148" w:rsidP="00036148">
      <w:pPr>
        <w:jc w:val="both"/>
        <w:rPr>
          <w:b w:val="0"/>
          <w:bCs/>
          <w:color w:val="auto"/>
        </w:rPr>
      </w:pPr>
      <w:r w:rsidRPr="00036148">
        <w:rPr>
          <w:b w:val="0"/>
          <w:bCs/>
          <w:color w:val="auto"/>
        </w:rPr>
        <w:t># 70          |     320</w:t>
      </w:r>
      <w:r w:rsidRPr="00036148">
        <w:rPr>
          <w:b w:val="0"/>
          <w:bCs/>
          <w:color w:val="auto"/>
        </w:rPr>
        <w:tab/>
        <w:t xml:space="preserve">  |   360</w:t>
      </w:r>
    </w:p>
    <w:p w14:paraId="425DBAFF" w14:textId="77777777" w:rsidR="00036148" w:rsidRPr="00036148" w:rsidRDefault="00036148" w:rsidP="00036148">
      <w:pPr>
        <w:jc w:val="both"/>
        <w:rPr>
          <w:b w:val="0"/>
          <w:bCs/>
          <w:color w:val="auto"/>
        </w:rPr>
      </w:pPr>
      <w:r w:rsidRPr="00036148">
        <w:rPr>
          <w:b w:val="0"/>
          <w:bCs/>
          <w:color w:val="auto"/>
        </w:rPr>
        <w:t># 200         |     140</w:t>
      </w:r>
      <w:r w:rsidRPr="00036148">
        <w:rPr>
          <w:b w:val="0"/>
          <w:bCs/>
          <w:color w:val="auto"/>
        </w:rPr>
        <w:tab/>
        <w:t xml:space="preserve">  |   300</w:t>
      </w:r>
    </w:p>
    <w:p w14:paraId="20DBAB8B" w14:textId="77777777" w:rsidR="00036148" w:rsidRPr="00036148" w:rsidRDefault="00036148" w:rsidP="00036148">
      <w:pPr>
        <w:jc w:val="both"/>
        <w:rPr>
          <w:b w:val="0"/>
          <w:bCs/>
          <w:color w:val="auto"/>
        </w:rPr>
      </w:pPr>
      <w:r w:rsidRPr="00036148">
        <w:rPr>
          <w:b w:val="0"/>
          <w:bCs/>
          <w:color w:val="auto"/>
        </w:rPr>
        <w:t xml:space="preserve">#             |       </w:t>
      </w:r>
      <w:r w:rsidRPr="00036148">
        <w:rPr>
          <w:b w:val="0"/>
          <w:bCs/>
          <w:color w:val="auto"/>
        </w:rPr>
        <w:tab/>
        <w:t xml:space="preserve">  |   160</w:t>
      </w:r>
    </w:p>
    <w:p w14:paraId="2650C458" w14:textId="77777777" w:rsidR="00036148" w:rsidRPr="00036148" w:rsidRDefault="00036148" w:rsidP="00036148">
      <w:pPr>
        <w:jc w:val="both"/>
        <w:rPr>
          <w:b w:val="0"/>
          <w:bCs/>
          <w:color w:val="auto"/>
        </w:rPr>
      </w:pPr>
    </w:p>
    <w:p w14:paraId="03893D70" w14:textId="77777777" w:rsidR="00036148" w:rsidRPr="00036148" w:rsidRDefault="00036148" w:rsidP="00036148">
      <w:pPr>
        <w:jc w:val="both"/>
        <w:rPr>
          <w:b w:val="0"/>
          <w:bCs/>
          <w:color w:val="auto"/>
        </w:rPr>
      </w:pPr>
      <w:r w:rsidRPr="00036148">
        <w:rPr>
          <w:b w:val="0"/>
          <w:bCs/>
          <w:color w:val="auto"/>
        </w:rPr>
        <w:t># Stating the Hypothesis:</w:t>
      </w:r>
    </w:p>
    <w:p w14:paraId="4306A085" w14:textId="77777777" w:rsidR="00036148" w:rsidRPr="00036148" w:rsidRDefault="00036148" w:rsidP="00036148">
      <w:pPr>
        <w:jc w:val="both"/>
        <w:rPr>
          <w:b w:val="0"/>
          <w:bCs/>
          <w:color w:val="auto"/>
        </w:rPr>
      </w:pPr>
      <w:r w:rsidRPr="00036148">
        <w:rPr>
          <w:b w:val="0"/>
          <w:bCs/>
          <w:color w:val="auto"/>
        </w:rPr>
        <w:t># H0: µ1 = µ2 = µ3</w:t>
      </w:r>
    </w:p>
    <w:p w14:paraId="7048D5F2" w14:textId="77777777" w:rsidR="00036148" w:rsidRPr="00036148" w:rsidRDefault="00036148" w:rsidP="00036148">
      <w:pPr>
        <w:jc w:val="both"/>
        <w:rPr>
          <w:b w:val="0"/>
          <w:bCs/>
          <w:color w:val="auto"/>
        </w:rPr>
      </w:pPr>
      <w:r w:rsidRPr="00036148">
        <w:rPr>
          <w:b w:val="0"/>
          <w:bCs/>
          <w:color w:val="auto"/>
        </w:rPr>
        <w:t># H1: At least one mean out of three is different</w:t>
      </w:r>
    </w:p>
    <w:p w14:paraId="354497A1" w14:textId="77777777" w:rsidR="00036148" w:rsidRPr="00036148" w:rsidRDefault="00036148" w:rsidP="00036148">
      <w:pPr>
        <w:jc w:val="both"/>
        <w:rPr>
          <w:b w:val="0"/>
          <w:bCs/>
          <w:color w:val="auto"/>
        </w:rPr>
      </w:pPr>
    </w:p>
    <w:p w14:paraId="2379D8ED" w14:textId="77777777" w:rsidR="00036148" w:rsidRPr="00036148" w:rsidRDefault="00036148" w:rsidP="00036148">
      <w:pPr>
        <w:jc w:val="both"/>
        <w:rPr>
          <w:b w:val="0"/>
          <w:bCs/>
          <w:color w:val="auto"/>
        </w:rPr>
      </w:pPr>
      <w:r w:rsidRPr="00036148">
        <w:rPr>
          <w:b w:val="0"/>
          <w:bCs/>
          <w:color w:val="auto"/>
        </w:rPr>
        <w:t>alpha_5 &lt;- 0.05</w:t>
      </w:r>
    </w:p>
    <w:p w14:paraId="1483C2FC" w14:textId="77777777" w:rsidR="00036148" w:rsidRPr="00036148" w:rsidRDefault="00036148" w:rsidP="00036148">
      <w:pPr>
        <w:jc w:val="both"/>
        <w:rPr>
          <w:b w:val="0"/>
          <w:bCs/>
          <w:color w:val="auto"/>
        </w:rPr>
      </w:pPr>
    </w:p>
    <w:p w14:paraId="1DDBEA95" w14:textId="77777777" w:rsidR="00036148" w:rsidRPr="00036148" w:rsidRDefault="00036148" w:rsidP="00036148">
      <w:pPr>
        <w:jc w:val="both"/>
        <w:rPr>
          <w:b w:val="0"/>
          <w:bCs/>
          <w:color w:val="auto"/>
        </w:rPr>
      </w:pPr>
      <w:r w:rsidRPr="00036148">
        <w:rPr>
          <w:b w:val="0"/>
          <w:bCs/>
          <w:color w:val="auto"/>
        </w:rPr>
        <w:t>Condiments &lt;- data.frame('sodium' = c(270, 130, 230, 180, 80, 70, 200), 'food' = rep('Condiments', 7), stringsAsFactors = FALSE)</w:t>
      </w:r>
    </w:p>
    <w:p w14:paraId="18C30FFA" w14:textId="77777777" w:rsidR="00036148" w:rsidRPr="00036148" w:rsidRDefault="00036148" w:rsidP="00036148">
      <w:pPr>
        <w:jc w:val="both"/>
        <w:rPr>
          <w:b w:val="0"/>
          <w:bCs/>
          <w:color w:val="auto"/>
        </w:rPr>
      </w:pPr>
    </w:p>
    <w:p w14:paraId="0E48A5FE" w14:textId="77777777" w:rsidR="00036148" w:rsidRPr="00036148" w:rsidRDefault="00036148" w:rsidP="00036148">
      <w:pPr>
        <w:jc w:val="both"/>
        <w:rPr>
          <w:b w:val="0"/>
          <w:bCs/>
          <w:color w:val="auto"/>
        </w:rPr>
      </w:pPr>
      <w:r w:rsidRPr="00036148">
        <w:rPr>
          <w:b w:val="0"/>
          <w:bCs/>
          <w:color w:val="auto"/>
        </w:rPr>
        <w:t>Cereals &lt;- data.frame('sodium' = c(260, 220, 290, 290, 200, 320, 140), 'food' = rep('Cereals', 7), stringsAsFactors = FALSE)</w:t>
      </w:r>
    </w:p>
    <w:p w14:paraId="1414AF48" w14:textId="77777777" w:rsidR="00036148" w:rsidRPr="00036148" w:rsidRDefault="00036148" w:rsidP="00036148">
      <w:pPr>
        <w:jc w:val="both"/>
        <w:rPr>
          <w:b w:val="0"/>
          <w:bCs/>
          <w:color w:val="auto"/>
        </w:rPr>
      </w:pPr>
    </w:p>
    <w:p w14:paraId="789524DC" w14:textId="77777777" w:rsidR="00036148" w:rsidRPr="00036148" w:rsidRDefault="00036148" w:rsidP="00036148">
      <w:pPr>
        <w:jc w:val="both"/>
        <w:rPr>
          <w:b w:val="0"/>
          <w:bCs/>
          <w:color w:val="auto"/>
        </w:rPr>
      </w:pPr>
      <w:r w:rsidRPr="00036148">
        <w:rPr>
          <w:b w:val="0"/>
          <w:bCs/>
          <w:color w:val="auto"/>
        </w:rPr>
        <w:t>Desserts &lt;- data.frame('sodium' = c(100, 180, 250, 250, 300, 360, 300, 160), 'food' = rep('Desserts', 8), stringsAsFactors = FALSE)</w:t>
      </w:r>
    </w:p>
    <w:p w14:paraId="0CB4059C" w14:textId="77777777" w:rsidR="00036148" w:rsidRPr="00036148" w:rsidRDefault="00036148" w:rsidP="00036148">
      <w:pPr>
        <w:jc w:val="both"/>
        <w:rPr>
          <w:b w:val="0"/>
          <w:bCs/>
          <w:color w:val="auto"/>
        </w:rPr>
      </w:pPr>
    </w:p>
    <w:p w14:paraId="7147E48C" w14:textId="77777777" w:rsidR="00036148" w:rsidRPr="00036148" w:rsidRDefault="00036148" w:rsidP="00036148">
      <w:pPr>
        <w:jc w:val="both"/>
        <w:rPr>
          <w:b w:val="0"/>
          <w:bCs/>
          <w:color w:val="auto"/>
        </w:rPr>
      </w:pPr>
      <w:r w:rsidRPr="00036148">
        <w:rPr>
          <w:b w:val="0"/>
          <w:bCs/>
          <w:color w:val="auto"/>
        </w:rPr>
        <w:t>Sodium &lt;- rbind(Condiments, Cereals, Desserts)</w:t>
      </w:r>
    </w:p>
    <w:p w14:paraId="6E17B582" w14:textId="77777777" w:rsidR="00036148" w:rsidRPr="00036148" w:rsidRDefault="00036148" w:rsidP="00036148">
      <w:pPr>
        <w:jc w:val="both"/>
        <w:rPr>
          <w:b w:val="0"/>
          <w:bCs/>
          <w:color w:val="auto"/>
        </w:rPr>
      </w:pPr>
    </w:p>
    <w:p w14:paraId="1E9B36BD" w14:textId="77777777" w:rsidR="00036148" w:rsidRPr="00036148" w:rsidRDefault="00036148" w:rsidP="00036148">
      <w:pPr>
        <w:jc w:val="both"/>
        <w:rPr>
          <w:b w:val="0"/>
          <w:bCs/>
          <w:color w:val="auto"/>
        </w:rPr>
      </w:pPr>
      <w:r w:rsidRPr="00036148">
        <w:rPr>
          <w:b w:val="0"/>
          <w:bCs/>
          <w:color w:val="auto"/>
        </w:rPr>
        <w:t>Sodium$food &lt;- as.factor(Sodium$food)</w:t>
      </w:r>
    </w:p>
    <w:p w14:paraId="438FA389" w14:textId="77777777" w:rsidR="00036148" w:rsidRPr="00036148" w:rsidRDefault="00036148" w:rsidP="00036148">
      <w:pPr>
        <w:jc w:val="both"/>
        <w:rPr>
          <w:b w:val="0"/>
          <w:bCs/>
          <w:color w:val="auto"/>
        </w:rPr>
      </w:pPr>
    </w:p>
    <w:p w14:paraId="7881A56B" w14:textId="77777777" w:rsidR="00036148" w:rsidRPr="00036148" w:rsidRDefault="00036148" w:rsidP="00036148">
      <w:pPr>
        <w:jc w:val="both"/>
        <w:rPr>
          <w:b w:val="0"/>
          <w:bCs/>
          <w:color w:val="auto"/>
        </w:rPr>
      </w:pPr>
      <w:r w:rsidRPr="00036148">
        <w:rPr>
          <w:b w:val="0"/>
          <w:bCs/>
          <w:color w:val="auto"/>
        </w:rPr>
        <w:t>Anova_Food &lt;- aov(sodium ~ food, data = Sodium)</w:t>
      </w:r>
    </w:p>
    <w:p w14:paraId="20B3F43B" w14:textId="77777777" w:rsidR="00036148" w:rsidRPr="00036148" w:rsidRDefault="00036148" w:rsidP="00036148">
      <w:pPr>
        <w:jc w:val="both"/>
        <w:rPr>
          <w:b w:val="0"/>
          <w:bCs/>
          <w:color w:val="auto"/>
        </w:rPr>
      </w:pPr>
    </w:p>
    <w:p w14:paraId="32AD46BD" w14:textId="77777777" w:rsidR="00036148" w:rsidRPr="00036148" w:rsidRDefault="00036148" w:rsidP="00036148">
      <w:pPr>
        <w:jc w:val="both"/>
        <w:rPr>
          <w:b w:val="0"/>
          <w:bCs/>
          <w:color w:val="auto"/>
        </w:rPr>
      </w:pPr>
      <w:r w:rsidRPr="00036148">
        <w:rPr>
          <w:b w:val="0"/>
          <w:bCs/>
          <w:color w:val="auto"/>
        </w:rPr>
        <w:t>summary(Anova_Food)</w:t>
      </w:r>
    </w:p>
    <w:p w14:paraId="3C7F8931" w14:textId="77777777" w:rsidR="00036148" w:rsidRPr="00036148" w:rsidRDefault="00036148" w:rsidP="00036148">
      <w:pPr>
        <w:jc w:val="both"/>
        <w:rPr>
          <w:b w:val="0"/>
          <w:bCs/>
          <w:color w:val="auto"/>
        </w:rPr>
      </w:pPr>
    </w:p>
    <w:p w14:paraId="03BEF00D" w14:textId="77777777" w:rsidR="00036148" w:rsidRPr="00036148" w:rsidRDefault="00036148" w:rsidP="00036148">
      <w:pPr>
        <w:jc w:val="both"/>
        <w:rPr>
          <w:b w:val="0"/>
          <w:bCs/>
          <w:color w:val="auto"/>
        </w:rPr>
      </w:pPr>
      <w:r w:rsidRPr="00036148">
        <w:rPr>
          <w:b w:val="0"/>
          <w:bCs/>
          <w:color w:val="auto"/>
        </w:rPr>
        <w:lastRenderedPageBreak/>
        <w:t>Anova_Food_Summary &lt;- summary(Anova_Food)                                       # Save summary to an object</w:t>
      </w:r>
    </w:p>
    <w:p w14:paraId="4F0BCEA1" w14:textId="77777777" w:rsidR="00036148" w:rsidRPr="00036148" w:rsidRDefault="00036148" w:rsidP="00036148">
      <w:pPr>
        <w:jc w:val="both"/>
        <w:rPr>
          <w:b w:val="0"/>
          <w:bCs/>
          <w:color w:val="auto"/>
        </w:rPr>
      </w:pPr>
    </w:p>
    <w:p w14:paraId="1302E144" w14:textId="77777777" w:rsidR="00036148" w:rsidRPr="00036148" w:rsidRDefault="00036148" w:rsidP="00036148">
      <w:pPr>
        <w:jc w:val="both"/>
        <w:rPr>
          <w:b w:val="0"/>
          <w:bCs/>
          <w:color w:val="auto"/>
        </w:rPr>
      </w:pPr>
      <w:r w:rsidRPr="00036148">
        <w:rPr>
          <w:b w:val="0"/>
          <w:bCs/>
          <w:color w:val="auto"/>
        </w:rPr>
        <w:t># Degrees of freedom</w:t>
      </w:r>
    </w:p>
    <w:p w14:paraId="70889AF5" w14:textId="77777777" w:rsidR="00036148" w:rsidRPr="00036148" w:rsidRDefault="00036148" w:rsidP="00036148">
      <w:pPr>
        <w:jc w:val="both"/>
        <w:rPr>
          <w:b w:val="0"/>
          <w:bCs/>
          <w:color w:val="auto"/>
        </w:rPr>
      </w:pPr>
    </w:p>
    <w:p w14:paraId="43AD9E1E" w14:textId="77777777" w:rsidR="00036148" w:rsidRPr="00036148" w:rsidRDefault="00036148" w:rsidP="00036148">
      <w:pPr>
        <w:jc w:val="both"/>
        <w:rPr>
          <w:b w:val="0"/>
          <w:bCs/>
          <w:color w:val="auto"/>
        </w:rPr>
      </w:pPr>
      <w:r w:rsidRPr="00036148">
        <w:rPr>
          <w:b w:val="0"/>
          <w:bCs/>
          <w:color w:val="auto"/>
        </w:rPr>
        <w:t># K-1: between group variance: Numerator</w:t>
      </w:r>
    </w:p>
    <w:p w14:paraId="7697BB23" w14:textId="77777777" w:rsidR="00036148" w:rsidRPr="00036148" w:rsidRDefault="00036148" w:rsidP="00036148">
      <w:pPr>
        <w:jc w:val="both"/>
        <w:rPr>
          <w:b w:val="0"/>
          <w:bCs/>
          <w:color w:val="auto"/>
        </w:rPr>
      </w:pPr>
      <w:r w:rsidRPr="00036148">
        <w:rPr>
          <w:b w:val="0"/>
          <w:bCs/>
          <w:color w:val="auto"/>
        </w:rPr>
        <w:t>df.numerator &lt;- Anova_Food_Summary[[1]][1, "Df"]</w:t>
      </w:r>
    </w:p>
    <w:p w14:paraId="35F3308A" w14:textId="77777777" w:rsidR="00036148" w:rsidRPr="00036148" w:rsidRDefault="00036148" w:rsidP="00036148">
      <w:pPr>
        <w:jc w:val="both"/>
        <w:rPr>
          <w:b w:val="0"/>
          <w:bCs/>
          <w:color w:val="auto"/>
        </w:rPr>
      </w:pPr>
      <w:r w:rsidRPr="00036148">
        <w:rPr>
          <w:b w:val="0"/>
          <w:bCs/>
          <w:color w:val="auto"/>
        </w:rPr>
        <w:t>df.numerator</w:t>
      </w:r>
    </w:p>
    <w:p w14:paraId="4D99FDAA" w14:textId="77777777" w:rsidR="00036148" w:rsidRPr="00036148" w:rsidRDefault="00036148" w:rsidP="00036148">
      <w:pPr>
        <w:jc w:val="both"/>
        <w:rPr>
          <w:b w:val="0"/>
          <w:bCs/>
          <w:color w:val="auto"/>
        </w:rPr>
      </w:pPr>
    </w:p>
    <w:p w14:paraId="27A5534D" w14:textId="77777777" w:rsidR="00036148" w:rsidRPr="00036148" w:rsidRDefault="00036148" w:rsidP="00036148">
      <w:pPr>
        <w:jc w:val="both"/>
        <w:rPr>
          <w:b w:val="0"/>
          <w:bCs/>
          <w:color w:val="auto"/>
        </w:rPr>
      </w:pPr>
      <w:r w:rsidRPr="00036148">
        <w:rPr>
          <w:b w:val="0"/>
          <w:bCs/>
          <w:color w:val="auto"/>
        </w:rPr>
        <w:t># N-K: within group variance: Denominator</w:t>
      </w:r>
    </w:p>
    <w:p w14:paraId="0C798412" w14:textId="77777777" w:rsidR="00036148" w:rsidRPr="00036148" w:rsidRDefault="00036148" w:rsidP="00036148">
      <w:pPr>
        <w:jc w:val="both"/>
        <w:rPr>
          <w:b w:val="0"/>
          <w:bCs/>
          <w:color w:val="auto"/>
        </w:rPr>
      </w:pPr>
      <w:r w:rsidRPr="00036148">
        <w:rPr>
          <w:b w:val="0"/>
          <w:bCs/>
          <w:color w:val="auto"/>
        </w:rPr>
        <w:t>df.denominator &lt;- Anova_Food_Summary[[1]][2, "Df"]</w:t>
      </w:r>
    </w:p>
    <w:p w14:paraId="2CCC6AE0" w14:textId="77777777" w:rsidR="00036148" w:rsidRPr="00036148" w:rsidRDefault="00036148" w:rsidP="00036148">
      <w:pPr>
        <w:jc w:val="both"/>
        <w:rPr>
          <w:b w:val="0"/>
          <w:bCs/>
          <w:color w:val="auto"/>
        </w:rPr>
      </w:pPr>
      <w:r w:rsidRPr="00036148">
        <w:rPr>
          <w:b w:val="0"/>
          <w:bCs/>
          <w:color w:val="auto"/>
        </w:rPr>
        <w:t>df.denominator</w:t>
      </w:r>
    </w:p>
    <w:p w14:paraId="392CE007" w14:textId="77777777" w:rsidR="00036148" w:rsidRPr="00036148" w:rsidRDefault="00036148" w:rsidP="00036148">
      <w:pPr>
        <w:jc w:val="both"/>
        <w:rPr>
          <w:b w:val="0"/>
          <w:bCs/>
          <w:color w:val="auto"/>
        </w:rPr>
      </w:pPr>
    </w:p>
    <w:p w14:paraId="099B3F6B" w14:textId="77777777" w:rsidR="00036148" w:rsidRPr="00036148" w:rsidRDefault="00036148" w:rsidP="00036148">
      <w:pPr>
        <w:jc w:val="both"/>
        <w:rPr>
          <w:b w:val="0"/>
          <w:bCs/>
          <w:color w:val="auto"/>
        </w:rPr>
      </w:pPr>
      <w:r w:rsidRPr="00036148">
        <w:rPr>
          <w:b w:val="0"/>
          <w:bCs/>
          <w:color w:val="auto"/>
        </w:rPr>
        <w:t>F.value &lt;- Anova_Food_Summary[[1]][1, "F value"]                                # Extract F test value</w:t>
      </w:r>
    </w:p>
    <w:p w14:paraId="23DC9B4E" w14:textId="77777777" w:rsidR="00036148" w:rsidRPr="00036148" w:rsidRDefault="00036148" w:rsidP="00036148">
      <w:pPr>
        <w:jc w:val="both"/>
        <w:rPr>
          <w:b w:val="0"/>
          <w:bCs/>
          <w:color w:val="auto"/>
        </w:rPr>
      </w:pPr>
      <w:r w:rsidRPr="00036148">
        <w:rPr>
          <w:b w:val="0"/>
          <w:bCs/>
          <w:color w:val="auto"/>
        </w:rPr>
        <w:t>F.value</w:t>
      </w:r>
    </w:p>
    <w:p w14:paraId="613EB1FC" w14:textId="77777777" w:rsidR="00036148" w:rsidRPr="00036148" w:rsidRDefault="00036148" w:rsidP="00036148">
      <w:pPr>
        <w:jc w:val="both"/>
        <w:rPr>
          <w:b w:val="0"/>
          <w:bCs/>
          <w:color w:val="auto"/>
        </w:rPr>
      </w:pPr>
    </w:p>
    <w:p w14:paraId="3D3F08A8" w14:textId="77777777" w:rsidR="00036148" w:rsidRPr="00036148" w:rsidRDefault="00036148" w:rsidP="00036148">
      <w:pPr>
        <w:jc w:val="both"/>
        <w:rPr>
          <w:b w:val="0"/>
          <w:bCs/>
          <w:color w:val="auto"/>
        </w:rPr>
      </w:pPr>
      <w:r w:rsidRPr="00036148">
        <w:rPr>
          <w:b w:val="0"/>
          <w:bCs/>
          <w:color w:val="auto"/>
        </w:rPr>
        <w:t>p.value &lt;- Anova_Food_Summary[[1]][1, "Pr(&gt;F)"]                                 # Extract p-value</w:t>
      </w:r>
    </w:p>
    <w:p w14:paraId="363BF564" w14:textId="77777777" w:rsidR="00036148" w:rsidRPr="00036148" w:rsidRDefault="00036148" w:rsidP="00036148">
      <w:pPr>
        <w:jc w:val="both"/>
        <w:rPr>
          <w:b w:val="0"/>
          <w:bCs/>
          <w:color w:val="auto"/>
        </w:rPr>
      </w:pPr>
      <w:r w:rsidRPr="00036148">
        <w:rPr>
          <w:b w:val="0"/>
          <w:bCs/>
          <w:color w:val="auto"/>
        </w:rPr>
        <w:t>p.value</w:t>
      </w:r>
    </w:p>
    <w:p w14:paraId="3541C76F" w14:textId="77777777" w:rsidR="00036148" w:rsidRPr="00036148" w:rsidRDefault="00036148" w:rsidP="00036148">
      <w:pPr>
        <w:jc w:val="both"/>
        <w:rPr>
          <w:b w:val="0"/>
          <w:bCs/>
          <w:color w:val="auto"/>
        </w:rPr>
      </w:pPr>
    </w:p>
    <w:p w14:paraId="378CB974" w14:textId="77777777" w:rsidR="00036148" w:rsidRPr="00036148" w:rsidRDefault="00036148" w:rsidP="00036148">
      <w:pPr>
        <w:jc w:val="both"/>
        <w:rPr>
          <w:b w:val="0"/>
          <w:bCs/>
          <w:color w:val="auto"/>
        </w:rPr>
      </w:pPr>
      <w:r w:rsidRPr="00036148">
        <w:rPr>
          <w:b w:val="0"/>
          <w:bCs/>
          <w:color w:val="auto"/>
        </w:rPr>
        <w:t>ifelse(p.value &gt; alpha_5, "Fail to reject null hypothesis", "Reject the null hypothesis")</w:t>
      </w:r>
    </w:p>
    <w:p w14:paraId="2CB35F99" w14:textId="77777777" w:rsidR="00036148" w:rsidRPr="00036148" w:rsidRDefault="00036148" w:rsidP="00036148">
      <w:pPr>
        <w:jc w:val="both"/>
        <w:rPr>
          <w:b w:val="0"/>
          <w:bCs/>
          <w:color w:val="auto"/>
        </w:rPr>
      </w:pPr>
    </w:p>
    <w:p w14:paraId="78673CDB" w14:textId="77777777" w:rsidR="00036148" w:rsidRPr="00036148" w:rsidRDefault="00036148" w:rsidP="00036148">
      <w:pPr>
        <w:jc w:val="both"/>
        <w:rPr>
          <w:b w:val="0"/>
          <w:bCs/>
          <w:color w:val="auto"/>
        </w:rPr>
      </w:pPr>
      <w:r w:rsidRPr="00036148">
        <w:rPr>
          <w:b w:val="0"/>
          <w:bCs/>
          <w:color w:val="auto"/>
        </w:rPr>
        <w:t># Fail to reject the null Hypothesis: The mean of Sodium amount in listed food types(Condiments, Cereals &amp; Desserts) is equal as p-value comes out to be greater than alpha.</w:t>
      </w:r>
    </w:p>
    <w:p w14:paraId="2B969A51" w14:textId="77777777" w:rsidR="00036148" w:rsidRPr="00036148" w:rsidRDefault="00036148" w:rsidP="00036148">
      <w:pPr>
        <w:jc w:val="both"/>
        <w:rPr>
          <w:b w:val="0"/>
          <w:bCs/>
          <w:color w:val="auto"/>
        </w:rPr>
      </w:pPr>
    </w:p>
    <w:p w14:paraId="4BAAD989" w14:textId="77777777" w:rsidR="00036148" w:rsidRPr="00036148" w:rsidRDefault="00036148" w:rsidP="00036148">
      <w:pPr>
        <w:jc w:val="both"/>
        <w:rPr>
          <w:b w:val="0"/>
          <w:bCs/>
          <w:color w:val="auto"/>
        </w:rPr>
      </w:pPr>
      <w:r w:rsidRPr="00036148">
        <w:rPr>
          <w:b w:val="0"/>
          <w:bCs/>
          <w:color w:val="auto"/>
        </w:rPr>
        <w:t># However, if we were to reject Null Hypothesis if the sodium mean for even one food type was different, we will run TukeyHSD() function to check the difference in mean</w:t>
      </w:r>
    </w:p>
    <w:p w14:paraId="74683AE0" w14:textId="77777777" w:rsidR="00036148" w:rsidRPr="00036148" w:rsidRDefault="00036148" w:rsidP="00036148">
      <w:pPr>
        <w:jc w:val="both"/>
        <w:rPr>
          <w:b w:val="0"/>
          <w:bCs/>
          <w:color w:val="auto"/>
        </w:rPr>
      </w:pPr>
    </w:p>
    <w:p w14:paraId="5DA7A8F8" w14:textId="77777777" w:rsidR="00036148" w:rsidRPr="00036148" w:rsidRDefault="00036148" w:rsidP="00036148">
      <w:pPr>
        <w:jc w:val="both"/>
        <w:rPr>
          <w:b w:val="0"/>
          <w:bCs/>
          <w:color w:val="auto"/>
        </w:rPr>
      </w:pPr>
      <w:r w:rsidRPr="00036148">
        <w:rPr>
          <w:b w:val="0"/>
          <w:bCs/>
          <w:color w:val="auto"/>
        </w:rPr>
        <w:t>TukeyHSD(Anova_Food)</w:t>
      </w:r>
    </w:p>
    <w:p w14:paraId="040A2D34" w14:textId="77777777" w:rsidR="00036148" w:rsidRPr="00036148" w:rsidRDefault="00036148" w:rsidP="00036148">
      <w:pPr>
        <w:jc w:val="both"/>
        <w:rPr>
          <w:b w:val="0"/>
          <w:bCs/>
          <w:color w:val="auto"/>
        </w:rPr>
      </w:pPr>
    </w:p>
    <w:p w14:paraId="1574E814" w14:textId="77777777" w:rsidR="00036148" w:rsidRPr="00036148" w:rsidRDefault="00036148" w:rsidP="00036148">
      <w:pPr>
        <w:jc w:val="both"/>
        <w:rPr>
          <w:b w:val="0"/>
          <w:bCs/>
          <w:color w:val="auto"/>
        </w:rPr>
      </w:pPr>
    </w:p>
    <w:p w14:paraId="40F805FB" w14:textId="77777777" w:rsidR="00036148" w:rsidRPr="00036148" w:rsidRDefault="00036148" w:rsidP="00036148">
      <w:pPr>
        <w:jc w:val="both"/>
        <w:rPr>
          <w:b w:val="0"/>
          <w:bCs/>
          <w:color w:val="auto"/>
        </w:rPr>
      </w:pPr>
    </w:p>
    <w:p w14:paraId="060A494D" w14:textId="77777777" w:rsidR="00036148" w:rsidRPr="00036148" w:rsidRDefault="00036148" w:rsidP="00036148">
      <w:pPr>
        <w:jc w:val="both"/>
        <w:rPr>
          <w:b w:val="0"/>
          <w:bCs/>
          <w:color w:val="auto"/>
        </w:rPr>
      </w:pPr>
    </w:p>
    <w:p w14:paraId="53AABDA7" w14:textId="77777777" w:rsidR="00036148" w:rsidRPr="00036148" w:rsidRDefault="00036148" w:rsidP="00036148">
      <w:pPr>
        <w:jc w:val="both"/>
        <w:rPr>
          <w:b w:val="0"/>
          <w:bCs/>
          <w:color w:val="auto"/>
        </w:rPr>
      </w:pPr>
      <w:r w:rsidRPr="00036148">
        <w:rPr>
          <w:b w:val="0"/>
          <w:bCs/>
          <w:color w:val="auto"/>
        </w:rPr>
        <w:lastRenderedPageBreak/>
        <w:t># Question 6: ------------------------------------------------</w:t>
      </w:r>
    </w:p>
    <w:p w14:paraId="583A8FBA" w14:textId="77777777" w:rsidR="00036148" w:rsidRPr="00036148" w:rsidRDefault="00036148" w:rsidP="00036148">
      <w:pPr>
        <w:jc w:val="both"/>
        <w:rPr>
          <w:b w:val="0"/>
          <w:bCs/>
          <w:color w:val="auto"/>
        </w:rPr>
      </w:pPr>
    </w:p>
    <w:p w14:paraId="59A8A72A" w14:textId="77777777" w:rsidR="00036148" w:rsidRPr="00036148" w:rsidRDefault="00036148" w:rsidP="00036148">
      <w:pPr>
        <w:jc w:val="both"/>
        <w:rPr>
          <w:b w:val="0"/>
          <w:bCs/>
          <w:color w:val="auto"/>
        </w:rPr>
      </w:pPr>
      <w:r w:rsidRPr="00036148">
        <w:rPr>
          <w:b w:val="0"/>
          <w:bCs/>
          <w:color w:val="auto"/>
        </w:rPr>
        <w:t># The sales in millions of dollars for a year of a sample of leading companies are shown. At α = 0.01, is there a significant difference in the means?</w:t>
      </w:r>
    </w:p>
    <w:p w14:paraId="3621D2DF" w14:textId="77777777" w:rsidR="00036148" w:rsidRPr="00036148" w:rsidRDefault="00036148" w:rsidP="00036148">
      <w:pPr>
        <w:jc w:val="both"/>
        <w:rPr>
          <w:b w:val="0"/>
          <w:bCs/>
          <w:color w:val="auto"/>
        </w:rPr>
      </w:pPr>
    </w:p>
    <w:p w14:paraId="4AA37BF8" w14:textId="77777777" w:rsidR="00036148" w:rsidRPr="00036148" w:rsidRDefault="00036148" w:rsidP="00036148">
      <w:pPr>
        <w:jc w:val="both"/>
        <w:rPr>
          <w:b w:val="0"/>
          <w:bCs/>
          <w:color w:val="auto"/>
        </w:rPr>
      </w:pPr>
      <w:r w:rsidRPr="00036148">
        <w:rPr>
          <w:b w:val="0"/>
          <w:bCs/>
          <w:color w:val="auto"/>
        </w:rPr>
        <w:t>#   Cereal</w:t>
      </w:r>
      <w:r w:rsidRPr="00036148">
        <w:rPr>
          <w:b w:val="0"/>
          <w:bCs/>
          <w:color w:val="auto"/>
        </w:rPr>
        <w:tab/>
        <w:t>|   Chocolate |   Candy</w:t>
      </w:r>
      <w:r w:rsidRPr="00036148">
        <w:rPr>
          <w:b w:val="0"/>
          <w:bCs/>
          <w:color w:val="auto"/>
        </w:rPr>
        <w:tab/>
        <w:t>Coffee</w:t>
      </w:r>
    </w:p>
    <w:p w14:paraId="7CD7B374" w14:textId="77777777" w:rsidR="00036148" w:rsidRPr="00036148" w:rsidRDefault="00036148" w:rsidP="00036148">
      <w:pPr>
        <w:jc w:val="both"/>
        <w:rPr>
          <w:b w:val="0"/>
          <w:bCs/>
          <w:color w:val="auto"/>
        </w:rPr>
      </w:pPr>
      <w:r w:rsidRPr="00036148">
        <w:rPr>
          <w:b w:val="0"/>
          <w:bCs/>
          <w:color w:val="auto"/>
        </w:rPr>
        <w:t xml:space="preserve">#     578   |   </w:t>
      </w:r>
      <w:r w:rsidRPr="00036148">
        <w:rPr>
          <w:b w:val="0"/>
          <w:bCs/>
          <w:color w:val="auto"/>
        </w:rPr>
        <w:tab/>
        <w:t>311     |</w:t>
      </w:r>
      <w:r w:rsidRPr="00036148">
        <w:rPr>
          <w:b w:val="0"/>
          <w:bCs/>
          <w:color w:val="auto"/>
        </w:rPr>
        <w:tab/>
        <w:t xml:space="preserve">      261</w:t>
      </w:r>
    </w:p>
    <w:p w14:paraId="7A0C6B96" w14:textId="77777777" w:rsidR="00036148" w:rsidRPr="00036148" w:rsidRDefault="00036148" w:rsidP="00036148">
      <w:pPr>
        <w:jc w:val="both"/>
        <w:rPr>
          <w:b w:val="0"/>
          <w:bCs/>
          <w:color w:val="auto"/>
        </w:rPr>
      </w:pPr>
      <w:r w:rsidRPr="00036148">
        <w:rPr>
          <w:b w:val="0"/>
          <w:bCs/>
          <w:color w:val="auto"/>
        </w:rPr>
        <w:t xml:space="preserve">#     320   |   </w:t>
      </w:r>
      <w:r w:rsidRPr="00036148">
        <w:rPr>
          <w:b w:val="0"/>
          <w:bCs/>
          <w:color w:val="auto"/>
        </w:rPr>
        <w:tab/>
        <w:t>106     |</w:t>
      </w:r>
      <w:r w:rsidRPr="00036148">
        <w:rPr>
          <w:b w:val="0"/>
          <w:bCs/>
          <w:color w:val="auto"/>
        </w:rPr>
        <w:tab/>
        <w:t xml:space="preserve">      185</w:t>
      </w:r>
    </w:p>
    <w:p w14:paraId="498862D6" w14:textId="77777777" w:rsidR="00036148" w:rsidRPr="00036148" w:rsidRDefault="00036148" w:rsidP="00036148">
      <w:pPr>
        <w:jc w:val="both"/>
        <w:rPr>
          <w:b w:val="0"/>
          <w:bCs/>
          <w:color w:val="auto"/>
        </w:rPr>
      </w:pPr>
      <w:r w:rsidRPr="00036148">
        <w:rPr>
          <w:b w:val="0"/>
          <w:bCs/>
          <w:color w:val="auto"/>
        </w:rPr>
        <w:t xml:space="preserve">#     264   |   </w:t>
      </w:r>
      <w:r w:rsidRPr="00036148">
        <w:rPr>
          <w:b w:val="0"/>
          <w:bCs/>
          <w:color w:val="auto"/>
        </w:rPr>
        <w:tab/>
        <w:t>109     |</w:t>
      </w:r>
      <w:r w:rsidRPr="00036148">
        <w:rPr>
          <w:b w:val="0"/>
          <w:bCs/>
          <w:color w:val="auto"/>
        </w:rPr>
        <w:tab/>
        <w:t xml:space="preserve">      302</w:t>
      </w:r>
    </w:p>
    <w:p w14:paraId="104483A3" w14:textId="77777777" w:rsidR="00036148" w:rsidRPr="00036148" w:rsidRDefault="00036148" w:rsidP="00036148">
      <w:pPr>
        <w:jc w:val="both"/>
        <w:rPr>
          <w:b w:val="0"/>
          <w:bCs/>
          <w:color w:val="auto"/>
        </w:rPr>
      </w:pPr>
      <w:r w:rsidRPr="00036148">
        <w:rPr>
          <w:b w:val="0"/>
          <w:bCs/>
          <w:color w:val="auto"/>
        </w:rPr>
        <w:t xml:space="preserve">#     249   |   </w:t>
      </w:r>
      <w:r w:rsidRPr="00036148">
        <w:rPr>
          <w:b w:val="0"/>
          <w:bCs/>
          <w:color w:val="auto"/>
        </w:rPr>
        <w:tab/>
        <w:t>125     |</w:t>
      </w:r>
      <w:r w:rsidRPr="00036148">
        <w:rPr>
          <w:b w:val="0"/>
          <w:bCs/>
          <w:color w:val="auto"/>
        </w:rPr>
        <w:tab/>
        <w:t xml:space="preserve">      689</w:t>
      </w:r>
    </w:p>
    <w:p w14:paraId="2F7ABA2A" w14:textId="77777777" w:rsidR="00036148" w:rsidRPr="00036148" w:rsidRDefault="00036148" w:rsidP="00036148">
      <w:pPr>
        <w:jc w:val="both"/>
        <w:rPr>
          <w:b w:val="0"/>
          <w:bCs/>
          <w:color w:val="auto"/>
        </w:rPr>
      </w:pPr>
      <w:r w:rsidRPr="00036148">
        <w:rPr>
          <w:b w:val="0"/>
          <w:bCs/>
          <w:color w:val="auto"/>
        </w:rPr>
        <w:t xml:space="preserve">#     237   |   </w:t>
      </w:r>
      <w:r w:rsidRPr="00036148">
        <w:rPr>
          <w:b w:val="0"/>
          <w:bCs/>
          <w:color w:val="auto"/>
        </w:rPr>
        <w:tab/>
        <w:t>173</w:t>
      </w:r>
      <w:r w:rsidRPr="00036148">
        <w:rPr>
          <w:b w:val="0"/>
          <w:bCs/>
          <w:color w:val="auto"/>
        </w:rPr>
        <w:tab/>
      </w:r>
    </w:p>
    <w:p w14:paraId="1244AEB5" w14:textId="77777777" w:rsidR="00036148" w:rsidRPr="00036148" w:rsidRDefault="00036148" w:rsidP="00036148">
      <w:pPr>
        <w:jc w:val="both"/>
        <w:rPr>
          <w:b w:val="0"/>
          <w:bCs/>
          <w:color w:val="auto"/>
        </w:rPr>
      </w:pPr>
    </w:p>
    <w:p w14:paraId="6FEF1A3C" w14:textId="77777777" w:rsidR="00036148" w:rsidRPr="00036148" w:rsidRDefault="00036148" w:rsidP="00036148">
      <w:pPr>
        <w:jc w:val="both"/>
        <w:rPr>
          <w:b w:val="0"/>
          <w:bCs/>
          <w:color w:val="auto"/>
        </w:rPr>
      </w:pPr>
      <w:r w:rsidRPr="00036148">
        <w:rPr>
          <w:b w:val="0"/>
          <w:bCs/>
          <w:color w:val="auto"/>
        </w:rPr>
        <w:t># Stating the Hypothesis:</w:t>
      </w:r>
    </w:p>
    <w:p w14:paraId="42CE70C0" w14:textId="77777777" w:rsidR="00036148" w:rsidRPr="00036148" w:rsidRDefault="00036148" w:rsidP="00036148">
      <w:pPr>
        <w:jc w:val="both"/>
        <w:rPr>
          <w:b w:val="0"/>
          <w:bCs/>
          <w:color w:val="auto"/>
        </w:rPr>
      </w:pPr>
      <w:r w:rsidRPr="00036148">
        <w:rPr>
          <w:b w:val="0"/>
          <w:bCs/>
          <w:color w:val="auto"/>
        </w:rPr>
        <w:t># H0: µ1 = µ2 = µ3</w:t>
      </w:r>
    </w:p>
    <w:p w14:paraId="04C84075" w14:textId="77777777" w:rsidR="00036148" w:rsidRPr="00036148" w:rsidRDefault="00036148" w:rsidP="00036148">
      <w:pPr>
        <w:jc w:val="both"/>
        <w:rPr>
          <w:b w:val="0"/>
          <w:bCs/>
          <w:color w:val="auto"/>
        </w:rPr>
      </w:pPr>
      <w:r w:rsidRPr="00036148">
        <w:rPr>
          <w:b w:val="0"/>
          <w:bCs/>
          <w:color w:val="auto"/>
        </w:rPr>
        <w:t># H1: At least one mean out of three is different</w:t>
      </w:r>
    </w:p>
    <w:p w14:paraId="115D7FA8" w14:textId="77777777" w:rsidR="00036148" w:rsidRPr="00036148" w:rsidRDefault="00036148" w:rsidP="00036148">
      <w:pPr>
        <w:jc w:val="both"/>
        <w:rPr>
          <w:b w:val="0"/>
          <w:bCs/>
          <w:color w:val="auto"/>
        </w:rPr>
      </w:pPr>
    </w:p>
    <w:p w14:paraId="4AF6F785" w14:textId="77777777" w:rsidR="00036148" w:rsidRPr="00036148" w:rsidRDefault="00036148" w:rsidP="00036148">
      <w:pPr>
        <w:jc w:val="both"/>
        <w:rPr>
          <w:b w:val="0"/>
          <w:bCs/>
          <w:color w:val="auto"/>
        </w:rPr>
      </w:pPr>
      <w:r w:rsidRPr="00036148">
        <w:rPr>
          <w:b w:val="0"/>
          <w:bCs/>
          <w:color w:val="auto"/>
        </w:rPr>
        <w:t>alpha_6 &lt;- 0.01</w:t>
      </w:r>
    </w:p>
    <w:p w14:paraId="7F827896" w14:textId="77777777" w:rsidR="00036148" w:rsidRPr="00036148" w:rsidRDefault="00036148" w:rsidP="00036148">
      <w:pPr>
        <w:jc w:val="both"/>
        <w:rPr>
          <w:b w:val="0"/>
          <w:bCs/>
          <w:color w:val="auto"/>
        </w:rPr>
      </w:pPr>
    </w:p>
    <w:p w14:paraId="4B591970" w14:textId="77777777" w:rsidR="00036148" w:rsidRPr="00036148" w:rsidRDefault="00036148" w:rsidP="00036148">
      <w:pPr>
        <w:jc w:val="both"/>
        <w:rPr>
          <w:b w:val="0"/>
          <w:bCs/>
          <w:color w:val="auto"/>
        </w:rPr>
      </w:pPr>
      <w:r w:rsidRPr="00036148">
        <w:rPr>
          <w:b w:val="0"/>
          <w:bCs/>
          <w:color w:val="auto"/>
        </w:rPr>
        <w:t>Cereal &lt;- data.frame('Sales' = c(578, 320, 264, 249, 237), 'companies' = rep('Cereal', 5), stringsAsFactors = FALSE)</w:t>
      </w:r>
    </w:p>
    <w:p w14:paraId="3431BCC6" w14:textId="77777777" w:rsidR="00036148" w:rsidRPr="00036148" w:rsidRDefault="00036148" w:rsidP="00036148">
      <w:pPr>
        <w:jc w:val="both"/>
        <w:rPr>
          <w:b w:val="0"/>
          <w:bCs/>
          <w:color w:val="auto"/>
        </w:rPr>
      </w:pPr>
    </w:p>
    <w:p w14:paraId="7323BEA9" w14:textId="77777777" w:rsidR="00036148" w:rsidRPr="00036148" w:rsidRDefault="00036148" w:rsidP="00036148">
      <w:pPr>
        <w:jc w:val="both"/>
        <w:rPr>
          <w:b w:val="0"/>
          <w:bCs/>
          <w:color w:val="auto"/>
        </w:rPr>
      </w:pPr>
      <w:r w:rsidRPr="00036148">
        <w:rPr>
          <w:b w:val="0"/>
          <w:bCs/>
          <w:color w:val="auto"/>
        </w:rPr>
        <w:t>Chocolate &lt;- data.frame('Sales' = c(311, 106, 109, 125, 173), 'companies' = rep('Chocolate', 5), stringsAsFactors = FALSE)</w:t>
      </w:r>
    </w:p>
    <w:p w14:paraId="3D564538" w14:textId="77777777" w:rsidR="00036148" w:rsidRPr="00036148" w:rsidRDefault="00036148" w:rsidP="00036148">
      <w:pPr>
        <w:jc w:val="both"/>
        <w:rPr>
          <w:b w:val="0"/>
          <w:bCs/>
          <w:color w:val="auto"/>
        </w:rPr>
      </w:pPr>
    </w:p>
    <w:p w14:paraId="31AA3782" w14:textId="77777777" w:rsidR="00036148" w:rsidRPr="00036148" w:rsidRDefault="00036148" w:rsidP="00036148">
      <w:pPr>
        <w:jc w:val="both"/>
        <w:rPr>
          <w:b w:val="0"/>
          <w:bCs/>
          <w:color w:val="auto"/>
        </w:rPr>
      </w:pPr>
      <w:r w:rsidRPr="00036148">
        <w:rPr>
          <w:b w:val="0"/>
          <w:bCs/>
          <w:color w:val="auto"/>
        </w:rPr>
        <w:t>Candy_Coffee &lt;- data.frame('Sales' = c(261, 185, 302, 689), 'companies' = rep('Candy_Coffee', 4), stringsAsFactors = FALSE)</w:t>
      </w:r>
    </w:p>
    <w:p w14:paraId="6A20389C" w14:textId="77777777" w:rsidR="00036148" w:rsidRPr="00036148" w:rsidRDefault="00036148" w:rsidP="00036148">
      <w:pPr>
        <w:jc w:val="both"/>
        <w:rPr>
          <w:b w:val="0"/>
          <w:bCs/>
          <w:color w:val="auto"/>
        </w:rPr>
      </w:pPr>
    </w:p>
    <w:p w14:paraId="7128B653" w14:textId="77777777" w:rsidR="00036148" w:rsidRPr="00036148" w:rsidRDefault="00036148" w:rsidP="00036148">
      <w:pPr>
        <w:jc w:val="both"/>
        <w:rPr>
          <w:b w:val="0"/>
          <w:bCs/>
          <w:color w:val="auto"/>
        </w:rPr>
      </w:pPr>
      <w:r w:rsidRPr="00036148">
        <w:rPr>
          <w:b w:val="0"/>
          <w:bCs/>
          <w:color w:val="auto"/>
        </w:rPr>
        <w:t>Sales &lt;- rbind(Cereal, Chocolate, Candy_Coffee)</w:t>
      </w:r>
    </w:p>
    <w:p w14:paraId="41E77F72" w14:textId="77777777" w:rsidR="00036148" w:rsidRPr="00036148" w:rsidRDefault="00036148" w:rsidP="00036148">
      <w:pPr>
        <w:jc w:val="both"/>
        <w:rPr>
          <w:b w:val="0"/>
          <w:bCs/>
          <w:color w:val="auto"/>
        </w:rPr>
      </w:pPr>
    </w:p>
    <w:p w14:paraId="69110477" w14:textId="77777777" w:rsidR="00036148" w:rsidRPr="00036148" w:rsidRDefault="00036148" w:rsidP="00036148">
      <w:pPr>
        <w:jc w:val="both"/>
        <w:rPr>
          <w:b w:val="0"/>
          <w:bCs/>
          <w:color w:val="auto"/>
        </w:rPr>
      </w:pPr>
      <w:r w:rsidRPr="00036148">
        <w:rPr>
          <w:b w:val="0"/>
          <w:bCs/>
          <w:color w:val="auto"/>
        </w:rPr>
        <w:t>Sales$companies &lt;- as.factor(Sales$companies)</w:t>
      </w:r>
    </w:p>
    <w:p w14:paraId="4CE53115" w14:textId="77777777" w:rsidR="00036148" w:rsidRPr="00036148" w:rsidRDefault="00036148" w:rsidP="00036148">
      <w:pPr>
        <w:jc w:val="both"/>
        <w:rPr>
          <w:b w:val="0"/>
          <w:bCs/>
          <w:color w:val="auto"/>
        </w:rPr>
      </w:pPr>
    </w:p>
    <w:p w14:paraId="0F98C308" w14:textId="77777777" w:rsidR="00036148" w:rsidRPr="00036148" w:rsidRDefault="00036148" w:rsidP="00036148">
      <w:pPr>
        <w:jc w:val="both"/>
        <w:rPr>
          <w:b w:val="0"/>
          <w:bCs/>
          <w:color w:val="auto"/>
        </w:rPr>
      </w:pPr>
      <w:r w:rsidRPr="00036148">
        <w:rPr>
          <w:b w:val="0"/>
          <w:bCs/>
          <w:color w:val="auto"/>
        </w:rPr>
        <w:t>Anova_Companies &lt;- aov(Sales ~ companies, data = Sales)</w:t>
      </w:r>
    </w:p>
    <w:p w14:paraId="727EB98F" w14:textId="77777777" w:rsidR="00036148" w:rsidRPr="00036148" w:rsidRDefault="00036148" w:rsidP="00036148">
      <w:pPr>
        <w:jc w:val="both"/>
        <w:rPr>
          <w:b w:val="0"/>
          <w:bCs/>
          <w:color w:val="auto"/>
        </w:rPr>
      </w:pPr>
    </w:p>
    <w:p w14:paraId="02A190E0" w14:textId="77777777" w:rsidR="00036148" w:rsidRPr="00036148" w:rsidRDefault="00036148" w:rsidP="00036148">
      <w:pPr>
        <w:jc w:val="both"/>
        <w:rPr>
          <w:b w:val="0"/>
          <w:bCs/>
          <w:color w:val="auto"/>
        </w:rPr>
      </w:pPr>
      <w:r w:rsidRPr="00036148">
        <w:rPr>
          <w:b w:val="0"/>
          <w:bCs/>
          <w:color w:val="auto"/>
        </w:rPr>
        <w:lastRenderedPageBreak/>
        <w:t>summary(Anova_Companies)</w:t>
      </w:r>
    </w:p>
    <w:p w14:paraId="0B3F8079" w14:textId="77777777" w:rsidR="00036148" w:rsidRPr="00036148" w:rsidRDefault="00036148" w:rsidP="00036148">
      <w:pPr>
        <w:jc w:val="both"/>
        <w:rPr>
          <w:b w:val="0"/>
          <w:bCs/>
          <w:color w:val="auto"/>
        </w:rPr>
      </w:pPr>
    </w:p>
    <w:p w14:paraId="1E30640C" w14:textId="77777777" w:rsidR="00036148" w:rsidRPr="00036148" w:rsidRDefault="00036148" w:rsidP="00036148">
      <w:pPr>
        <w:jc w:val="both"/>
        <w:rPr>
          <w:b w:val="0"/>
          <w:bCs/>
          <w:color w:val="auto"/>
        </w:rPr>
      </w:pPr>
      <w:r w:rsidRPr="00036148">
        <w:rPr>
          <w:b w:val="0"/>
          <w:bCs/>
          <w:color w:val="auto"/>
        </w:rPr>
        <w:t>Anova_Companies_Summary &lt;- summary(Anova_Companies)                             # Save summary to an object</w:t>
      </w:r>
    </w:p>
    <w:p w14:paraId="417AF2C5" w14:textId="77777777" w:rsidR="00036148" w:rsidRPr="00036148" w:rsidRDefault="00036148" w:rsidP="00036148">
      <w:pPr>
        <w:jc w:val="both"/>
        <w:rPr>
          <w:b w:val="0"/>
          <w:bCs/>
          <w:color w:val="auto"/>
        </w:rPr>
      </w:pPr>
    </w:p>
    <w:p w14:paraId="24C05908" w14:textId="77777777" w:rsidR="00036148" w:rsidRPr="00036148" w:rsidRDefault="00036148" w:rsidP="00036148">
      <w:pPr>
        <w:jc w:val="both"/>
        <w:rPr>
          <w:b w:val="0"/>
          <w:bCs/>
          <w:color w:val="auto"/>
        </w:rPr>
      </w:pPr>
      <w:r w:rsidRPr="00036148">
        <w:rPr>
          <w:b w:val="0"/>
          <w:bCs/>
          <w:color w:val="auto"/>
        </w:rPr>
        <w:t># Degrees of freedom</w:t>
      </w:r>
    </w:p>
    <w:p w14:paraId="02244175" w14:textId="77777777" w:rsidR="00036148" w:rsidRPr="00036148" w:rsidRDefault="00036148" w:rsidP="00036148">
      <w:pPr>
        <w:jc w:val="both"/>
        <w:rPr>
          <w:b w:val="0"/>
          <w:bCs/>
          <w:color w:val="auto"/>
        </w:rPr>
      </w:pPr>
    </w:p>
    <w:p w14:paraId="43EFC5CC" w14:textId="77777777" w:rsidR="00036148" w:rsidRPr="00036148" w:rsidRDefault="00036148" w:rsidP="00036148">
      <w:pPr>
        <w:jc w:val="both"/>
        <w:rPr>
          <w:b w:val="0"/>
          <w:bCs/>
          <w:color w:val="auto"/>
        </w:rPr>
      </w:pPr>
      <w:r w:rsidRPr="00036148">
        <w:rPr>
          <w:b w:val="0"/>
          <w:bCs/>
          <w:color w:val="auto"/>
        </w:rPr>
        <w:t># K-1: between group variance: Numerator</w:t>
      </w:r>
    </w:p>
    <w:p w14:paraId="608407F7" w14:textId="77777777" w:rsidR="00036148" w:rsidRPr="00036148" w:rsidRDefault="00036148" w:rsidP="00036148">
      <w:pPr>
        <w:jc w:val="both"/>
        <w:rPr>
          <w:b w:val="0"/>
          <w:bCs/>
          <w:color w:val="auto"/>
        </w:rPr>
      </w:pPr>
      <w:r w:rsidRPr="00036148">
        <w:rPr>
          <w:b w:val="0"/>
          <w:bCs/>
          <w:color w:val="auto"/>
        </w:rPr>
        <w:t>df.numerator_Sales &lt;- Anova_Companies_Summary[[1]][1, "Df"]</w:t>
      </w:r>
    </w:p>
    <w:p w14:paraId="44326BF1" w14:textId="77777777" w:rsidR="00036148" w:rsidRPr="00036148" w:rsidRDefault="00036148" w:rsidP="00036148">
      <w:pPr>
        <w:jc w:val="both"/>
        <w:rPr>
          <w:b w:val="0"/>
          <w:bCs/>
          <w:color w:val="auto"/>
        </w:rPr>
      </w:pPr>
      <w:r w:rsidRPr="00036148">
        <w:rPr>
          <w:b w:val="0"/>
          <w:bCs/>
          <w:color w:val="auto"/>
        </w:rPr>
        <w:t>df.numerator_Sales</w:t>
      </w:r>
    </w:p>
    <w:p w14:paraId="5D63D4E4" w14:textId="77777777" w:rsidR="00036148" w:rsidRPr="00036148" w:rsidRDefault="00036148" w:rsidP="00036148">
      <w:pPr>
        <w:jc w:val="both"/>
        <w:rPr>
          <w:b w:val="0"/>
          <w:bCs/>
          <w:color w:val="auto"/>
        </w:rPr>
      </w:pPr>
    </w:p>
    <w:p w14:paraId="59EB0E96" w14:textId="77777777" w:rsidR="00036148" w:rsidRPr="00036148" w:rsidRDefault="00036148" w:rsidP="00036148">
      <w:pPr>
        <w:jc w:val="both"/>
        <w:rPr>
          <w:b w:val="0"/>
          <w:bCs/>
          <w:color w:val="auto"/>
        </w:rPr>
      </w:pPr>
      <w:r w:rsidRPr="00036148">
        <w:rPr>
          <w:b w:val="0"/>
          <w:bCs/>
          <w:color w:val="auto"/>
        </w:rPr>
        <w:t># N-K: within group variance: Denominator</w:t>
      </w:r>
    </w:p>
    <w:p w14:paraId="299B6F94" w14:textId="77777777" w:rsidR="00036148" w:rsidRPr="00036148" w:rsidRDefault="00036148" w:rsidP="00036148">
      <w:pPr>
        <w:jc w:val="both"/>
        <w:rPr>
          <w:b w:val="0"/>
          <w:bCs/>
          <w:color w:val="auto"/>
        </w:rPr>
      </w:pPr>
      <w:r w:rsidRPr="00036148">
        <w:rPr>
          <w:b w:val="0"/>
          <w:bCs/>
          <w:color w:val="auto"/>
        </w:rPr>
        <w:t>df.denominator_Sales &lt;- Anova_Companies_Summary[[1]][2, "Df"]</w:t>
      </w:r>
    </w:p>
    <w:p w14:paraId="4B14477F" w14:textId="77777777" w:rsidR="00036148" w:rsidRPr="00036148" w:rsidRDefault="00036148" w:rsidP="00036148">
      <w:pPr>
        <w:jc w:val="both"/>
        <w:rPr>
          <w:b w:val="0"/>
          <w:bCs/>
          <w:color w:val="auto"/>
        </w:rPr>
      </w:pPr>
      <w:r w:rsidRPr="00036148">
        <w:rPr>
          <w:b w:val="0"/>
          <w:bCs/>
          <w:color w:val="auto"/>
        </w:rPr>
        <w:t>df.denominator_Sales</w:t>
      </w:r>
    </w:p>
    <w:p w14:paraId="6407BEF5" w14:textId="77777777" w:rsidR="00036148" w:rsidRPr="00036148" w:rsidRDefault="00036148" w:rsidP="00036148">
      <w:pPr>
        <w:jc w:val="both"/>
        <w:rPr>
          <w:b w:val="0"/>
          <w:bCs/>
          <w:color w:val="auto"/>
        </w:rPr>
      </w:pPr>
    </w:p>
    <w:p w14:paraId="1835A575" w14:textId="77777777" w:rsidR="00036148" w:rsidRPr="00036148" w:rsidRDefault="00036148" w:rsidP="00036148">
      <w:pPr>
        <w:jc w:val="both"/>
        <w:rPr>
          <w:b w:val="0"/>
          <w:bCs/>
          <w:color w:val="auto"/>
        </w:rPr>
      </w:pPr>
      <w:r w:rsidRPr="00036148">
        <w:rPr>
          <w:b w:val="0"/>
          <w:bCs/>
          <w:color w:val="auto"/>
        </w:rPr>
        <w:t>F.value_Sales &lt;- Anova_Companies_Summary[[1]][1, "F value"]                     # Extract F test value</w:t>
      </w:r>
    </w:p>
    <w:p w14:paraId="5D1934EC" w14:textId="77777777" w:rsidR="00036148" w:rsidRPr="00036148" w:rsidRDefault="00036148" w:rsidP="00036148">
      <w:pPr>
        <w:jc w:val="both"/>
        <w:rPr>
          <w:b w:val="0"/>
          <w:bCs/>
          <w:color w:val="auto"/>
        </w:rPr>
      </w:pPr>
      <w:r w:rsidRPr="00036148">
        <w:rPr>
          <w:b w:val="0"/>
          <w:bCs/>
          <w:color w:val="auto"/>
        </w:rPr>
        <w:t>F.value_Sales</w:t>
      </w:r>
    </w:p>
    <w:p w14:paraId="2B101D26" w14:textId="77777777" w:rsidR="00036148" w:rsidRPr="00036148" w:rsidRDefault="00036148" w:rsidP="00036148">
      <w:pPr>
        <w:jc w:val="both"/>
        <w:rPr>
          <w:b w:val="0"/>
          <w:bCs/>
          <w:color w:val="auto"/>
        </w:rPr>
      </w:pPr>
    </w:p>
    <w:p w14:paraId="243B055C" w14:textId="77777777" w:rsidR="00036148" w:rsidRPr="00036148" w:rsidRDefault="00036148" w:rsidP="00036148">
      <w:pPr>
        <w:jc w:val="both"/>
        <w:rPr>
          <w:b w:val="0"/>
          <w:bCs/>
          <w:color w:val="auto"/>
        </w:rPr>
      </w:pPr>
      <w:r w:rsidRPr="00036148">
        <w:rPr>
          <w:b w:val="0"/>
          <w:bCs/>
          <w:color w:val="auto"/>
        </w:rPr>
        <w:t>p.value_Sales &lt;- Anova_Companies_Summary[[1]][1, "Pr(&gt;F)"]                      # Extract p-value</w:t>
      </w:r>
    </w:p>
    <w:p w14:paraId="07496A00" w14:textId="77777777" w:rsidR="00036148" w:rsidRPr="00036148" w:rsidRDefault="00036148" w:rsidP="00036148">
      <w:pPr>
        <w:jc w:val="both"/>
        <w:rPr>
          <w:b w:val="0"/>
          <w:bCs/>
          <w:color w:val="auto"/>
        </w:rPr>
      </w:pPr>
      <w:r w:rsidRPr="00036148">
        <w:rPr>
          <w:b w:val="0"/>
          <w:bCs/>
          <w:color w:val="auto"/>
        </w:rPr>
        <w:t>p.value_Sales</w:t>
      </w:r>
    </w:p>
    <w:p w14:paraId="267431BB" w14:textId="77777777" w:rsidR="00036148" w:rsidRPr="00036148" w:rsidRDefault="00036148" w:rsidP="00036148">
      <w:pPr>
        <w:jc w:val="both"/>
        <w:rPr>
          <w:b w:val="0"/>
          <w:bCs/>
          <w:color w:val="auto"/>
        </w:rPr>
      </w:pPr>
    </w:p>
    <w:p w14:paraId="52A4A175" w14:textId="77777777" w:rsidR="00036148" w:rsidRPr="00036148" w:rsidRDefault="00036148" w:rsidP="00036148">
      <w:pPr>
        <w:jc w:val="both"/>
        <w:rPr>
          <w:b w:val="0"/>
          <w:bCs/>
          <w:color w:val="auto"/>
        </w:rPr>
      </w:pPr>
      <w:r w:rsidRPr="00036148">
        <w:rPr>
          <w:b w:val="0"/>
          <w:bCs/>
          <w:color w:val="auto"/>
        </w:rPr>
        <w:t>ifelse(p.value_Sales &gt; alpha_6, "Fail to reject null hypothesis", "Reject the null hypothesis")</w:t>
      </w:r>
    </w:p>
    <w:p w14:paraId="10D2ED22" w14:textId="77777777" w:rsidR="00036148" w:rsidRPr="00036148" w:rsidRDefault="00036148" w:rsidP="00036148">
      <w:pPr>
        <w:jc w:val="both"/>
        <w:rPr>
          <w:b w:val="0"/>
          <w:bCs/>
          <w:color w:val="auto"/>
        </w:rPr>
      </w:pPr>
    </w:p>
    <w:p w14:paraId="06DFECD9" w14:textId="77777777" w:rsidR="00036148" w:rsidRPr="00036148" w:rsidRDefault="00036148" w:rsidP="00036148">
      <w:pPr>
        <w:jc w:val="both"/>
        <w:rPr>
          <w:b w:val="0"/>
          <w:bCs/>
          <w:color w:val="auto"/>
        </w:rPr>
      </w:pPr>
      <w:r w:rsidRPr="00036148">
        <w:rPr>
          <w:b w:val="0"/>
          <w:bCs/>
          <w:color w:val="auto"/>
        </w:rPr>
        <w:t># Fail to reject the null Hypothesis: The sales mean in millions of dollars for a year of a sample of leading companies are same as p-value comes out to be greater than alpha.</w:t>
      </w:r>
    </w:p>
    <w:p w14:paraId="578DFCD9" w14:textId="77777777" w:rsidR="00036148" w:rsidRPr="00036148" w:rsidRDefault="00036148" w:rsidP="00036148">
      <w:pPr>
        <w:jc w:val="both"/>
        <w:rPr>
          <w:b w:val="0"/>
          <w:bCs/>
          <w:color w:val="auto"/>
        </w:rPr>
      </w:pPr>
    </w:p>
    <w:p w14:paraId="7D29FDA0" w14:textId="77777777" w:rsidR="00036148" w:rsidRPr="00036148" w:rsidRDefault="00036148" w:rsidP="00036148">
      <w:pPr>
        <w:jc w:val="both"/>
        <w:rPr>
          <w:b w:val="0"/>
          <w:bCs/>
          <w:color w:val="auto"/>
        </w:rPr>
      </w:pPr>
      <w:r w:rsidRPr="00036148">
        <w:rPr>
          <w:b w:val="0"/>
          <w:bCs/>
          <w:color w:val="auto"/>
        </w:rPr>
        <w:t># However, if we were to reject Null Hypothesis if the Sales mean for even one company sample was different, we will run TukeyHSD() function to check the difference in mean</w:t>
      </w:r>
    </w:p>
    <w:p w14:paraId="4EF3D970" w14:textId="77777777" w:rsidR="00036148" w:rsidRPr="00036148" w:rsidRDefault="00036148" w:rsidP="00036148">
      <w:pPr>
        <w:jc w:val="both"/>
        <w:rPr>
          <w:b w:val="0"/>
          <w:bCs/>
          <w:color w:val="auto"/>
        </w:rPr>
      </w:pPr>
    </w:p>
    <w:p w14:paraId="7BE97054" w14:textId="77777777" w:rsidR="00036148" w:rsidRPr="00036148" w:rsidRDefault="00036148" w:rsidP="00036148">
      <w:pPr>
        <w:jc w:val="both"/>
        <w:rPr>
          <w:b w:val="0"/>
          <w:bCs/>
          <w:color w:val="auto"/>
        </w:rPr>
      </w:pPr>
      <w:r w:rsidRPr="00036148">
        <w:rPr>
          <w:b w:val="0"/>
          <w:bCs/>
          <w:color w:val="auto"/>
        </w:rPr>
        <w:t>TukeyHSD(Anova_Companies)</w:t>
      </w:r>
    </w:p>
    <w:p w14:paraId="45875421" w14:textId="77777777" w:rsidR="00036148" w:rsidRPr="00036148" w:rsidRDefault="00036148" w:rsidP="00036148">
      <w:pPr>
        <w:jc w:val="both"/>
        <w:rPr>
          <w:b w:val="0"/>
          <w:bCs/>
          <w:color w:val="auto"/>
        </w:rPr>
      </w:pPr>
    </w:p>
    <w:p w14:paraId="73B35B83" w14:textId="77777777" w:rsidR="00036148" w:rsidRPr="00036148" w:rsidRDefault="00036148" w:rsidP="00036148">
      <w:pPr>
        <w:jc w:val="both"/>
        <w:rPr>
          <w:b w:val="0"/>
          <w:bCs/>
          <w:color w:val="auto"/>
        </w:rPr>
      </w:pPr>
    </w:p>
    <w:p w14:paraId="42CAB583" w14:textId="77777777" w:rsidR="00036148" w:rsidRPr="00036148" w:rsidRDefault="00036148" w:rsidP="00036148">
      <w:pPr>
        <w:jc w:val="both"/>
        <w:rPr>
          <w:b w:val="0"/>
          <w:bCs/>
          <w:color w:val="auto"/>
        </w:rPr>
      </w:pPr>
    </w:p>
    <w:p w14:paraId="75A2456B" w14:textId="77777777" w:rsidR="00036148" w:rsidRPr="00036148" w:rsidRDefault="00036148" w:rsidP="00036148">
      <w:pPr>
        <w:jc w:val="both"/>
        <w:rPr>
          <w:b w:val="0"/>
          <w:bCs/>
          <w:color w:val="auto"/>
        </w:rPr>
      </w:pPr>
    </w:p>
    <w:p w14:paraId="6D4E0A1C" w14:textId="77777777" w:rsidR="00036148" w:rsidRPr="00036148" w:rsidRDefault="00036148" w:rsidP="00036148">
      <w:pPr>
        <w:jc w:val="both"/>
        <w:rPr>
          <w:b w:val="0"/>
          <w:bCs/>
          <w:color w:val="auto"/>
        </w:rPr>
      </w:pPr>
      <w:r w:rsidRPr="00036148">
        <w:rPr>
          <w:b w:val="0"/>
          <w:bCs/>
          <w:color w:val="auto"/>
        </w:rPr>
        <w:t># Question 7: ------------------------------------------------</w:t>
      </w:r>
    </w:p>
    <w:p w14:paraId="65E6D845" w14:textId="77777777" w:rsidR="00036148" w:rsidRPr="00036148" w:rsidRDefault="00036148" w:rsidP="00036148">
      <w:pPr>
        <w:jc w:val="both"/>
        <w:rPr>
          <w:b w:val="0"/>
          <w:bCs/>
          <w:color w:val="auto"/>
        </w:rPr>
      </w:pPr>
    </w:p>
    <w:p w14:paraId="6403B1E5" w14:textId="77777777" w:rsidR="00036148" w:rsidRPr="00036148" w:rsidRDefault="00036148" w:rsidP="00036148">
      <w:pPr>
        <w:jc w:val="both"/>
        <w:rPr>
          <w:b w:val="0"/>
          <w:bCs/>
          <w:color w:val="auto"/>
        </w:rPr>
      </w:pPr>
      <w:r w:rsidRPr="00036148">
        <w:rPr>
          <w:b w:val="0"/>
          <w:bCs/>
          <w:color w:val="auto"/>
        </w:rPr>
        <w:t xml:space="preserve"># The expenditures (in dollars) per pupil for states in three sections of the country are listed. </w:t>
      </w:r>
    </w:p>
    <w:p w14:paraId="7CCC8E6E" w14:textId="77777777" w:rsidR="00036148" w:rsidRPr="00036148" w:rsidRDefault="00036148" w:rsidP="00036148">
      <w:pPr>
        <w:jc w:val="both"/>
        <w:rPr>
          <w:b w:val="0"/>
          <w:bCs/>
          <w:color w:val="auto"/>
        </w:rPr>
      </w:pPr>
      <w:r w:rsidRPr="00036148">
        <w:rPr>
          <w:b w:val="0"/>
          <w:bCs/>
          <w:color w:val="auto"/>
        </w:rPr>
        <w:t># Using α = 0.05, can you conclude that there is a difference in means?</w:t>
      </w:r>
    </w:p>
    <w:p w14:paraId="4E8115E9" w14:textId="77777777" w:rsidR="00036148" w:rsidRPr="00036148" w:rsidRDefault="00036148" w:rsidP="00036148">
      <w:pPr>
        <w:jc w:val="both"/>
        <w:rPr>
          <w:b w:val="0"/>
          <w:bCs/>
          <w:color w:val="auto"/>
        </w:rPr>
      </w:pPr>
    </w:p>
    <w:p w14:paraId="4932608A" w14:textId="77777777" w:rsidR="00036148" w:rsidRPr="00036148" w:rsidRDefault="00036148" w:rsidP="00036148">
      <w:pPr>
        <w:jc w:val="both"/>
        <w:rPr>
          <w:b w:val="0"/>
          <w:bCs/>
          <w:color w:val="auto"/>
        </w:rPr>
      </w:pPr>
      <w:r w:rsidRPr="00036148">
        <w:rPr>
          <w:b w:val="0"/>
          <w:bCs/>
          <w:color w:val="auto"/>
        </w:rPr>
        <w:t># Eastern third</w:t>
      </w:r>
      <w:r w:rsidRPr="00036148">
        <w:rPr>
          <w:b w:val="0"/>
          <w:bCs/>
          <w:color w:val="auto"/>
        </w:rPr>
        <w:tab/>
        <w:t>|   Middle third |   Western third</w:t>
      </w:r>
    </w:p>
    <w:p w14:paraId="2CAE6041" w14:textId="77777777" w:rsidR="00036148" w:rsidRPr="00036148" w:rsidRDefault="00036148" w:rsidP="00036148">
      <w:pPr>
        <w:jc w:val="both"/>
        <w:rPr>
          <w:b w:val="0"/>
          <w:bCs/>
          <w:color w:val="auto"/>
        </w:rPr>
      </w:pPr>
      <w:r w:rsidRPr="00036148">
        <w:rPr>
          <w:b w:val="0"/>
          <w:bCs/>
          <w:color w:val="auto"/>
        </w:rPr>
        <w:t xml:space="preserve">#     4946      |   </w:t>
      </w:r>
      <w:r w:rsidRPr="00036148">
        <w:rPr>
          <w:b w:val="0"/>
          <w:bCs/>
          <w:color w:val="auto"/>
        </w:rPr>
        <w:tab/>
        <w:t xml:space="preserve"> 6149      |</w:t>
      </w:r>
      <w:r w:rsidRPr="00036148">
        <w:rPr>
          <w:b w:val="0"/>
          <w:bCs/>
          <w:color w:val="auto"/>
        </w:rPr>
        <w:tab/>
        <w:t xml:space="preserve">      5282</w:t>
      </w:r>
    </w:p>
    <w:p w14:paraId="38AF7A73" w14:textId="77777777" w:rsidR="00036148" w:rsidRPr="00036148" w:rsidRDefault="00036148" w:rsidP="00036148">
      <w:pPr>
        <w:jc w:val="both"/>
        <w:rPr>
          <w:b w:val="0"/>
          <w:bCs/>
          <w:color w:val="auto"/>
        </w:rPr>
      </w:pPr>
      <w:r w:rsidRPr="00036148">
        <w:rPr>
          <w:b w:val="0"/>
          <w:bCs/>
          <w:color w:val="auto"/>
        </w:rPr>
        <w:t xml:space="preserve">#     5953      |   </w:t>
      </w:r>
      <w:r w:rsidRPr="00036148">
        <w:rPr>
          <w:b w:val="0"/>
          <w:bCs/>
          <w:color w:val="auto"/>
        </w:rPr>
        <w:tab/>
        <w:t xml:space="preserve"> 7451      |</w:t>
      </w:r>
      <w:r w:rsidRPr="00036148">
        <w:rPr>
          <w:b w:val="0"/>
          <w:bCs/>
          <w:color w:val="auto"/>
        </w:rPr>
        <w:tab/>
        <w:t xml:space="preserve">      8605</w:t>
      </w:r>
    </w:p>
    <w:p w14:paraId="3EF969A4" w14:textId="77777777" w:rsidR="00036148" w:rsidRPr="00036148" w:rsidRDefault="00036148" w:rsidP="00036148">
      <w:pPr>
        <w:jc w:val="both"/>
        <w:rPr>
          <w:b w:val="0"/>
          <w:bCs/>
          <w:color w:val="auto"/>
        </w:rPr>
      </w:pPr>
      <w:r w:rsidRPr="00036148">
        <w:rPr>
          <w:b w:val="0"/>
          <w:bCs/>
          <w:color w:val="auto"/>
        </w:rPr>
        <w:t xml:space="preserve">#     6202      |   </w:t>
      </w:r>
      <w:r w:rsidRPr="00036148">
        <w:rPr>
          <w:b w:val="0"/>
          <w:bCs/>
          <w:color w:val="auto"/>
        </w:rPr>
        <w:tab/>
        <w:t xml:space="preserve"> 6000      |</w:t>
      </w:r>
      <w:r w:rsidRPr="00036148">
        <w:rPr>
          <w:b w:val="0"/>
          <w:bCs/>
          <w:color w:val="auto"/>
        </w:rPr>
        <w:tab/>
        <w:t xml:space="preserve">      6528</w:t>
      </w:r>
    </w:p>
    <w:p w14:paraId="01568695" w14:textId="77777777" w:rsidR="00036148" w:rsidRPr="00036148" w:rsidRDefault="00036148" w:rsidP="00036148">
      <w:pPr>
        <w:jc w:val="both"/>
        <w:rPr>
          <w:b w:val="0"/>
          <w:bCs/>
          <w:color w:val="auto"/>
        </w:rPr>
      </w:pPr>
      <w:r w:rsidRPr="00036148">
        <w:rPr>
          <w:b w:val="0"/>
          <w:bCs/>
          <w:color w:val="auto"/>
        </w:rPr>
        <w:t xml:space="preserve">#     7243      |   </w:t>
      </w:r>
      <w:r w:rsidRPr="00036148">
        <w:rPr>
          <w:b w:val="0"/>
          <w:bCs/>
          <w:color w:val="auto"/>
        </w:rPr>
        <w:tab/>
        <w:t xml:space="preserve"> 6479      |</w:t>
      </w:r>
      <w:r w:rsidRPr="00036148">
        <w:rPr>
          <w:b w:val="0"/>
          <w:bCs/>
          <w:color w:val="auto"/>
        </w:rPr>
        <w:tab/>
        <w:t xml:space="preserve">      6911</w:t>
      </w:r>
    </w:p>
    <w:p w14:paraId="6F75B8F9" w14:textId="77777777" w:rsidR="00036148" w:rsidRPr="00036148" w:rsidRDefault="00036148" w:rsidP="00036148">
      <w:pPr>
        <w:jc w:val="both"/>
        <w:rPr>
          <w:b w:val="0"/>
          <w:bCs/>
          <w:color w:val="auto"/>
        </w:rPr>
      </w:pPr>
      <w:r w:rsidRPr="00036148">
        <w:rPr>
          <w:b w:val="0"/>
          <w:bCs/>
          <w:color w:val="auto"/>
        </w:rPr>
        <w:t xml:space="preserve">#     6113      |   </w:t>
      </w:r>
      <w:r w:rsidRPr="00036148">
        <w:rPr>
          <w:b w:val="0"/>
          <w:bCs/>
          <w:color w:val="auto"/>
        </w:rPr>
        <w:tab/>
      </w:r>
    </w:p>
    <w:p w14:paraId="1246272A" w14:textId="77777777" w:rsidR="00036148" w:rsidRPr="00036148" w:rsidRDefault="00036148" w:rsidP="00036148">
      <w:pPr>
        <w:jc w:val="both"/>
        <w:rPr>
          <w:b w:val="0"/>
          <w:bCs/>
          <w:color w:val="auto"/>
        </w:rPr>
      </w:pPr>
    </w:p>
    <w:p w14:paraId="28593B45" w14:textId="77777777" w:rsidR="00036148" w:rsidRPr="00036148" w:rsidRDefault="00036148" w:rsidP="00036148">
      <w:pPr>
        <w:jc w:val="both"/>
        <w:rPr>
          <w:b w:val="0"/>
          <w:bCs/>
          <w:color w:val="auto"/>
        </w:rPr>
      </w:pPr>
      <w:r w:rsidRPr="00036148">
        <w:rPr>
          <w:b w:val="0"/>
          <w:bCs/>
          <w:color w:val="auto"/>
        </w:rPr>
        <w:t># Stating the Hypothesis:</w:t>
      </w:r>
    </w:p>
    <w:p w14:paraId="024384B6" w14:textId="77777777" w:rsidR="00036148" w:rsidRPr="00036148" w:rsidRDefault="00036148" w:rsidP="00036148">
      <w:pPr>
        <w:jc w:val="both"/>
        <w:rPr>
          <w:b w:val="0"/>
          <w:bCs/>
          <w:color w:val="auto"/>
        </w:rPr>
      </w:pPr>
      <w:r w:rsidRPr="00036148">
        <w:rPr>
          <w:b w:val="0"/>
          <w:bCs/>
          <w:color w:val="auto"/>
        </w:rPr>
        <w:t># H0: µ1 = µ2 = µ3</w:t>
      </w:r>
    </w:p>
    <w:p w14:paraId="7346E7E5" w14:textId="77777777" w:rsidR="00036148" w:rsidRPr="00036148" w:rsidRDefault="00036148" w:rsidP="00036148">
      <w:pPr>
        <w:jc w:val="both"/>
        <w:rPr>
          <w:b w:val="0"/>
          <w:bCs/>
          <w:color w:val="auto"/>
        </w:rPr>
      </w:pPr>
      <w:r w:rsidRPr="00036148">
        <w:rPr>
          <w:b w:val="0"/>
          <w:bCs/>
          <w:color w:val="auto"/>
        </w:rPr>
        <w:t># H1: At least one mean out of three is different</w:t>
      </w:r>
    </w:p>
    <w:p w14:paraId="023B3BBA" w14:textId="77777777" w:rsidR="00036148" w:rsidRPr="00036148" w:rsidRDefault="00036148" w:rsidP="00036148">
      <w:pPr>
        <w:jc w:val="both"/>
        <w:rPr>
          <w:b w:val="0"/>
          <w:bCs/>
          <w:color w:val="auto"/>
        </w:rPr>
      </w:pPr>
    </w:p>
    <w:p w14:paraId="356EF89B" w14:textId="77777777" w:rsidR="00036148" w:rsidRPr="00036148" w:rsidRDefault="00036148" w:rsidP="00036148">
      <w:pPr>
        <w:jc w:val="both"/>
        <w:rPr>
          <w:b w:val="0"/>
          <w:bCs/>
          <w:color w:val="auto"/>
        </w:rPr>
      </w:pPr>
      <w:r w:rsidRPr="00036148">
        <w:rPr>
          <w:b w:val="0"/>
          <w:bCs/>
          <w:color w:val="auto"/>
        </w:rPr>
        <w:t>alpha_7 &lt;- 0.05</w:t>
      </w:r>
    </w:p>
    <w:p w14:paraId="7D442853" w14:textId="77777777" w:rsidR="00036148" w:rsidRPr="00036148" w:rsidRDefault="00036148" w:rsidP="00036148">
      <w:pPr>
        <w:jc w:val="both"/>
        <w:rPr>
          <w:b w:val="0"/>
          <w:bCs/>
          <w:color w:val="auto"/>
        </w:rPr>
      </w:pPr>
    </w:p>
    <w:p w14:paraId="3ACBFD13" w14:textId="77777777" w:rsidR="00036148" w:rsidRPr="00036148" w:rsidRDefault="00036148" w:rsidP="00036148">
      <w:pPr>
        <w:jc w:val="both"/>
        <w:rPr>
          <w:b w:val="0"/>
          <w:bCs/>
          <w:color w:val="auto"/>
        </w:rPr>
      </w:pPr>
      <w:r w:rsidRPr="00036148">
        <w:rPr>
          <w:b w:val="0"/>
          <w:bCs/>
          <w:color w:val="auto"/>
        </w:rPr>
        <w:t>Eastern_Third &lt;- data.frame('Expenditure' = c(4946, 5953, 6202, 7243, 6113), 'Sections' = rep('Eastern Third', 5), stringsAsFactors = FALSE)</w:t>
      </w:r>
    </w:p>
    <w:p w14:paraId="3EB8A4BC" w14:textId="77777777" w:rsidR="00036148" w:rsidRPr="00036148" w:rsidRDefault="00036148" w:rsidP="00036148">
      <w:pPr>
        <w:jc w:val="both"/>
        <w:rPr>
          <w:b w:val="0"/>
          <w:bCs/>
          <w:color w:val="auto"/>
        </w:rPr>
      </w:pPr>
    </w:p>
    <w:p w14:paraId="4C948A2D" w14:textId="77777777" w:rsidR="00036148" w:rsidRPr="00036148" w:rsidRDefault="00036148" w:rsidP="00036148">
      <w:pPr>
        <w:jc w:val="both"/>
        <w:rPr>
          <w:b w:val="0"/>
          <w:bCs/>
          <w:color w:val="auto"/>
        </w:rPr>
      </w:pPr>
      <w:r w:rsidRPr="00036148">
        <w:rPr>
          <w:b w:val="0"/>
          <w:bCs/>
          <w:color w:val="auto"/>
        </w:rPr>
        <w:t>Middle_Third &lt;- data.frame('Expenditure' = c(6149, 7451, 6000, 6479), 'Sections' = rep('Middle Third', 4), stringsAsFactors = FALSE)</w:t>
      </w:r>
    </w:p>
    <w:p w14:paraId="7985BDEE" w14:textId="77777777" w:rsidR="00036148" w:rsidRPr="00036148" w:rsidRDefault="00036148" w:rsidP="00036148">
      <w:pPr>
        <w:jc w:val="both"/>
        <w:rPr>
          <w:b w:val="0"/>
          <w:bCs/>
          <w:color w:val="auto"/>
        </w:rPr>
      </w:pPr>
    </w:p>
    <w:p w14:paraId="1AD44EA5" w14:textId="77777777" w:rsidR="00036148" w:rsidRPr="00036148" w:rsidRDefault="00036148" w:rsidP="00036148">
      <w:pPr>
        <w:jc w:val="both"/>
        <w:rPr>
          <w:b w:val="0"/>
          <w:bCs/>
          <w:color w:val="auto"/>
        </w:rPr>
      </w:pPr>
      <w:r w:rsidRPr="00036148">
        <w:rPr>
          <w:b w:val="0"/>
          <w:bCs/>
          <w:color w:val="auto"/>
        </w:rPr>
        <w:t>Western_Third &lt;- data.frame('Expenditure' = c(5282, 8605, 6528, 6911), 'Sections' = rep('Western Third', 4), stringsAsFactors = FALSE)</w:t>
      </w:r>
    </w:p>
    <w:p w14:paraId="5DD9DB18" w14:textId="77777777" w:rsidR="00036148" w:rsidRPr="00036148" w:rsidRDefault="00036148" w:rsidP="00036148">
      <w:pPr>
        <w:jc w:val="both"/>
        <w:rPr>
          <w:b w:val="0"/>
          <w:bCs/>
          <w:color w:val="auto"/>
        </w:rPr>
      </w:pPr>
    </w:p>
    <w:p w14:paraId="09B708AE" w14:textId="77777777" w:rsidR="00036148" w:rsidRPr="00036148" w:rsidRDefault="00036148" w:rsidP="00036148">
      <w:pPr>
        <w:jc w:val="both"/>
        <w:rPr>
          <w:b w:val="0"/>
          <w:bCs/>
          <w:color w:val="auto"/>
        </w:rPr>
      </w:pPr>
      <w:r w:rsidRPr="00036148">
        <w:rPr>
          <w:b w:val="0"/>
          <w:bCs/>
          <w:color w:val="auto"/>
        </w:rPr>
        <w:t>Expenditure &lt;- rbind(Eastern_Third, Middle_Third, Western_Third)</w:t>
      </w:r>
    </w:p>
    <w:p w14:paraId="4DD4B056" w14:textId="77777777" w:rsidR="00036148" w:rsidRPr="00036148" w:rsidRDefault="00036148" w:rsidP="00036148">
      <w:pPr>
        <w:jc w:val="both"/>
        <w:rPr>
          <w:b w:val="0"/>
          <w:bCs/>
          <w:color w:val="auto"/>
        </w:rPr>
      </w:pPr>
    </w:p>
    <w:p w14:paraId="737DA4C3" w14:textId="77777777" w:rsidR="00036148" w:rsidRPr="00036148" w:rsidRDefault="00036148" w:rsidP="00036148">
      <w:pPr>
        <w:jc w:val="both"/>
        <w:rPr>
          <w:b w:val="0"/>
          <w:bCs/>
          <w:color w:val="auto"/>
        </w:rPr>
      </w:pPr>
      <w:r w:rsidRPr="00036148">
        <w:rPr>
          <w:b w:val="0"/>
          <w:bCs/>
          <w:color w:val="auto"/>
        </w:rPr>
        <w:t>Expenditure$Sections &lt;- as.factor(Expenditure$Sections)</w:t>
      </w:r>
    </w:p>
    <w:p w14:paraId="3626BEA8" w14:textId="77777777" w:rsidR="00036148" w:rsidRPr="00036148" w:rsidRDefault="00036148" w:rsidP="00036148">
      <w:pPr>
        <w:jc w:val="both"/>
        <w:rPr>
          <w:b w:val="0"/>
          <w:bCs/>
          <w:color w:val="auto"/>
        </w:rPr>
      </w:pPr>
    </w:p>
    <w:p w14:paraId="076D0994" w14:textId="77777777" w:rsidR="00036148" w:rsidRPr="00036148" w:rsidRDefault="00036148" w:rsidP="00036148">
      <w:pPr>
        <w:jc w:val="both"/>
        <w:rPr>
          <w:b w:val="0"/>
          <w:bCs/>
          <w:color w:val="auto"/>
        </w:rPr>
      </w:pPr>
      <w:r w:rsidRPr="00036148">
        <w:rPr>
          <w:b w:val="0"/>
          <w:bCs/>
          <w:color w:val="auto"/>
        </w:rPr>
        <w:t>Anova_Sections &lt;- aov(Expenditure ~ Sections, data = Expenditure)</w:t>
      </w:r>
    </w:p>
    <w:p w14:paraId="7D151E5F" w14:textId="77777777" w:rsidR="00036148" w:rsidRPr="00036148" w:rsidRDefault="00036148" w:rsidP="00036148">
      <w:pPr>
        <w:jc w:val="both"/>
        <w:rPr>
          <w:b w:val="0"/>
          <w:bCs/>
          <w:color w:val="auto"/>
        </w:rPr>
      </w:pPr>
    </w:p>
    <w:p w14:paraId="2E3B17C7" w14:textId="77777777" w:rsidR="00036148" w:rsidRPr="00036148" w:rsidRDefault="00036148" w:rsidP="00036148">
      <w:pPr>
        <w:jc w:val="both"/>
        <w:rPr>
          <w:b w:val="0"/>
          <w:bCs/>
          <w:color w:val="auto"/>
        </w:rPr>
      </w:pPr>
      <w:r w:rsidRPr="00036148">
        <w:rPr>
          <w:b w:val="0"/>
          <w:bCs/>
          <w:color w:val="auto"/>
        </w:rPr>
        <w:t>summary(Anova_Sections)</w:t>
      </w:r>
    </w:p>
    <w:p w14:paraId="2C0BEB1C" w14:textId="77777777" w:rsidR="00036148" w:rsidRPr="00036148" w:rsidRDefault="00036148" w:rsidP="00036148">
      <w:pPr>
        <w:jc w:val="both"/>
        <w:rPr>
          <w:b w:val="0"/>
          <w:bCs/>
          <w:color w:val="auto"/>
        </w:rPr>
      </w:pPr>
    </w:p>
    <w:p w14:paraId="60476564" w14:textId="77777777" w:rsidR="00036148" w:rsidRPr="00036148" w:rsidRDefault="00036148" w:rsidP="00036148">
      <w:pPr>
        <w:jc w:val="both"/>
        <w:rPr>
          <w:b w:val="0"/>
          <w:bCs/>
          <w:color w:val="auto"/>
        </w:rPr>
      </w:pPr>
      <w:r w:rsidRPr="00036148">
        <w:rPr>
          <w:b w:val="0"/>
          <w:bCs/>
          <w:color w:val="auto"/>
        </w:rPr>
        <w:t>Anova_Sections_Summary &lt;- summary(Anova_Sections)                               # Save summary to an object</w:t>
      </w:r>
    </w:p>
    <w:p w14:paraId="2E098D76" w14:textId="77777777" w:rsidR="00036148" w:rsidRPr="00036148" w:rsidRDefault="00036148" w:rsidP="00036148">
      <w:pPr>
        <w:jc w:val="both"/>
        <w:rPr>
          <w:b w:val="0"/>
          <w:bCs/>
          <w:color w:val="auto"/>
        </w:rPr>
      </w:pPr>
    </w:p>
    <w:p w14:paraId="3F84C36E" w14:textId="77777777" w:rsidR="00036148" w:rsidRPr="00036148" w:rsidRDefault="00036148" w:rsidP="00036148">
      <w:pPr>
        <w:jc w:val="both"/>
        <w:rPr>
          <w:b w:val="0"/>
          <w:bCs/>
          <w:color w:val="auto"/>
        </w:rPr>
      </w:pPr>
      <w:r w:rsidRPr="00036148">
        <w:rPr>
          <w:b w:val="0"/>
          <w:bCs/>
          <w:color w:val="auto"/>
        </w:rPr>
        <w:t># Degrees of freedom</w:t>
      </w:r>
    </w:p>
    <w:p w14:paraId="634A2B73" w14:textId="77777777" w:rsidR="00036148" w:rsidRPr="00036148" w:rsidRDefault="00036148" w:rsidP="00036148">
      <w:pPr>
        <w:jc w:val="both"/>
        <w:rPr>
          <w:b w:val="0"/>
          <w:bCs/>
          <w:color w:val="auto"/>
        </w:rPr>
      </w:pPr>
    </w:p>
    <w:p w14:paraId="2F71C879" w14:textId="77777777" w:rsidR="00036148" w:rsidRPr="00036148" w:rsidRDefault="00036148" w:rsidP="00036148">
      <w:pPr>
        <w:jc w:val="both"/>
        <w:rPr>
          <w:b w:val="0"/>
          <w:bCs/>
          <w:color w:val="auto"/>
        </w:rPr>
      </w:pPr>
      <w:r w:rsidRPr="00036148">
        <w:rPr>
          <w:b w:val="0"/>
          <w:bCs/>
          <w:color w:val="auto"/>
        </w:rPr>
        <w:t># K-1: between group variance: Numerator</w:t>
      </w:r>
    </w:p>
    <w:p w14:paraId="3B24A0CD" w14:textId="77777777" w:rsidR="00036148" w:rsidRPr="00036148" w:rsidRDefault="00036148" w:rsidP="00036148">
      <w:pPr>
        <w:jc w:val="both"/>
        <w:rPr>
          <w:b w:val="0"/>
          <w:bCs/>
          <w:color w:val="auto"/>
        </w:rPr>
      </w:pPr>
      <w:r w:rsidRPr="00036148">
        <w:rPr>
          <w:b w:val="0"/>
          <w:bCs/>
          <w:color w:val="auto"/>
        </w:rPr>
        <w:t>df.numerator_Exp &lt;- Anova_Sections_Summary[[1]][1, "Df"]</w:t>
      </w:r>
    </w:p>
    <w:p w14:paraId="07399FF5" w14:textId="77777777" w:rsidR="00036148" w:rsidRPr="00036148" w:rsidRDefault="00036148" w:rsidP="00036148">
      <w:pPr>
        <w:jc w:val="both"/>
        <w:rPr>
          <w:b w:val="0"/>
          <w:bCs/>
          <w:color w:val="auto"/>
        </w:rPr>
      </w:pPr>
      <w:r w:rsidRPr="00036148">
        <w:rPr>
          <w:b w:val="0"/>
          <w:bCs/>
          <w:color w:val="auto"/>
        </w:rPr>
        <w:t>df.numerator_Exp</w:t>
      </w:r>
    </w:p>
    <w:p w14:paraId="48BA386B" w14:textId="77777777" w:rsidR="00036148" w:rsidRPr="00036148" w:rsidRDefault="00036148" w:rsidP="00036148">
      <w:pPr>
        <w:jc w:val="both"/>
        <w:rPr>
          <w:b w:val="0"/>
          <w:bCs/>
          <w:color w:val="auto"/>
        </w:rPr>
      </w:pPr>
    </w:p>
    <w:p w14:paraId="2B13467A" w14:textId="77777777" w:rsidR="00036148" w:rsidRPr="00036148" w:rsidRDefault="00036148" w:rsidP="00036148">
      <w:pPr>
        <w:jc w:val="both"/>
        <w:rPr>
          <w:b w:val="0"/>
          <w:bCs/>
          <w:color w:val="auto"/>
        </w:rPr>
      </w:pPr>
      <w:r w:rsidRPr="00036148">
        <w:rPr>
          <w:b w:val="0"/>
          <w:bCs/>
          <w:color w:val="auto"/>
        </w:rPr>
        <w:t># N-K: within group variance: Denominator</w:t>
      </w:r>
    </w:p>
    <w:p w14:paraId="1D83757D" w14:textId="77777777" w:rsidR="00036148" w:rsidRPr="00036148" w:rsidRDefault="00036148" w:rsidP="00036148">
      <w:pPr>
        <w:jc w:val="both"/>
        <w:rPr>
          <w:b w:val="0"/>
          <w:bCs/>
          <w:color w:val="auto"/>
        </w:rPr>
      </w:pPr>
      <w:r w:rsidRPr="00036148">
        <w:rPr>
          <w:b w:val="0"/>
          <w:bCs/>
          <w:color w:val="auto"/>
        </w:rPr>
        <w:t>df.denominator_Exp &lt;- Anova_Sections_Summary[[1]][2, "Df"]</w:t>
      </w:r>
    </w:p>
    <w:p w14:paraId="573EF49B" w14:textId="77777777" w:rsidR="00036148" w:rsidRPr="00036148" w:rsidRDefault="00036148" w:rsidP="00036148">
      <w:pPr>
        <w:jc w:val="both"/>
        <w:rPr>
          <w:b w:val="0"/>
          <w:bCs/>
          <w:color w:val="auto"/>
        </w:rPr>
      </w:pPr>
      <w:r w:rsidRPr="00036148">
        <w:rPr>
          <w:b w:val="0"/>
          <w:bCs/>
          <w:color w:val="auto"/>
        </w:rPr>
        <w:t>df.denominator_Exp</w:t>
      </w:r>
    </w:p>
    <w:p w14:paraId="253AC0FE" w14:textId="77777777" w:rsidR="00036148" w:rsidRPr="00036148" w:rsidRDefault="00036148" w:rsidP="00036148">
      <w:pPr>
        <w:jc w:val="both"/>
        <w:rPr>
          <w:b w:val="0"/>
          <w:bCs/>
          <w:color w:val="auto"/>
        </w:rPr>
      </w:pPr>
    </w:p>
    <w:p w14:paraId="5A0A8C37" w14:textId="77777777" w:rsidR="00036148" w:rsidRPr="00036148" w:rsidRDefault="00036148" w:rsidP="00036148">
      <w:pPr>
        <w:jc w:val="both"/>
        <w:rPr>
          <w:b w:val="0"/>
          <w:bCs/>
          <w:color w:val="auto"/>
        </w:rPr>
      </w:pPr>
      <w:r w:rsidRPr="00036148">
        <w:rPr>
          <w:b w:val="0"/>
          <w:bCs/>
          <w:color w:val="auto"/>
        </w:rPr>
        <w:t>F.value_Exp &lt;- Anova_Sections_Summary[[1]][1, "F value"]                        # Extract F test value</w:t>
      </w:r>
    </w:p>
    <w:p w14:paraId="61B1FFCE" w14:textId="77777777" w:rsidR="00036148" w:rsidRPr="00036148" w:rsidRDefault="00036148" w:rsidP="00036148">
      <w:pPr>
        <w:jc w:val="both"/>
        <w:rPr>
          <w:b w:val="0"/>
          <w:bCs/>
          <w:color w:val="auto"/>
        </w:rPr>
      </w:pPr>
      <w:r w:rsidRPr="00036148">
        <w:rPr>
          <w:b w:val="0"/>
          <w:bCs/>
          <w:color w:val="auto"/>
        </w:rPr>
        <w:t>F.value_Exp</w:t>
      </w:r>
    </w:p>
    <w:p w14:paraId="04AF7C46" w14:textId="77777777" w:rsidR="00036148" w:rsidRPr="00036148" w:rsidRDefault="00036148" w:rsidP="00036148">
      <w:pPr>
        <w:jc w:val="both"/>
        <w:rPr>
          <w:b w:val="0"/>
          <w:bCs/>
          <w:color w:val="auto"/>
        </w:rPr>
      </w:pPr>
    </w:p>
    <w:p w14:paraId="5B3F3543" w14:textId="77777777" w:rsidR="00036148" w:rsidRPr="00036148" w:rsidRDefault="00036148" w:rsidP="00036148">
      <w:pPr>
        <w:jc w:val="both"/>
        <w:rPr>
          <w:b w:val="0"/>
          <w:bCs/>
          <w:color w:val="auto"/>
        </w:rPr>
      </w:pPr>
      <w:r w:rsidRPr="00036148">
        <w:rPr>
          <w:b w:val="0"/>
          <w:bCs/>
          <w:color w:val="auto"/>
        </w:rPr>
        <w:t>p.value_Exp &lt;- Anova_Sections_Summary[[1]][1, "Pr(&gt;F)"]                         # Extract p-value</w:t>
      </w:r>
    </w:p>
    <w:p w14:paraId="22EB2F25" w14:textId="77777777" w:rsidR="00036148" w:rsidRPr="00036148" w:rsidRDefault="00036148" w:rsidP="00036148">
      <w:pPr>
        <w:jc w:val="both"/>
        <w:rPr>
          <w:b w:val="0"/>
          <w:bCs/>
          <w:color w:val="auto"/>
        </w:rPr>
      </w:pPr>
      <w:r w:rsidRPr="00036148">
        <w:rPr>
          <w:b w:val="0"/>
          <w:bCs/>
          <w:color w:val="auto"/>
        </w:rPr>
        <w:t>p.value_Exp</w:t>
      </w:r>
    </w:p>
    <w:p w14:paraId="337C762F" w14:textId="77777777" w:rsidR="00036148" w:rsidRPr="00036148" w:rsidRDefault="00036148" w:rsidP="00036148">
      <w:pPr>
        <w:jc w:val="both"/>
        <w:rPr>
          <w:b w:val="0"/>
          <w:bCs/>
          <w:color w:val="auto"/>
        </w:rPr>
      </w:pPr>
    </w:p>
    <w:p w14:paraId="48CEB773" w14:textId="77777777" w:rsidR="00036148" w:rsidRPr="00036148" w:rsidRDefault="00036148" w:rsidP="00036148">
      <w:pPr>
        <w:jc w:val="both"/>
        <w:rPr>
          <w:b w:val="0"/>
          <w:bCs/>
          <w:color w:val="auto"/>
        </w:rPr>
      </w:pPr>
      <w:r w:rsidRPr="00036148">
        <w:rPr>
          <w:b w:val="0"/>
          <w:bCs/>
          <w:color w:val="auto"/>
        </w:rPr>
        <w:t>ifelse(p.value_Exp &gt; alpha_7, "Fail to reject null hypothesis", "Reject the null hypothesis")</w:t>
      </w:r>
    </w:p>
    <w:p w14:paraId="3D609078" w14:textId="77777777" w:rsidR="00036148" w:rsidRPr="00036148" w:rsidRDefault="00036148" w:rsidP="00036148">
      <w:pPr>
        <w:jc w:val="both"/>
        <w:rPr>
          <w:b w:val="0"/>
          <w:bCs/>
          <w:color w:val="auto"/>
        </w:rPr>
      </w:pPr>
    </w:p>
    <w:p w14:paraId="3C930F54" w14:textId="77777777" w:rsidR="00036148" w:rsidRPr="00036148" w:rsidRDefault="00036148" w:rsidP="00036148">
      <w:pPr>
        <w:jc w:val="both"/>
        <w:rPr>
          <w:b w:val="0"/>
          <w:bCs/>
          <w:color w:val="auto"/>
        </w:rPr>
      </w:pPr>
      <w:r w:rsidRPr="00036148">
        <w:rPr>
          <w:b w:val="0"/>
          <w:bCs/>
          <w:color w:val="auto"/>
        </w:rPr>
        <w:t># Fail to reject the null Hypothesis: The expenditure mean in dollars per pupil for states in three sections of the country are same as p-value comes out to be greater than alpha.</w:t>
      </w:r>
    </w:p>
    <w:p w14:paraId="70BFEB25" w14:textId="77777777" w:rsidR="00036148" w:rsidRPr="00036148" w:rsidRDefault="00036148" w:rsidP="00036148">
      <w:pPr>
        <w:jc w:val="both"/>
        <w:rPr>
          <w:b w:val="0"/>
          <w:bCs/>
          <w:color w:val="auto"/>
        </w:rPr>
      </w:pPr>
    </w:p>
    <w:p w14:paraId="0DACDE49" w14:textId="77777777" w:rsidR="00036148" w:rsidRPr="00036148" w:rsidRDefault="00036148" w:rsidP="00036148">
      <w:pPr>
        <w:jc w:val="both"/>
        <w:rPr>
          <w:b w:val="0"/>
          <w:bCs/>
          <w:color w:val="auto"/>
        </w:rPr>
      </w:pPr>
      <w:r w:rsidRPr="00036148">
        <w:rPr>
          <w:b w:val="0"/>
          <w:bCs/>
          <w:color w:val="auto"/>
        </w:rPr>
        <w:lastRenderedPageBreak/>
        <w:t># However, if we were to reject Null Hypothesis if the expenditure mean for even one section of the country was different, we will run TukeyHSD() function to check the difference in mean</w:t>
      </w:r>
    </w:p>
    <w:p w14:paraId="3BD8431A" w14:textId="77777777" w:rsidR="00036148" w:rsidRPr="00036148" w:rsidRDefault="00036148" w:rsidP="00036148">
      <w:pPr>
        <w:jc w:val="both"/>
        <w:rPr>
          <w:b w:val="0"/>
          <w:bCs/>
          <w:color w:val="auto"/>
        </w:rPr>
      </w:pPr>
    </w:p>
    <w:p w14:paraId="72931934" w14:textId="77777777" w:rsidR="00036148" w:rsidRPr="00036148" w:rsidRDefault="00036148" w:rsidP="00036148">
      <w:pPr>
        <w:jc w:val="both"/>
        <w:rPr>
          <w:b w:val="0"/>
          <w:bCs/>
          <w:color w:val="auto"/>
        </w:rPr>
      </w:pPr>
      <w:r w:rsidRPr="00036148">
        <w:rPr>
          <w:b w:val="0"/>
          <w:bCs/>
          <w:color w:val="auto"/>
        </w:rPr>
        <w:t>TukeyHSD(Anova_Sections)</w:t>
      </w:r>
    </w:p>
    <w:p w14:paraId="103ADB27" w14:textId="77777777" w:rsidR="00036148" w:rsidRPr="00036148" w:rsidRDefault="00036148" w:rsidP="00036148">
      <w:pPr>
        <w:jc w:val="both"/>
        <w:rPr>
          <w:b w:val="0"/>
          <w:bCs/>
          <w:color w:val="auto"/>
        </w:rPr>
      </w:pPr>
    </w:p>
    <w:p w14:paraId="3CF61300" w14:textId="77777777" w:rsidR="00036148" w:rsidRPr="00036148" w:rsidRDefault="00036148" w:rsidP="00036148">
      <w:pPr>
        <w:jc w:val="both"/>
        <w:rPr>
          <w:b w:val="0"/>
          <w:bCs/>
          <w:color w:val="auto"/>
        </w:rPr>
      </w:pPr>
    </w:p>
    <w:p w14:paraId="4743CACE" w14:textId="77777777" w:rsidR="00036148" w:rsidRPr="00036148" w:rsidRDefault="00036148" w:rsidP="00036148">
      <w:pPr>
        <w:jc w:val="both"/>
        <w:rPr>
          <w:b w:val="0"/>
          <w:bCs/>
          <w:color w:val="auto"/>
        </w:rPr>
      </w:pPr>
    </w:p>
    <w:p w14:paraId="0EC81895" w14:textId="77777777" w:rsidR="00036148" w:rsidRPr="00036148" w:rsidRDefault="00036148" w:rsidP="00036148">
      <w:pPr>
        <w:jc w:val="both"/>
        <w:rPr>
          <w:b w:val="0"/>
          <w:bCs/>
          <w:color w:val="auto"/>
        </w:rPr>
      </w:pPr>
    </w:p>
    <w:p w14:paraId="2D63B424" w14:textId="77777777" w:rsidR="00036148" w:rsidRPr="00036148" w:rsidRDefault="00036148" w:rsidP="00036148">
      <w:pPr>
        <w:jc w:val="both"/>
        <w:rPr>
          <w:b w:val="0"/>
          <w:bCs/>
          <w:color w:val="auto"/>
        </w:rPr>
      </w:pPr>
      <w:r w:rsidRPr="00036148">
        <w:rPr>
          <w:b w:val="0"/>
          <w:bCs/>
          <w:color w:val="auto"/>
        </w:rPr>
        <w:t># Question 8: ------------------------------------------------</w:t>
      </w:r>
    </w:p>
    <w:p w14:paraId="6502A2C4" w14:textId="77777777" w:rsidR="00036148" w:rsidRPr="00036148" w:rsidRDefault="00036148" w:rsidP="00036148">
      <w:pPr>
        <w:jc w:val="both"/>
        <w:rPr>
          <w:b w:val="0"/>
          <w:bCs/>
          <w:color w:val="auto"/>
        </w:rPr>
      </w:pPr>
    </w:p>
    <w:p w14:paraId="312B234E" w14:textId="77777777" w:rsidR="00036148" w:rsidRPr="00036148" w:rsidRDefault="00036148" w:rsidP="00036148">
      <w:pPr>
        <w:jc w:val="both"/>
        <w:rPr>
          <w:b w:val="0"/>
          <w:bCs/>
          <w:color w:val="auto"/>
        </w:rPr>
      </w:pPr>
      <w:r w:rsidRPr="00036148">
        <w:rPr>
          <w:b w:val="0"/>
          <w:bCs/>
          <w:color w:val="auto"/>
        </w:rPr>
        <w:t xml:space="preserve"># A gardening company is testing new ways to improve plant growth. </w:t>
      </w:r>
    </w:p>
    <w:p w14:paraId="5EF6229A" w14:textId="77777777" w:rsidR="00036148" w:rsidRPr="00036148" w:rsidRDefault="00036148" w:rsidP="00036148">
      <w:pPr>
        <w:jc w:val="both"/>
        <w:rPr>
          <w:b w:val="0"/>
          <w:bCs/>
          <w:color w:val="auto"/>
        </w:rPr>
      </w:pPr>
      <w:r w:rsidRPr="00036148">
        <w:rPr>
          <w:b w:val="0"/>
          <w:bCs/>
          <w:color w:val="auto"/>
        </w:rPr>
        <w:t xml:space="preserve"># Twelve plants are randomly selected and exposed to a combination of two factors, a “Grow-light” in two different strengths and a plant food supplement with different mineral supplements. </w:t>
      </w:r>
    </w:p>
    <w:p w14:paraId="239A61C9" w14:textId="77777777" w:rsidR="00036148" w:rsidRPr="00036148" w:rsidRDefault="00036148" w:rsidP="00036148">
      <w:pPr>
        <w:jc w:val="both"/>
        <w:rPr>
          <w:b w:val="0"/>
          <w:bCs/>
          <w:color w:val="auto"/>
        </w:rPr>
      </w:pPr>
      <w:r w:rsidRPr="00036148">
        <w:rPr>
          <w:b w:val="0"/>
          <w:bCs/>
          <w:color w:val="auto"/>
        </w:rPr>
        <w:t># After a number of days, the plants are measured for growth, and the results (in inches) are put into the appropriate boxes.</w:t>
      </w:r>
    </w:p>
    <w:p w14:paraId="74A62ED0" w14:textId="77777777" w:rsidR="00036148" w:rsidRPr="00036148" w:rsidRDefault="00036148" w:rsidP="00036148">
      <w:pPr>
        <w:jc w:val="both"/>
        <w:rPr>
          <w:b w:val="0"/>
          <w:bCs/>
          <w:color w:val="auto"/>
        </w:rPr>
      </w:pPr>
    </w:p>
    <w:p w14:paraId="265ED6C1" w14:textId="77777777" w:rsidR="00036148" w:rsidRPr="00036148" w:rsidRDefault="00036148" w:rsidP="00036148">
      <w:pPr>
        <w:jc w:val="both"/>
        <w:rPr>
          <w:b w:val="0"/>
          <w:bCs/>
          <w:color w:val="auto"/>
        </w:rPr>
      </w:pPr>
      <w:r w:rsidRPr="00036148">
        <w:rPr>
          <w:b w:val="0"/>
          <w:bCs/>
          <w:color w:val="auto"/>
        </w:rPr>
        <w:t xml:space="preserve">#             </w:t>
      </w:r>
      <w:r w:rsidRPr="00036148">
        <w:rPr>
          <w:b w:val="0"/>
          <w:bCs/>
          <w:color w:val="auto"/>
        </w:rPr>
        <w:tab/>
        <w:t>|   Grow-light 1 |   Grow-light 2</w:t>
      </w:r>
    </w:p>
    <w:p w14:paraId="1F6160E3" w14:textId="77777777" w:rsidR="00036148" w:rsidRPr="00036148" w:rsidRDefault="00036148" w:rsidP="00036148">
      <w:pPr>
        <w:jc w:val="both"/>
        <w:rPr>
          <w:b w:val="0"/>
          <w:bCs/>
          <w:color w:val="auto"/>
        </w:rPr>
      </w:pPr>
      <w:r w:rsidRPr="00036148">
        <w:rPr>
          <w:b w:val="0"/>
          <w:bCs/>
          <w:color w:val="auto"/>
        </w:rPr>
        <w:t># Plant Food A  |  9.2, 9.4, 8.9 |</w:t>
      </w:r>
      <w:r w:rsidRPr="00036148">
        <w:rPr>
          <w:b w:val="0"/>
          <w:bCs/>
          <w:color w:val="auto"/>
        </w:rPr>
        <w:tab/>
        <w:t>8.5, 9.2, 8.9</w:t>
      </w:r>
    </w:p>
    <w:p w14:paraId="75CEB5D6" w14:textId="77777777" w:rsidR="00036148" w:rsidRPr="00036148" w:rsidRDefault="00036148" w:rsidP="00036148">
      <w:pPr>
        <w:jc w:val="both"/>
        <w:rPr>
          <w:b w:val="0"/>
          <w:bCs/>
          <w:color w:val="auto"/>
        </w:rPr>
      </w:pPr>
      <w:r w:rsidRPr="00036148">
        <w:rPr>
          <w:b w:val="0"/>
          <w:bCs/>
          <w:color w:val="auto"/>
        </w:rPr>
        <w:t># Plant Food B  |  7.1, 7.2, 8.5 |</w:t>
      </w:r>
      <w:r w:rsidRPr="00036148">
        <w:rPr>
          <w:b w:val="0"/>
          <w:bCs/>
          <w:color w:val="auto"/>
        </w:rPr>
        <w:tab/>
        <w:t>5.5, 5.8, 7.6</w:t>
      </w:r>
    </w:p>
    <w:p w14:paraId="1622B6A0" w14:textId="77777777" w:rsidR="00036148" w:rsidRPr="00036148" w:rsidRDefault="00036148" w:rsidP="00036148">
      <w:pPr>
        <w:jc w:val="both"/>
        <w:rPr>
          <w:b w:val="0"/>
          <w:bCs/>
          <w:color w:val="auto"/>
        </w:rPr>
      </w:pPr>
    </w:p>
    <w:p w14:paraId="4CC4D08C" w14:textId="77777777" w:rsidR="00036148" w:rsidRPr="00036148" w:rsidRDefault="00036148" w:rsidP="00036148">
      <w:pPr>
        <w:jc w:val="both"/>
        <w:rPr>
          <w:b w:val="0"/>
          <w:bCs/>
          <w:color w:val="auto"/>
        </w:rPr>
      </w:pPr>
      <w:r w:rsidRPr="00036148">
        <w:rPr>
          <w:b w:val="0"/>
          <w:bCs/>
          <w:color w:val="auto"/>
        </w:rPr>
        <w:t xml:space="preserve"># Can an interaction between the two factors be concluded? Is there a difference in mean growth with respect to light? With respect to plant food? </w:t>
      </w:r>
    </w:p>
    <w:p w14:paraId="35815C15" w14:textId="77777777" w:rsidR="00036148" w:rsidRPr="00036148" w:rsidRDefault="00036148" w:rsidP="00036148">
      <w:pPr>
        <w:jc w:val="both"/>
        <w:rPr>
          <w:b w:val="0"/>
          <w:bCs/>
          <w:color w:val="auto"/>
        </w:rPr>
      </w:pPr>
      <w:r w:rsidRPr="00036148">
        <w:rPr>
          <w:b w:val="0"/>
          <w:bCs/>
          <w:color w:val="auto"/>
        </w:rPr>
        <w:t># Use α = 0.05.</w:t>
      </w:r>
    </w:p>
    <w:p w14:paraId="3EB66792" w14:textId="77777777" w:rsidR="00036148" w:rsidRPr="00036148" w:rsidRDefault="00036148" w:rsidP="00036148">
      <w:pPr>
        <w:jc w:val="both"/>
        <w:rPr>
          <w:b w:val="0"/>
          <w:bCs/>
          <w:color w:val="auto"/>
        </w:rPr>
      </w:pPr>
    </w:p>
    <w:p w14:paraId="76B032FD" w14:textId="77777777" w:rsidR="00036148" w:rsidRPr="00036148" w:rsidRDefault="00036148" w:rsidP="00036148">
      <w:pPr>
        <w:jc w:val="both"/>
        <w:rPr>
          <w:b w:val="0"/>
          <w:bCs/>
          <w:color w:val="auto"/>
        </w:rPr>
      </w:pPr>
      <w:r w:rsidRPr="00036148">
        <w:rPr>
          <w:b w:val="0"/>
          <w:bCs/>
          <w:color w:val="auto"/>
        </w:rPr>
        <w:t># Stating the Hypothesis:</w:t>
      </w:r>
    </w:p>
    <w:p w14:paraId="60A103C7" w14:textId="77777777" w:rsidR="00036148" w:rsidRPr="00036148" w:rsidRDefault="00036148" w:rsidP="00036148">
      <w:pPr>
        <w:jc w:val="both"/>
        <w:rPr>
          <w:b w:val="0"/>
          <w:bCs/>
          <w:color w:val="auto"/>
        </w:rPr>
      </w:pPr>
      <w:r w:rsidRPr="00036148">
        <w:rPr>
          <w:b w:val="0"/>
          <w:bCs/>
          <w:color w:val="auto"/>
        </w:rPr>
        <w:t># H1: The mean of observations grouped by Grow-Light are same</w:t>
      </w:r>
    </w:p>
    <w:p w14:paraId="1C1ACA7A" w14:textId="77777777" w:rsidR="00036148" w:rsidRPr="00036148" w:rsidRDefault="00036148" w:rsidP="00036148">
      <w:pPr>
        <w:jc w:val="both"/>
        <w:rPr>
          <w:b w:val="0"/>
          <w:bCs/>
          <w:color w:val="auto"/>
        </w:rPr>
      </w:pPr>
      <w:r w:rsidRPr="00036148">
        <w:rPr>
          <w:b w:val="0"/>
          <w:bCs/>
          <w:color w:val="auto"/>
        </w:rPr>
        <w:t># H2: The mean of observations grouped by Plant Food are same</w:t>
      </w:r>
    </w:p>
    <w:p w14:paraId="4AD67459" w14:textId="77777777" w:rsidR="00036148" w:rsidRPr="00036148" w:rsidRDefault="00036148" w:rsidP="00036148">
      <w:pPr>
        <w:jc w:val="both"/>
        <w:rPr>
          <w:b w:val="0"/>
          <w:bCs/>
          <w:color w:val="auto"/>
        </w:rPr>
      </w:pPr>
      <w:r w:rsidRPr="00036148">
        <w:rPr>
          <w:b w:val="0"/>
          <w:bCs/>
          <w:color w:val="auto"/>
        </w:rPr>
        <w:t># H3: There is no interaction between the Grow-Light and Plant Food</w:t>
      </w:r>
    </w:p>
    <w:p w14:paraId="203A65DB" w14:textId="77777777" w:rsidR="00036148" w:rsidRPr="00036148" w:rsidRDefault="00036148" w:rsidP="00036148">
      <w:pPr>
        <w:jc w:val="both"/>
        <w:rPr>
          <w:b w:val="0"/>
          <w:bCs/>
          <w:color w:val="auto"/>
        </w:rPr>
      </w:pPr>
    </w:p>
    <w:p w14:paraId="7B624F22" w14:textId="77777777" w:rsidR="00036148" w:rsidRPr="00036148" w:rsidRDefault="00036148" w:rsidP="00036148">
      <w:pPr>
        <w:jc w:val="both"/>
        <w:rPr>
          <w:b w:val="0"/>
          <w:bCs/>
          <w:color w:val="auto"/>
        </w:rPr>
      </w:pPr>
      <w:r w:rsidRPr="00036148">
        <w:rPr>
          <w:b w:val="0"/>
          <w:bCs/>
          <w:color w:val="auto"/>
        </w:rPr>
        <w:t>alpha_8 &lt;- 0.05</w:t>
      </w:r>
    </w:p>
    <w:p w14:paraId="0582BD9F" w14:textId="77777777" w:rsidR="00036148" w:rsidRPr="00036148" w:rsidRDefault="00036148" w:rsidP="00036148">
      <w:pPr>
        <w:jc w:val="both"/>
        <w:rPr>
          <w:b w:val="0"/>
          <w:bCs/>
          <w:color w:val="auto"/>
        </w:rPr>
      </w:pPr>
    </w:p>
    <w:p w14:paraId="03B13064" w14:textId="77777777" w:rsidR="00036148" w:rsidRPr="00036148" w:rsidRDefault="00036148" w:rsidP="00036148">
      <w:pPr>
        <w:jc w:val="both"/>
        <w:rPr>
          <w:b w:val="0"/>
          <w:bCs/>
          <w:color w:val="auto"/>
        </w:rPr>
      </w:pPr>
      <w:r w:rsidRPr="00036148">
        <w:rPr>
          <w:b w:val="0"/>
          <w:bCs/>
          <w:color w:val="auto"/>
        </w:rPr>
        <w:lastRenderedPageBreak/>
        <w:t xml:space="preserve">Plant_Measure = data.frame(PlantFood = rep(c("A", "B"), each=6), </w:t>
      </w:r>
    </w:p>
    <w:p w14:paraId="3F9A2593" w14:textId="77777777" w:rsidR="00036148" w:rsidRPr="00036148" w:rsidRDefault="00036148" w:rsidP="00036148">
      <w:pPr>
        <w:jc w:val="both"/>
        <w:rPr>
          <w:b w:val="0"/>
          <w:bCs/>
          <w:color w:val="auto"/>
        </w:rPr>
      </w:pPr>
      <w:r w:rsidRPr="00036148">
        <w:rPr>
          <w:b w:val="0"/>
          <w:bCs/>
          <w:color w:val="auto"/>
        </w:rPr>
        <w:t xml:space="preserve">                           GrowLight=rep(c("1", "2"), each=3, times=2), </w:t>
      </w:r>
    </w:p>
    <w:p w14:paraId="17A0498D" w14:textId="77777777" w:rsidR="00036148" w:rsidRPr="00036148" w:rsidRDefault="00036148" w:rsidP="00036148">
      <w:pPr>
        <w:jc w:val="both"/>
        <w:rPr>
          <w:b w:val="0"/>
          <w:bCs/>
          <w:color w:val="auto"/>
        </w:rPr>
      </w:pPr>
      <w:r w:rsidRPr="00036148">
        <w:rPr>
          <w:b w:val="0"/>
          <w:bCs/>
          <w:color w:val="auto"/>
        </w:rPr>
        <w:t xml:space="preserve">                           Growth=c(9.2,9.4,8.9,8.5,9.2,8.9,7.1,7.2,8.5,5.5,5.8,7.6))</w:t>
      </w:r>
    </w:p>
    <w:p w14:paraId="7B327532" w14:textId="77777777" w:rsidR="00036148" w:rsidRPr="00036148" w:rsidRDefault="00036148" w:rsidP="00036148">
      <w:pPr>
        <w:jc w:val="both"/>
        <w:rPr>
          <w:b w:val="0"/>
          <w:bCs/>
          <w:color w:val="auto"/>
        </w:rPr>
      </w:pPr>
    </w:p>
    <w:p w14:paraId="59C6EA3C" w14:textId="77777777" w:rsidR="00036148" w:rsidRPr="00036148" w:rsidRDefault="00036148" w:rsidP="00036148">
      <w:pPr>
        <w:jc w:val="both"/>
        <w:rPr>
          <w:b w:val="0"/>
          <w:bCs/>
          <w:color w:val="auto"/>
        </w:rPr>
      </w:pPr>
      <w:r w:rsidRPr="00036148">
        <w:rPr>
          <w:b w:val="0"/>
          <w:bCs/>
          <w:color w:val="auto"/>
        </w:rPr>
        <w:t>Plant_Measure</w:t>
      </w:r>
    </w:p>
    <w:p w14:paraId="3F14EF5E" w14:textId="77777777" w:rsidR="00036148" w:rsidRPr="00036148" w:rsidRDefault="00036148" w:rsidP="00036148">
      <w:pPr>
        <w:jc w:val="both"/>
        <w:rPr>
          <w:b w:val="0"/>
          <w:bCs/>
          <w:color w:val="auto"/>
        </w:rPr>
      </w:pPr>
    </w:p>
    <w:p w14:paraId="212FAE62" w14:textId="77777777" w:rsidR="00036148" w:rsidRPr="00036148" w:rsidRDefault="00036148" w:rsidP="00036148">
      <w:pPr>
        <w:jc w:val="both"/>
        <w:rPr>
          <w:b w:val="0"/>
          <w:bCs/>
          <w:color w:val="auto"/>
        </w:rPr>
      </w:pPr>
      <w:r w:rsidRPr="00036148">
        <w:rPr>
          <w:b w:val="0"/>
          <w:bCs/>
          <w:color w:val="auto"/>
        </w:rPr>
        <w:t>TwoWayAnova_PlantGrowth &lt;- aov(Growth ~ GrowLight * factor(PlantFood), data = Plant_Measure)</w:t>
      </w:r>
    </w:p>
    <w:p w14:paraId="3D41B926" w14:textId="77777777" w:rsidR="00036148" w:rsidRPr="00036148" w:rsidRDefault="00036148" w:rsidP="00036148">
      <w:pPr>
        <w:jc w:val="both"/>
        <w:rPr>
          <w:b w:val="0"/>
          <w:bCs/>
          <w:color w:val="auto"/>
        </w:rPr>
      </w:pPr>
    </w:p>
    <w:p w14:paraId="1D68AE97" w14:textId="77777777" w:rsidR="00036148" w:rsidRPr="00036148" w:rsidRDefault="00036148" w:rsidP="00036148">
      <w:pPr>
        <w:jc w:val="both"/>
        <w:rPr>
          <w:b w:val="0"/>
          <w:bCs/>
          <w:color w:val="auto"/>
        </w:rPr>
      </w:pPr>
      <w:r w:rsidRPr="00036148">
        <w:rPr>
          <w:b w:val="0"/>
          <w:bCs/>
          <w:color w:val="auto"/>
        </w:rPr>
        <w:t>anova(TwoWayAnova_PlantGrowth)</w:t>
      </w:r>
    </w:p>
    <w:p w14:paraId="53FE8AC8" w14:textId="77777777" w:rsidR="00036148" w:rsidRPr="00036148" w:rsidRDefault="00036148" w:rsidP="00036148">
      <w:pPr>
        <w:jc w:val="both"/>
        <w:rPr>
          <w:b w:val="0"/>
          <w:bCs/>
          <w:color w:val="auto"/>
        </w:rPr>
      </w:pPr>
    </w:p>
    <w:p w14:paraId="671EEFC6" w14:textId="77777777" w:rsidR="00036148" w:rsidRPr="00036148" w:rsidRDefault="00036148" w:rsidP="00036148">
      <w:pPr>
        <w:jc w:val="both"/>
        <w:rPr>
          <w:b w:val="0"/>
          <w:bCs/>
          <w:color w:val="auto"/>
        </w:rPr>
      </w:pPr>
      <w:r w:rsidRPr="00036148">
        <w:rPr>
          <w:b w:val="0"/>
          <w:bCs/>
          <w:color w:val="auto"/>
        </w:rPr>
        <w:t>plot(Growth ~ GrowLight + factor(PlantFood), data = Plant_Measure, xlab = "Plant Food")</w:t>
      </w:r>
    </w:p>
    <w:p w14:paraId="28E165F5" w14:textId="77777777" w:rsidR="00036148" w:rsidRPr="00036148" w:rsidRDefault="00036148" w:rsidP="00036148">
      <w:pPr>
        <w:jc w:val="both"/>
        <w:rPr>
          <w:b w:val="0"/>
          <w:bCs/>
          <w:color w:val="auto"/>
        </w:rPr>
      </w:pPr>
    </w:p>
    <w:p w14:paraId="6A11387A" w14:textId="77777777" w:rsidR="00036148" w:rsidRPr="00036148" w:rsidRDefault="00036148" w:rsidP="00036148">
      <w:pPr>
        <w:jc w:val="both"/>
        <w:rPr>
          <w:b w:val="0"/>
          <w:bCs/>
          <w:color w:val="auto"/>
        </w:rPr>
      </w:pPr>
    </w:p>
    <w:p w14:paraId="31B07D4F" w14:textId="77777777" w:rsidR="00036148" w:rsidRPr="00036148" w:rsidRDefault="00036148" w:rsidP="00036148">
      <w:pPr>
        <w:jc w:val="both"/>
        <w:rPr>
          <w:b w:val="0"/>
          <w:bCs/>
          <w:color w:val="auto"/>
        </w:rPr>
      </w:pPr>
      <w:r w:rsidRPr="00036148">
        <w:rPr>
          <w:b w:val="0"/>
          <w:bCs/>
          <w:color w:val="auto"/>
        </w:rPr>
        <w:t>TukeyHSD(TwoWayAnova_PlantGrowth)</w:t>
      </w:r>
    </w:p>
    <w:p w14:paraId="5AC40322" w14:textId="77777777" w:rsidR="00036148" w:rsidRPr="00036148" w:rsidRDefault="00036148" w:rsidP="00036148">
      <w:pPr>
        <w:jc w:val="both"/>
        <w:rPr>
          <w:b w:val="0"/>
          <w:bCs/>
          <w:color w:val="auto"/>
        </w:rPr>
      </w:pPr>
    </w:p>
    <w:p w14:paraId="2CB91B79" w14:textId="77777777" w:rsidR="00036148" w:rsidRPr="00036148" w:rsidRDefault="00036148" w:rsidP="00036148">
      <w:pPr>
        <w:jc w:val="both"/>
        <w:rPr>
          <w:b w:val="0"/>
          <w:bCs/>
          <w:color w:val="auto"/>
        </w:rPr>
      </w:pPr>
    </w:p>
    <w:p w14:paraId="545FCEEB" w14:textId="77777777" w:rsidR="00036148" w:rsidRPr="00036148" w:rsidRDefault="00036148" w:rsidP="00036148">
      <w:pPr>
        <w:jc w:val="both"/>
        <w:rPr>
          <w:b w:val="0"/>
          <w:bCs/>
          <w:color w:val="auto"/>
        </w:rPr>
      </w:pPr>
    </w:p>
    <w:p w14:paraId="7A91DEAA" w14:textId="77777777" w:rsidR="00036148" w:rsidRPr="00036148" w:rsidRDefault="00036148" w:rsidP="00036148">
      <w:pPr>
        <w:jc w:val="both"/>
        <w:rPr>
          <w:b w:val="0"/>
          <w:bCs/>
          <w:color w:val="auto"/>
        </w:rPr>
      </w:pPr>
    </w:p>
    <w:p w14:paraId="49182308" w14:textId="77777777" w:rsidR="00036148" w:rsidRPr="00036148" w:rsidRDefault="00036148" w:rsidP="00036148">
      <w:pPr>
        <w:jc w:val="both"/>
        <w:rPr>
          <w:b w:val="0"/>
          <w:bCs/>
          <w:color w:val="auto"/>
        </w:rPr>
      </w:pPr>
      <w:r w:rsidRPr="00036148">
        <w:rPr>
          <w:b w:val="0"/>
          <w:bCs/>
          <w:color w:val="auto"/>
        </w:rPr>
        <w:t># Question 9: ------------------------------------------------</w:t>
      </w:r>
    </w:p>
    <w:p w14:paraId="3E04CCBD" w14:textId="77777777" w:rsidR="00036148" w:rsidRPr="00036148" w:rsidRDefault="00036148" w:rsidP="00036148">
      <w:pPr>
        <w:jc w:val="both"/>
        <w:rPr>
          <w:b w:val="0"/>
          <w:bCs/>
          <w:color w:val="auto"/>
        </w:rPr>
      </w:pPr>
    </w:p>
    <w:p w14:paraId="592F388A" w14:textId="77777777" w:rsidR="00036148" w:rsidRPr="00036148" w:rsidRDefault="00036148" w:rsidP="00036148">
      <w:pPr>
        <w:jc w:val="both"/>
        <w:rPr>
          <w:b w:val="0"/>
          <w:bCs/>
          <w:color w:val="auto"/>
        </w:rPr>
      </w:pPr>
      <w:r w:rsidRPr="00036148">
        <w:rPr>
          <w:b w:val="0"/>
          <w:bCs/>
          <w:color w:val="auto"/>
        </w:rPr>
        <w:t>Baseball &lt;- read.csv('baseball.csv')</w:t>
      </w:r>
    </w:p>
    <w:p w14:paraId="0398E3B9" w14:textId="77777777" w:rsidR="00036148" w:rsidRPr="00036148" w:rsidRDefault="00036148" w:rsidP="00036148">
      <w:pPr>
        <w:jc w:val="both"/>
        <w:rPr>
          <w:b w:val="0"/>
          <w:bCs/>
          <w:color w:val="auto"/>
        </w:rPr>
      </w:pPr>
    </w:p>
    <w:p w14:paraId="1B64DEAA" w14:textId="77777777" w:rsidR="00036148" w:rsidRPr="00036148" w:rsidRDefault="00036148" w:rsidP="00036148">
      <w:pPr>
        <w:jc w:val="both"/>
        <w:rPr>
          <w:b w:val="0"/>
          <w:bCs/>
          <w:color w:val="auto"/>
        </w:rPr>
      </w:pPr>
      <w:r w:rsidRPr="00036148">
        <w:rPr>
          <w:b w:val="0"/>
          <w:bCs/>
          <w:color w:val="auto"/>
        </w:rPr>
        <w:t>describe(Baseball)</w:t>
      </w:r>
    </w:p>
    <w:p w14:paraId="07BEEAEA" w14:textId="77777777" w:rsidR="00036148" w:rsidRPr="00036148" w:rsidRDefault="00036148" w:rsidP="00036148">
      <w:pPr>
        <w:jc w:val="both"/>
        <w:rPr>
          <w:b w:val="0"/>
          <w:bCs/>
          <w:color w:val="auto"/>
        </w:rPr>
      </w:pPr>
    </w:p>
    <w:p w14:paraId="4246CD9A" w14:textId="77777777" w:rsidR="00036148" w:rsidRPr="00036148" w:rsidRDefault="00036148" w:rsidP="00036148">
      <w:pPr>
        <w:jc w:val="both"/>
        <w:rPr>
          <w:b w:val="0"/>
          <w:bCs/>
          <w:color w:val="auto"/>
        </w:rPr>
      </w:pPr>
      <w:r w:rsidRPr="00036148">
        <w:rPr>
          <w:b w:val="0"/>
          <w:bCs/>
          <w:color w:val="auto"/>
        </w:rPr>
        <w:t>Baseball &lt;- as.data.frame(unclass(Baseball), stringsAsFactors = TRUE)</w:t>
      </w:r>
    </w:p>
    <w:p w14:paraId="314A686F" w14:textId="77777777" w:rsidR="00036148" w:rsidRPr="00036148" w:rsidRDefault="00036148" w:rsidP="00036148">
      <w:pPr>
        <w:jc w:val="both"/>
        <w:rPr>
          <w:b w:val="0"/>
          <w:bCs/>
          <w:color w:val="auto"/>
        </w:rPr>
      </w:pPr>
    </w:p>
    <w:p w14:paraId="0E953BD9" w14:textId="77777777" w:rsidR="00036148" w:rsidRPr="00036148" w:rsidRDefault="00036148" w:rsidP="00036148">
      <w:pPr>
        <w:jc w:val="both"/>
        <w:rPr>
          <w:b w:val="0"/>
          <w:bCs/>
          <w:color w:val="auto"/>
        </w:rPr>
      </w:pPr>
      <w:r w:rsidRPr="00036148">
        <w:rPr>
          <w:b w:val="0"/>
          <w:bCs/>
          <w:color w:val="auto"/>
        </w:rPr>
        <w:t xml:space="preserve">ggplot(Baseball, aes(x = reorder(Team, RS, FUN = median), y = RS, fill = Team)) + </w:t>
      </w:r>
    </w:p>
    <w:p w14:paraId="0E25BF4A" w14:textId="77777777" w:rsidR="00036148" w:rsidRPr="00036148" w:rsidRDefault="00036148" w:rsidP="00036148">
      <w:pPr>
        <w:jc w:val="both"/>
        <w:rPr>
          <w:b w:val="0"/>
          <w:bCs/>
          <w:color w:val="auto"/>
        </w:rPr>
      </w:pPr>
      <w:r w:rsidRPr="00036148">
        <w:rPr>
          <w:b w:val="0"/>
          <w:bCs/>
          <w:color w:val="auto"/>
        </w:rPr>
        <w:t xml:space="preserve">  geom_boxplot(notch = FALSE, alpha = 0.9) + </w:t>
      </w:r>
    </w:p>
    <w:p w14:paraId="592829FC" w14:textId="77777777" w:rsidR="00036148" w:rsidRPr="00036148" w:rsidRDefault="00036148" w:rsidP="00036148">
      <w:pPr>
        <w:jc w:val="both"/>
        <w:rPr>
          <w:b w:val="0"/>
          <w:bCs/>
          <w:color w:val="auto"/>
        </w:rPr>
      </w:pPr>
      <w:r w:rsidRPr="00036148">
        <w:rPr>
          <w:b w:val="0"/>
          <w:bCs/>
          <w:color w:val="auto"/>
        </w:rPr>
        <w:t xml:space="preserve">  scale_y_continuous(name = "Run Scored", breaks = c(0, Baseball$RS), guide = guide_axis(check.overlap = TRUE)) +</w:t>
      </w:r>
    </w:p>
    <w:p w14:paraId="74DF99E9" w14:textId="77777777" w:rsidR="00036148" w:rsidRPr="00036148" w:rsidRDefault="00036148" w:rsidP="00036148">
      <w:pPr>
        <w:jc w:val="both"/>
        <w:rPr>
          <w:b w:val="0"/>
          <w:bCs/>
          <w:color w:val="auto"/>
        </w:rPr>
      </w:pPr>
      <w:r w:rsidRPr="00036148">
        <w:rPr>
          <w:b w:val="0"/>
          <w:bCs/>
          <w:color w:val="auto"/>
        </w:rPr>
        <w:t xml:space="preserve">  coord_flip() + </w:t>
      </w:r>
    </w:p>
    <w:p w14:paraId="41207907" w14:textId="77777777" w:rsidR="00036148" w:rsidRPr="00036148" w:rsidRDefault="00036148" w:rsidP="00036148">
      <w:pPr>
        <w:jc w:val="both"/>
        <w:rPr>
          <w:b w:val="0"/>
          <w:bCs/>
          <w:color w:val="auto"/>
        </w:rPr>
      </w:pPr>
      <w:r w:rsidRPr="00036148">
        <w:rPr>
          <w:b w:val="0"/>
          <w:bCs/>
          <w:color w:val="auto"/>
        </w:rPr>
        <w:lastRenderedPageBreak/>
        <w:t xml:space="preserve">  stat_boxplot(geom = 'errorbar', width = 0.5) +</w:t>
      </w:r>
    </w:p>
    <w:p w14:paraId="15CFE547" w14:textId="77777777" w:rsidR="00036148" w:rsidRPr="00036148" w:rsidRDefault="00036148" w:rsidP="00036148">
      <w:pPr>
        <w:jc w:val="both"/>
        <w:rPr>
          <w:b w:val="0"/>
          <w:bCs/>
          <w:color w:val="auto"/>
        </w:rPr>
      </w:pPr>
      <w:r w:rsidRPr="00036148">
        <w:rPr>
          <w:b w:val="0"/>
          <w:bCs/>
          <w:color w:val="auto"/>
        </w:rPr>
        <w:t xml:space="preserve">  scale_x_discrete(name = "Team") +</w:t>
      </w:r>
    </w:p>
    <w:p w14:paraId="639B7F33" w14:textId="77777777" w:rsidR="00036148" w:rsidRPr="00036148" w:rsidRDefault="00036148" w:rsidP="00036148">
      <w:pPr>
        <w:jc w:val="both"/>
        <w:rPr>
          <w:b w:val="0"/>
          <w:bCs/>
          <w:color w:val="auto"/>
        </w:rPr>
      </w:pPr>
      <w:r w:rsidRPr="00036148">
        <w:rPr>
          <w:b w:val="0"/>
          <w:bCs/>
          <w:color w:val="auto"/>
        </w:rPr>
        <w:t xml:space="preserve">  labs(title = "Teams Runs Scored") +</w:t>
      </w:r>
    </w:p>
    <w:p w14:paraId="5F6BC063" w14:textId="77777777" w:rsidR="00036148" w:rsidRPr="00036148" w:rsidRDefault="00036148" w:rsidP="00036148">
      <w:pPr>
        <w:jc w:val="both"/>
        <w:rPr>
          <w:b w:val="0"/>
          <w:bCs/>
          <w:color w:val="auto"/>
        </w:rPr>
      </w:pPr>
      <w:r w:rsidRPr="00036148">
        <w:rPr>
          <w:b w:val="0"/>
          <w:bCs/>
          <w:color w:val="auto"/>
        </w:rPr>
        <w:t xml:space="preserve">  theme(plot.title = element_text(hjust = 0.5, color = "red", face = "bold"), </w:t>
      </w:r>
    </w:p>
    <w:p w14:paraId="43C06F48" w14:textId="77777777" w:rsidR="00036148" w:rsidRPr="00036148" w:rsidRDefault="00036148" w:rsidP="00036148">
      <w:pPr>
        <w:jc w:val="both"/>
        <w:rPr>
          <w:b w:val="0"/>
          <w:bCs/>
          <w:color w:val="auto"/>
        </w:rPr>
      </w:pPr>
      <w:r w:rsidRPr="00036148">
        <w:rPr>
          <w:b w:val="0"/>
          <w:bCs/>
          <w:color w:val="auto"/>
        </w:rPr>
        <w:t xml:space="preserve">        axis.title.x = element_text(color = "Orange"), </w:t>
      </w:r>
    </w:p>
    <w:p w14:paraId="4879E46A" w14:textId="77777777" w:rsidR="00036148" w:rsidRPr="00036148" w:rsidRDefault="00036148" w:rsidP="00036148">
      <w:pPr>
        <w:jc w:val="both"/>
        <w:rPr>
          <w:b w:val="0"/>
          <w:bCs/>
          <w:color w:val="auto"/>
        </w:rPr>
      </w:pPr>
      <w:r w:rsidRPr="00036148">
        <w:rPr>
          <w:b w:val="0"/>
          <w:bCs/>
          <w:color w:val="auto"/>
        </w:rPr>
        <w:t xml:space="preserve">        axis.title.y = element_text(color = "orange"),</w:t>
      </w:r>
    </w:p>
    <w:p w14:paraId="073C8663" w14:textId="77777777" w:rsidR="00036148" w:rsidRPr="00036148" w:rsidRDefault="00036148" w:rsidP="00036148">
      <w:pPr>
        <w:jc w:val="both"/>
        <w:rPr>
          <w:b w:val="0"/>
          <w:bCs/>
          <w:color w:val="auto"/>
        </w:rPr>
      </w:pPr>
      <w:r w:rsidRPr="00036148">
        <w:rPr>
          <w:b w:val="0"/>
          <w:bCs/>
          <w:color w:val="auto"/>
        </w:rPr>
        <w:t xml:space="preserve">        axis.text.x = element_text(color = "cyan4", angle = 90),</w:t>
      </w:r>
    </w:p>
    <w:p w14:paraId="37FC2934" w14:textId="77777777" w:rsidR="00036148" w:rsidRPr="00036148" w:rsidRDefault="00036148" w:rsidP="00036148">
      <w:pPr>
        <w:jc w:val="both"/>
        <w:rPr>
          <w:b w:val="0"/>
          <w:bCs/>
          <w:color w:val="auto"/>
        </w:rPr>
      </w:pPr>
      <w:r w:rsidRPr="00036148">
        <w:rPr>
          <w:b w:val="0"/>
          <w:bCs/>
          <w:color w:val="auto"/>
        </w:rPr>
        <w:t xml:space="preserve">        axis.text.y = element_text(color = "cyan4"),</w:t>
      </w:r>
    </w:p>
    <w:p w14:paraId="5FC5944B" w14:textId="77777777" w:rsidR="00036148" w:rsidRPr="00036148" w:rsidRDefault="00036148" w:rsidP="00036148">
      <w:pPr>
        <w:jc w:val="both"/>
        <w:rPr>
          <w:b w:val="0"/>
          <w:bCs/>
          <w:color w:val="auto"/>
        </w:rPr>
      </w:pPr>
      <w:r w:rsidRPr="00036148">
        <w:rPr>
          <w:b w:val="0"/>
          <w:bCs/>
          <w:color w:val="auto"/>
        </w:rPr>
        <w:t xml:space="preserve">        axis.line = element_line(color = "cyan4")</w:t>
      </w:r>
    </w:p>
    <w:p w14:paraId="39D6EA5F" w14:textId="77777777" w:rsidR="00036148" w:rsidRPr="00036148" w:rsidRDefault="00036148" w:rsidP="00036148">
      <w:pPr>
        <w:jc w:val="both"/>
        <w:rPr>
          <w:b w:val="0"/>
          <w:bCs/>
          <w:color w:val="auto"/>
        </w:rPr>
      </w:pPr>
      <w:r w:rsidRPr="00036148">
        <w:rPr>
          <w:b w:val="0"/>
          <w:bCs/>
          <w:color w:val="auto"/>
        </w:rPr>
        <w:t xml:space="preserve">  )</w:t>
      </w:r>
    </w:p>
    <w:p w14:paraId="04EA1249" w14:textId="77777777" w:rsidR="00036148" w:rsidRPr="00036148" w:rsidRDefault="00036148" w:rsidP="00036148">
      <w:pPr>
        <w:jc w:val="both"/>
        <w:rPr>
          <w:b w:val="0"/>
          <w:bCs/>
          <w:color w:val="auto"/>
        </w:rPr>
      </w:pPr>
    </w:p>
    <w:p w14:paraId="22CC30D8" w14:textId="77777777" w:rsidR="00036148" w:rsidRPr="00036148" w:rsidRDefault="00036148" w:rsidP="00036148">
      <w:pPr>
        <w:jc w:val="both"/>
        <w:rPr>
          <w:b w:val="0"/>
          <w:bCs/>
          <w:color w:val="auto"/>
        </w:rPr>
      </w:pPr>
      <w:r w:rsidRPr="00036148">
        <w:rPr>
          <w:b w:val="0"/>
          <w:bCs/>
          <w:color w:val="auto"/>
        </w:rPr>
        <w:t xml:space="preserve">wins &lt;- Baseball %&gt;% </w:t>
      </w:r>
    </w:p>
    <w:p w14:paraId="0E7A9C66" w14:textId="77777777" w:rsidR="00036148" w:rsidRPr="00036148" w:rsidRDefault="00036148" w:rsidP="00036148">
      <w:pPr>
        <w:jc w:val="both"/>
        <w:rPr>
          <w:b w:val="0"/>
          <w:bCs/>
          <w:color w:val="auto"/>
        </w:rPr>
      </w:pPr>
      <w:r w:rsidRPr="00036148">
        <w:rPr>
          <w:b w:val="0"/>
          <w:bCs/>
          <w:color w:val="auto"/>
        </w:rPr>
        <w:t xml:space="preserve">  group_by(Team) %&gt;% </w:t>
      </w:r>
    </w:p>
    <w:p w14:paraId="10CEA4F0" w14:textId="77777777" w:rsidR="00036148" w:rsidRPr="00036148" w:rsidRDefault="00036148" w:rsidP="00036148">
      <w:pPr>
        <w:jc w:val="both"/>
        <w:rPr>
          <w:b w:val="0"/>
          <w:bCs/>
          <w:color w:val="auto"/>
        </w:rPr>
      </w:pPr>
      <w:r w:rsidRPr="00036148">
        <w:rPr>
          <w:b w:val="0"/>
          <w:bCs/>
          <w:color w:val="auto"/>
        </w:rPr>
        <w:t xml:space="preserve">  summarize(wins = sum(W)) %&gt;% </w:t>
      </w:r>
    </w:p>
    <w:p w14:paraId="629A4149" w14:textId="77777777" w:rsidR="00036148" w:rsidRPr="00036148" w:rsidRDefault="00036148" w:rsidP="00036148">
      <w:pPr>
        <w:jc w:val="both"/>
        <w:rPr>
          <w:b w:val="0"/>
          <w:bCs/>
          <w:color w:val="auto"/>
        </w:rPr>
      </w:pPr>
      <w:r w:rsidRPr="00036148">
        <w:rPr>
          <w:b w:val="0"/>
          <w:bCs/>
          <w:color w:val="auto"/>
        </w:rPr>
        <w:t xml:space="preserve">  as_tibble() </w:t>
      </w:r>
    </w:p>
    <w:p w14:paraId="52C76CE7" w14:textId="77777777" w:rsidR="00036148" w:rsidRPr="00036148" w:rsidRDefault="00036148" w:rsidP="00036148">
      <w:pPr>
        <w:jc w:val="both"/>
        <w:rPr>
          <w:b w:val="0"/>
          <w:bCs/>
          <w:color w:val="auto"/>
        </w:rPr>
      </w:pPr>
    </w:p>
    <w:p w14:paraId="47A9BC86" w14:textId="77777777" w:rsidR="00036148" w:rsidRPr="00036148" w:rsidRDefault="00036148" w:rsidP="00036148">
      <w:pPr>
        <w:jc w:val="both"/>
        <w:rPr>
          <w:b w:val="0"/>
          <w:bCs/>
          <w:color w:val="auto"/>
        </w:rPr>
      </w:pPr>
      <w:r w:rsidRPr="00036148">
        <w:rPr>
          <w:b w:val="0"/>
          <w:bCs/>
          <w:color w:val="auto"/>
        </w:rPr>
        <w:t>hist(wins$wins, main = "Distribution of Team's Wins", xlab = "Number of Wins Per Team", col = "Pink")</w:t>
      </w:r>
    </w:p>
    <w:p w14:paraId="55B23C04" w14:textId="77777777" w:rsidR="00036148" w:rsidRPr="00036148" w:rsidRDefault="00036148" w:rsidP="00036148">
      <w:pPr>
        <w:jc w:val="both"/>
        <w:rPr>
          <w:b w:val="0"/>
          <w:bCs/>
          <w:color w:val="auto"/>
        </w:rPr>
      </w:pPr>
    </w:p>
    <w:p w14:paraId="31B54F67" w14:textId="77777777" w:rsidR="00036148" w:rsidRPr="00036148" w:rsidRDefault="00036148" w:rsidP="00036148">
      <w:pPr>
        <w:jc w:val="both"/>
        <w:rPr>
          <w:b w:val="0"/>
          <w:bCs/>
          <w:color w:val="auto"/>
        </w:rPr>
      </w:pPr>
      <w:r w:rsidRPr="00036148">
        <w:rPr>
          <w:b w:val="0"/>
          <w:bCs/>
          <w:color w:val="auto"/>
        </w:rPr>
        <w:t xml:space="preserve">Baseball$Decade &lt;- Baseball$Year - (Baseball$Year %% 10) </w:t>
      </w:r>
    </w:p>
    <w:p w14:paraId="13B3F61E" w14:textId="77777777" w:rsidR="00036148" w:rsidRPr="00036148" w:rsidRDefault="00036148" w:rsidP="00036148">
      <w:pPr>
        <w:jc w:val="both"/>
        <w:rPr>
          <w:b w:val="0"/>
          <w:bCs/>
          <w:color w:val="auto"/>
        </w:rPr>
      </w:pPr>
    </w:p>
    <w:p w14:paraId="79F58C40" w14:textId="77777777" w:rsidR="00036148" w:rsidRPr="00036148" w:rsidRDefault="00036148" w:rsidP="00036148">
      <w:pPr>
        <w:jc w:val="both"/>
        <w:rPr>
          <w:b w:val="0"/>
          <w:bCs/>
          <w:color w:val="auto"/>
        </w:rPr>
      </w:pPr>
      <w:r w:rsidRPr="00036148">
        <w:rPr>
          <w:b w:val="0"/>
          <w:bCs/>
          <w:color w:val="auto"/>
        </w:rPr>
        <w:t xml:space="preserve">Decade_Win &lt;- Baseball %&gt;% </w:t>
      </w:r>
    </w:p>
    <w:p w14:paraId="5C126BA9" w14:textId="77777777" w:rsidR="00036148" w:rsidRPr="00036148" w:rsidRDefault="00036148" w:rsidP="00036148">
      <w:pPr>
        <w:jc w:val="both"/>
        <w:rPr>
          <w:b w:val="0"/>
          <w:bCs/>
          <w:color w:val="auto"/>
        </w:rPr>
      </w:pPr>
      <w:r w:rsidRPr="00036148">
        <w:rPr>
          <w:b w:val="0"/>
          <w:bCs/>
          <w:color w:val="auto"/>
        </w:rPr>
        <w:t xml:space="preserve">  group_by(Decade) %&gt;% </w:t>
      </w:r>
    </w:p>
    <w:p w14:paraId="49B90856" w14:textId="77777777" w:rsidR="00036148" w:rsidRPr="00036148" w:rsidRDefault="00036148" w:rsidP="00036148">
      <w:pPr>
        <w:jc w:val="both"/>
        <w:rPr>
          <w:b w:val="0"/>
          <w:bCs/>
          <w:color w:val="auto"/>
        </w:rPr>
      </w:pPr>
      <w:r w:rsidRPr="00036148">
        <w:rPr>
          <w:b w:val="0"/>
          <w:bCs/>
          <w:color w:val="auto"/>
        </w:rPr>
        <w:t xml:space="preserve">  summarize(wins = sum(W)) %&gt;% </w:t>
      </w:r>
    </w:p>
    <w:p w14:paraId="5A81B231" w14:textId="77777777" w:rsidR="00036148" w:rsidRPr="00036148" w:rsidRDefault="00036148" w:rsidP="00036148">
      <w:pPr>
        <w:jc w:val="both"/>
        <w:rPr>
          <w:b w:val="0"/>
          <w:bCs/>
          <w:color w:val="auto"/>
        </w:rPr>
      </w:pPr>
      <w:r w:rsidRPr="00036148">
        <w:rPr>
          <w:b w:val="0"/>
          <w:bCs/>
          <w:color w:val="auto"/>
        </w:rPr>
        <w:t xml:space="preserve">  as_tibble() </w:t>
      </w:r>
    </w:p>
    <w:p w14:paraId="3C9DF1AB" w14:textId="77777777" w:rsidR="00036148" w:rsidRPr="00036148" w:rsidRDefault="00036148" w:rsidP="00036148">
      <w:pPr>
        <w:jc w:val="both"/>
        <w:rPr>
          <w:b w:val="0"/>
          <w:bCs/>
          <w:color w:val="auto"/>
        </w:rPr>
      </w:pPr>
    </w:p>
    <w:p w14:paraId="124D0E3B" w14:textId="77777777" w:rsidR="00036148" w:rsidRPr="00036148" w:rsidRDefault="00036148" w:rsidP="00036148">
      <w:pPr>
        <w:jc w:val="both"/>
        <w:rPr>
          <w:b w:val="0"/>
          <w:bCs/>
          <w:color w:val="auto"/>
        </w:rPr>
      </w:pPr>
      <w:r w:rsidRPr="00036148">
        <w:rPr>
          <w:b w:val="0"/>
          <w:bCs/>
          <w:color w:val="auto"/>
        </w:rPr>
        <w:t>Decade_Win</w:t>
      </w:r>
    </w:p>
    <w:p w14:paraId="3127B07F" w14:textId="77777777" w:rsidR="00036148" w:rsidRPr="00036148" w:rsidRDefault="00036148" w:rsidP="00036148">
      <w:pPr>
        <w:jc w:val="both"/>
        <w:rPr>
          <w:b w:val="0"/>
          <w:bCs/>
          <w:color w:val="auto"/>
        </w:rPr>
      </w:pPr>
    </w:p>
    <w:p w14:paraId="5AAAC16A" w14:textId="77777777" w:rsidR="00036148" w:rsidRPr="00036148" w:rsidRDefault="00036148" w:rsidP="00036148">
      <w:pPr>
        <w:jc w:val="both"/>
        <w:rPr>
          <w:b w:val="0"/>
          <w:bCs/>
          <w:color w:val="auto"/>
        </w:rPr>
      </w:pPr>
      <w:r w:rsidRPr="00036148">
        <w:rPr>
          <w:b w:val="0"/>
          <w:bCs/>
          <w:color w:val="auto"/>
        </w:rPr>
        <w:t xml:space="preserve">hist(Decade_Win$wins, main = "Distribution of Wins per Decade", xlab = "Number of Wins Per Decade", xaxt = "n") </w:t>
      </w:r>
    </w:p>
    <w:p w14:paraId="63CAF212" w14:textId="77777777" w:rsidR="00036148" w:rsidRPr="00036148" w:rsidRDefault="00036148" w:rsidP="00036148">
      <w:pPr>
        <w:jc w:val="both"/>
        <w:rPr>
          <w:b w:val="0"/>
          <w:bCs/>
          <w:color w:val="auto"/>
        </w:rPr>
      </w:pPr>
      <w:r w:rsidRPr="00036148">
        <w:rPr>
          <w:b w:val="0"/>
          <w:bCs/>
          <w:color w:val="auto"/>
        </w:rPr>
        <w:t>axis(1, at = seq(5000, 25000, by = 2000), labels = seq(5000, 25000, by = 2000))</w:t>
      </w:r>
    </w:p>
    <w:p w14:paraId="7BB59253" w14:textId="77777777" w:rsidR="00036148" w:rsidRPr="00036148" w:rsidRDefault="00036148" w:rsidP="00036148">
      <w:pPr>
        <w:jc w:val="both"/>
        <w:rPr>
          <w:b w:val="0"/>
          <w:bCs/>
          <w:color w:val="auto"/>
        </w:rPr>
      </w:pPr>
    </w:p>
    <w:p w14:paraId="7FBB68AB" w14:textId="77777777" w:rsidR="00036148" w:rsidRPr="00036148" w:rsidRDefault="00036148" w:rsidP="00036148">
      <w:pPr>
        <w:jc w:val="both"/>
        <w:rPr>
          <w:b w:val="0"/>
          <w:bCs/>
          <w:color w:val="auto"/>
        </w:rPr>
      </w:pPr>
      <w:r w:rsidRPr="00036148">
        <w:rPr>
          <w:b w:val="0"/>
          <w:bCs/>
          <w:color w:val="auto"/>
        </w:rPr>
        <w:t>mean(Decade_Win$wins)</w:t>
      </w:r>
    </w:p>
    <w:p w14:paraId="53AB6553" w14:textId="77777777" w:rsidR="00036148" w:rsidRPr="00036148" w:rsidRDefault="00036148" w:rsidP="00036148">
      <w:pPr>
        <w:jc w:val="both"/>
        <w:rPr>
          <w:b w:val="0"/>
          <w:bCs/>
          <w:color w:val="auto"/>
        </w:rPr>
      </w:pPr>
      <w:r w:rsidRPr="00036148">
        <w:rPr>
          <w:b w:val="0"/>
          <w:bCs/>
          <w:color w:val="auto"/>
        </w:rPr>
        <w:lastRenderedPageBreak/>
        <w:t>median(Decade_Win$wins)</w:t>
      </w:r>
    </w:p>
    <w:p w14:paraId="715B0F12" w14:textId="77777777" w:rsidR="00036148" w:rsidRPr="00036148" w:rsidRDefault="00036148" w:rsidP="00036148">
      <w:pPr>
        <w:jc w:val="both"/>
        <w:rPr>
          <w:b w:val="0"/>
          <w:bCs/>
          <w:color w:val="auto"/>
        </w:rPr>
      </w:pPr>
    </w:p>
    <w:p w14:paraId="4D5E1149" w14:textId="77777777" w:rsidR="00036148" w:rsidRPr="00036148" w:rsidRDefault="00036148" w:rsidP="00036148">
      <w:pPr>
        <w:jc w:val="both"/>
        <w:rPr>
          <w:b w:val="0"/>
          <w:bCs/>
          <w:color w:val="auto"/>
        </w:rPr>
      </w:pPr>
      <w:r w:rsidRPr="00036148">
        <w:rPr>
          <w:b w:val="0"/>
          <w:bCs/>
          <w:color w:val="auto"/>
        </w:rPr>
        <w:t># Assuming the expected frequencies are equal for wins by decade</w:t>
      </w:r>
    </w:p>
    <w:p w14:paraId="2CC9FF27" w14:textId="77777777" w:rsidR="00036148" w:rsidRPr="00036148" w:rsidRDefault="00036148" w:rsidP="00036148">
      <w:pPr>
        <w:jc w:val="both"/>
        <w:rPr>
          <w:b w:val="0"/>
          <w:bCs/>
          <w:color w:val="auto"/>
        </w:rPr>
      </w:pPr>
      <w:r w:rsidRPr="00036148">
        <w:rPr>
          <w:b w:val="0"/>
          <w:bCs/>
          <w:color w:val="auto"/>
        </w:rPr>
        <w:t># Stating the Hypothesis:</w:t>
      </w:r>
    </w:p>
    <w:p w14:paraId="5C4E48A4" w14:textId="77777777" w:rsidR="00036148" w:rsidRPr="00036148" w:rsidRDefault="00036148" w:rsidP="00036148">
      <w:pPr>
        <w:jc w:val="both"/>
        <w:rPr>
          <w:b w:val="0"/>
          <w:bCs/>
          <w:color w:val="auto"/>
        </w:rPr>
      </w:pPr>
      <w:r w:rsidRPr="00036148">
        <w:rPr>
          <w:b w:val="0"/>
          <w:bCs/>
          <w:color w:val="auto"/>
        </w:rPr>
        <w:t># H0: There is no difference in the number of wins by decade</w:t>
      </w:r>
    </w:p>
    <w:p w14:paraId="4245B4BD" w14:textId="77777777" w:rsidR="00036148" w:rsidRPr="00036148" w:rsidRDefault="00036148" w:rsidP="00036148">
      <w:pPr>
        <w:jc w:val="both"/>
        <w:rPr>
          <w:b w:val="0"/>
          <w:bCs/>
          <w:color w:val="auto"/>
        </w:rPr>
      </w:pPr>
      <w:r w:rsidRPr="00036148">
        <w:rPr>
          <w:b w:val="0"/>
          <w:bCs/>
          <w:color w:val="auto"/>
        </w:rPr>
        <w:t># H1: There is a difference in the number of wins by decade</w:t>
      </w:r>
    </w:p>
    <w:p w14:paraId="0733857D" w14:textId="77777777" w:rsidR="00036148" w:rsidRPr="00036148" w:rsidRDefault="00036148" w:rsidP="00036148">
      <w:pPr>
        <w:jc w:val="both"/>
        <w:rPr>
          <w:b w:val="0"/>
          <w:bCs/>
          <w:color w:val="auto"/>
        </w:rPr>
      </w:pPr>
    </w:p>
    <w:p w14:paraId="5E94C32E" w14:textId="77777777" w:rsidR="00036148" w:rsidRPr="00036148" w:rsidRDefault="00036148" w:rsidP="00036148">
      <w:pPr>
        <w:jc w:val="both"/>
        <w:rPr>
          <w:b w:val="0"/>
          <w:bCs/>
          <w:color w:val="auto"/>
        </w:rPr>
      </w:pPr>
      <w:r w:rsidRPr="00036148">
        <w:rPr>
          <w:b w:val="0"/>
          <w:bCs/>
          <w:color w:val="auto"/>
        </w:rPr>
        <w:t># df = (number of rows - 1) * (number of columns -1)</w:t>
      </w:r>
    </w:p>
    <w:p w14:paraId="0C10B373" w14:textId="77777777" w:rsidR="00036148" w:rsidRPr="00036148" w:rsidRDefault="00036148" w:rsidP="00036148">
      <w:pPr>
        <w:jc w:val="both"/>
        <w:rPr>
          <w:b w:val="0"/>
          <w:bCs/>
          <w:color w:val="auto"/>
        </w:rPr>
      </w:pPr>
      <w:r w:rsidRPr="00036148">
        <w:rPr>
          <w:b w:val="0"/>
          <w:bCs/>
          <w:color w:val="auto"/>
        </w:rPr>
        <w:t># Critical Value = qchisq(alpha, df, lower.tail = F)</w:t>
      </w:r>
    </w:p>
    <w:p w14:paraId="77C1004A" w14:textId="77777777" w:rsidR="00036148" w:rsidRPr="00036148" w:rsidRDefault="00036148" w:rsidP="00036148">
      <w:pPr>
        <w:jc w:val="both"/>
        <w:rPr>
          <w:b w:val="0"/>
          <w:bCs/>
          <w:color w:val="auto"/>
        </w:rPr>
      </w:pPr>
    </w:p>
    <w:p w14:paraId="42351BF5" w14:textId="77777777" w:rsidR="00036148" w:rsidRPr="00036148" w:rsidRDefault="00036148" w:rsidP="00036148">
      <w:pPr>
        <w:jc w:val="both"/>
        <w:rPr>
          <w:b w:val="0"/>
          <w:bCs/>
          <w:color w:val="auto"/>
        </w:rPr>
      </w:pPr>
      <w:r w:rsidRPr="00036148">
        <w:rPr>
          <w:b w:val="0"/>
          <w:bCs/>
          <w:color w:val="auto"/>
        </w:rPr>
        <w:t>cvalue_WinsByDecade &lt;- qchisq(0.05, 5, lower.tail = F)</w:t>
      </w:r>
    </w:p>
    <w:p w14:paraId="0A7E5043" w14:textId="77777777" w:rsidR="00036148" w:rsidRPr="00036148" w:rsidRDefault="00036148" w:rsidP="00036148">
      <w:pPr>
        <w:jc w:val="both"/>
        <w:rPr>
          <w:b w:val="0"/>
          <w:bCs/>
          <w:color w:val="auto"/>
        </w:rPr>
      </w:pPr>
      <w:r w:rsidRPr="00036148">
        <w:rPr>
          <w:b w:val="0"/>
          <w:bCs/>
          <w:color w:val="auto"/>
        </w:rPr>
        <w:t>cvalue_WinsByDecade</w:t>
      </w:r>
    </w:p>
    <w:p w14:paraId="2AD9CE0B" w14:textId="77777777" w:rsidR="00036148" w:rsidRPr="00036148" w:rsidRDefault="00036148" w:rsidP="00036148">
      <w:pPr>
        <w:jc w:val="both"/>
        <w:rPr>
          <w:b w:val="0"/>
          <w:bCs/>
          <w:color w:val="auto"/>
        </w:rPr>
      </w:pPr>
    </w:p>
    <w:p w14:paraId="00C23C37" w14:textId="77777777" w:rsidR="00036148" w:rsidRPr="00036148" w:rsidRDefault="00036148" w:rsidP="00036148">
      <w:pPr>
        <w:jc w:val="both"/>
        <w:rPr>
          <w:b w:val="0"/>
          <w:bCs/>
          <w:color w:val="auto"/>
        </w:rPr>
      </w:pPr>
      <w:r w:rsidRPr="00036148">
        <w:rPr>
          <w:b w:val="0"/>
          <w:bCs/>
          <w:color w:val="auto"/>
        </w:rPr>
        <w:t>alpha_9 &lt;- 0.05</w:t>
      </w:r>
    </w:p>
    <w:p w14:paraId="368CB0A5" w14:textId="77777777" w:rsidR="00036148" w:rsidRPr="00036148" w:rsidRDefault="00036148" w:rsidP="00036148">
      <w:pPr>
        <w:jc w:val="both"/>
        <w:rPr>
          <w:b w:val="0"/>
          <w:bCs/>
          <w:color w:val="auto"/>
        </w:rPr>
      </w:pPr>
    </w:p>
    <w:p w14:paraId="4E61794B" w14:textId="77777777" w:rsidR="00036148" w:rsidRPr="00036148" w:rsidRDefault="00036148" w:rsidP="00036148">
      <w:pPr>
        <w:jc w:val="both"/>
        <w:rPr>
          <w:b w:val="0"/>
          <w:bCs/>
          <w:color w:val="auto"/>
        </w:rPr>
      </w:pPr>
      <w:r w:rsidRPr="00036148">
        <w:rPr>
          <w:b w:val="0"/>
          <w:bCs/>
          <w:color w:val="auto"/>
        </w:rPr>
        <w:t>ChisqTest_Result_WinsByDecade &lt;- chisq.test (Decade_Win)</w:t>
      </w:r>
    </w:p>
    <w:p w14:paraId="0C76FEE7" w14:textId="77777777" w:rsidR="00036148" w:rsidRPr="00036148" w:rsidRDefault="00036148" w:rsidP="00036148">
      <w:pPr>
        <w:jc w:val="both"/>
        <w:rPr>
          <w:b w:val="0"/>
          <w:bCs/>
          <w:color w:val="auto"/>
        </w:rPr>
      </w:pPr>
    </w:p>
    <w:p w14:paraId="4C1D906D" w14:textId="77777777" w:rsidR="00036148" w:rsidRPr="00036148" w:rsidRDefault="00036148" w:rsidP="00036148">
      <w:pPr>
        <w:jc w:val="both"/>
        <w:rPr>
          <w:b w:val="0"/>
          <w:bCs/>
          <w:color w:val="auto"/>
        </w:rPr>
      </w:pPr>
      <w:r w:rsidRPr="00036148">
        <w:rPr>
          <w:b w:val="0"/>
          <w:bCs/>
          <w:color w:val="auto"/>
        </w:rPr>
        <w:t>ChisqTest_Result_WinsByDecade$statistic</w:t>
      </w:r>
    </w:p>
    <w:p w14:paraId="253A7B64" w14:textId="77777777" w:rsidR="00036148" w:rsidRPr="00036148" w:rsidRDefault="00036148" w:rsidP="00036148">
      <w:pPr>
        <w:jc w:val="both"/>
        <w:rPr>
          <w:b w:val="0"/>
          <w:bCs/>
          <w:color w:val="auto"/>
        </w:rPr>
      </w:pPr>
      <w:r w:rsidRPr="00036148">
        <w:rPr>
          <w:b w:val="0"/>
          <w:bCs/>
          <w:color w:val="auto"/>
        </w:rPr>
        <w:t>ChisqTest_Result_WinsByDecade$p.value</w:t>
      </w:r>
    </w:p>
    <w:p w14:paraId="4F9C8458" w14:textId="77777777" w:rsidR="00036148" w:rsidRPr="00036148" w:rsidRDefault="00036148" w:rsidP="00036148">
      <w:pPr>
        <w:jc w:val="both"/>
        <w:rPr>
          <w:b w:val="0"/>
          <w:bCs/>
          <w:color w:val="auto"/>
        </w:rPr>
      </w:pPr>
      <w:r w:rsidRPr="00036148">
        <w:rPr>
          <w:b w:val="0"/>
          <w:bCs/>
          <w:color w:val="auto"/>
        </w:rPr>
        <w:t>ChisqTest_Result_WinsByDecade$parameter</w:t>
      </w:r>
    </w:p>
    <w:p w14:paraId="428DF5B7" w14:textId="77777777" w:rsidR="00036148" w:rsidRPr="00036148" w:rsidRDefault="00036148" w:rsidP="00036148">
      <w:pPr>
        <w:jc w:val="both"/>
        <w:rPr>
          <w:b w:val="0"/>
          <w:bCs/>
          <w:color w:val="auto"/>
        </w:rPr>
      </w:pPr>
    </w:p>
    <w:p w14:paraId="5B184DD6" w14:textId="77777777" w:rsidR="00036148" w:rsidRPr="00036148" w:rsidRDefault="00036148" w:rsidP="00036148">
      <w:pPr>
        <w:jc w:val="both"/>
        <w:rPr>
          <w:b w:val="0"/>
          <w:bCs/>
          <w:color w:val="auto"/>
        </w:rPr>
      </w:pPr>
      <w:r w:rsidRPr="00036148">
        <w:rPr>
          <w:b w:val="0"/>
          <w:bCs/>
          <w:color w:val="auto"/>
        </w:rPr>
        <w:t>ChisqTest_Result_WinsByDecade</w:t>
      </w:r>
    </w:p>
    <w:p w14:paraId="4E6EFB36" w14:textId="77777777" w:rsidR="00036148" w:rsidRPr="00036148" w:rsidRDefault="00036148" w:rsidP="00036148">
      <w:pPr>
        <w:jc w:val="both"/>
        <w:rPr>
          <w:b w:val="0"/>
          <w:bCs/>
          <w:color w:val="auto"/>
        </w:rPr>
      </w:pPr>
    </w:p>
    <w:p w14:paraId="12A812BF" w14:textId="77777777" w:rsidR="00036148" w:rsidRPr="00036148" w:rsidRDefault="00036148" w:rsidP="00036148">
      <w:pPr>
        <w:jc w:val="both"/>
        <w:rPr>
          <w:b w:val="0"/>
          <w:bCs/>
          <w:color w:val="auto"/>
        </w:rPr>
      </w:pPr>
    </w:p>
    <w:p w14:paraId="54E3F1D7" w14:textId="77777777" w:rsidR="00036148" w:rsidRPr="00036148" w:rsidRDefault="00036148" w:rsidP="00036148">
      <w:pPr>
        <w:jc w:val="both"/>
        <w:rPr>
          <w:b w:val="0"/>
          <w:bCs/>
          <w:color w:val="auto"/>
        </w:rPr>
      </w:pPr>
      <w:r w:rsidRPr="00036148">
        <w:rPr>
          <w:b w:val="0"/>
          <w:bCs/>
          <w:color w:val="auto"/>
        </w:rPr>
        <w:t>ifelse(ChisqTest_Result_WinsByDecade$p.value &gt; alpha_9, "Fail to reject null hypothesis", "Reject the null hypothesis")</w:t>
      </w:r>
    </w:p>
    <w:p w14:paraId="47C1B7BF" w14:textId="77777777" w:rsidR="00036148" w:rsidRPr="00036148" w:rsidRDefault="00036148" w:rsidP="00036148">
      <w:pPr>
        <w:jc w:val="both"/>
        <w:rPr>
          <w:b w:val="0"/>
          <w:bCs/>
          <w:color w:val="auto"/>
        </w:rPr>
      </w:pPr>
    </w:p>
    <w:p w14:paraId="582B0CE2" w14:textId="6DB2F0C7" w:rsidR="00666940" w:rsidRPr="00D21497" w:rsidRDefault="00036148" w:rsidP="00036148">
      <w:pPr>
        <w:jc w:val="both"/>
        <w:rPr>
          <w:b w:val="0"/>
          <w:bCs/>
          <w:color w:val="auto"/>
        </w:rPr>
      </w:pPr>
      <w:r w:rsidRPr="00036148">
        <w:rPr>
          <w:b w:val="0"/>
          <w:bCs/>
          <w:color w:val="auto"/>
        </w:rPr>
        <w:t># Reject null Hypothesis: There is a difference in the number of wins by decade as p-value comes out to be greater than alpha.</w:t>
      </w:r>
    </w:p>
    <w:sectPr w:rsidR="00666940" w:rsidRPr="00D21497" w:rsidSect="006D6186">
      <w:headerReference w:type="default" r:id="rId31"/>
      <w:footerReference w:type="default" r:id="rId32"/>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6EECF" w14:textId="77777777" w:rsidR="00A5589B" w:rsidRDefault="00A5589B">
      <w:r>
        <w:separator/>
      </w:r>
    </w:p>
    <w:p w14:paraId="01745185" w14:textId="77777777" w:rsidR="00A5589B" w:rsidRDefault="00A5589B"/>
  </w:endnote>
  <w:endnote w:type="continuationSeparator" w:id="0">
    <w:p w14:paraId="427C42DE" w14:textId="77777777" w:rsidR="00A5589B" w:rsidRDefault="00A5589B">
      <w:r>
        <w:continuationSeparator/>
      </w:r>
    </w:p>
    <w:p w14:paraId="341E06BB" w14:textId="77777777" w:rsidR="00A5589B" w:rsidRDefault="00A55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572B2" w14:textId="77777777" w:rsidR="00A5589B" w:rsidRDefault="00A5589B">
      <w:r>
        <w:separator/>
      </w:r>
    </w:p>
    <w:p w14:paraId="162E0C87" w14:textId="77777777" w:rsidR="00A5589B" w:rsidRDefault="00A5589B"/>
  </w:footnote>
  <w:footnote w:type="continuationSeparator" w:id="0">
    <w:p w14:paraId="3A963223" w14:textId="77777777" w:rsidR="00A5589B" w:rsidRDefault="00A5589B">
      <w:r>
        <w:continuationSeparator/>
      </w:r>
    </w:p>
    <w:p w14:paraId="2F0E4BD9" w14:textId="77777777" w:rsidR="00A5589B" w:rsidRDefault="00A55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2482E"/>
    <w:rsid w:val="00036148"/>
    <w:rsid w:val="0003715C"/>
    <w:rsid w:val="000413BC"/>
    <w:rsid w:val="0004276C"/>
    <w:rsid w:val="00050324"/>
    <w:rsid w:val="0005080B"/>
    <w:rsid w:val="0007503F"/>
    <w:rsid w:val="00085A9A"/>
    <w:rsid w:val="00097FE3"/>
    <w:rsid w:val="000A0150"/>
    <w:rsid w:val="000E63C9"/>
    <w:rsid w:val="000E74F5"/>
    <w:rsid w:val="000F15E1"/>
    <w:rsid w:val="001013DB"/>
    <w:rsid w:val="00115912"/>
    <w:rsid w:val="00130E9D"/>
    <w:rsid w:val="00132F11"/>
    <w:rsid w:val="00140188"/>
    <w:rsid w:val="00144781"/>
    <w:rsid w:val="00150A6D"/>
    <w:rsid w:val="00153BE8"/>
    <w:rsid w:val="001728F7"/>
    <w:rsid w:val="0018490F"/>
    <w:rsid w:val="00185B35"/>
    <w:rsid w:val="001A2F52"/>
    <w:rsid w:val="001A6FD2"/>
    <w:rsid w:val="001B50F1"/>
    <w:rsid w:val="001C611E"/>
    <w:rsid w:val="001D2189"/>
    <w:rsid w:val="001F2BC8"/>
    <w:rsid w:val="001F5F6B"/>
    <w:rsid w:val="00200326"/>
    <w:rsid w:val="002003A2"/>
    <w:rsid w:val="0020175D"/>
    <w:rsid w:val="00210FEC"/>
    <w:rsid w:val="002162E0"/>
    <w:rsid w:val="0022252B"/>
    <w:rsid w:val="00224854"/>
    <w:rsid w:val="00243EBC"/>
    <w:rsid w:val="002451CE"/>
    <w:rsid w:val="00246A35"/>
    <w:rsid w:val="00263874"/>
    <w:rsid w:val="00271DC7"/>
    <w:rsid w:val="00284348"/>
    <w:rsid w:val="002927D2"/>
    <w:rsid w:val="00293997"/>
    <w:rsid w:val="002A0059"/>
    <w:rsid w:val="002A4CCA"/>
    <w:rsid w:val="002B25A6"/>
    <w:rsid w:val="002B4D4A"/>
    <w:rsid w:val="002C181F"/>
    <w:rsid w:val="002C680C"/>
    <w:rsid w:val="002D5206"/>
    <w:rsid w:val="002D6E6A"/>
    <w:rsid w:val="002E3431"/>
    <w:rsid w:val="002F2304"/>
    <w:rsid w:val="002F51F5"/>
    <w:rsid w:val="00312137"/>
    <w:rsid w:val="00316A27"/>
    <w:rsid w:val="00330359"/>
    <w:rsid w:val="00334686"/>
    <w:rsid w:val="0033762F"/>
    <w:rsid w:val="00347554"/>
    <w:rsid w:val="00347BF7"/>
    <w:rsid w:val="00366C7E"/>
    <w:rsid w:val="0036730A"/>
    <w:rsid w:val="003759CD"/>
    <w:rsid w:val="00377B08"/>
    <w:rsid w:val="00384EA3"/>
    <w:rsid w:val="003A366A"/>
    <w:rsid w:val="003A39A1"/>
    <w:rsid w:val="003A5581"/>
    <w:rsid w:val="003C2191"/>
    <w:rsid w:val="003C4353"/>
    <w:rsid w:val="003D3863"/>
    <w:rsid w:val="003D4F8D"/>
    <w:rsid w:val="003F752A"/>
    <w:rsid w:val="00403285"/>
    <w:rsid w:val="004110DE"/>
    <w:rsid w:val="0044085A"/>
    <w:rsid w:val="00440E6D"/>
    <w:rsid w:val="00470CD5"/>
    <w:rsid w:val="00486AA9"/>
    <w:rsid w:val="00491D11"/>
    <w:rsid w:val="00493EE4"/>
    <w:rsid w:val="004A02B5"/>
    <w:rsid w:val="004B0BD3"/>
    <w:rsid w:val="004B188A"/>
    <w:rsid w:val="004B21A5"/>
    <w:rsid w:val="004B6E03"/>
    <w:rsid w:val="004C4BBA"/>
    <w:rsid w:val="004C4FBE"/>
    <w:rsid w:val="004D3489"/>
    <w:rsid w:val="004E4CC7"/>
    <w:rsid w:val="004F7C18"/>
    <w:rsid w:val="005037F0"/>
    <w:rsid w:val="00507DB3"/>
    <w:rsid w:val="005108B6"/>
    <w:rsid w:val="0051615D"/>
    <w:rsid w:val="00516A86"/>
    <w:rsid w:val="005200D6"/>
    <w:rsid w:val="005275F6"/>
    <w:rsid w:val="005440AC"/>
    <w:rsid w:val="00544E6D"/>
    <w:rsid w:val="00551DB7"/>
    <w:rsid w:val="0055421A"/>
    <w:rsid w:val="00572102"/>
    <w:rsid w:val="00573CB3"/>
    <w:rsid w:val="005A1463"/>
    <w:rsid w:val="005A5174"/>
    <w:rsid w:val="005B0268"/>
    <w:rsid w:val="005B3559"/>
    <w:rsid w:val="005C0AC5"/>
    <w:rsid w:val="005D5BB3"/>
    <w:rsid w:val="005D7B14"/>
    <w:rsid w:val="005F1BB0"/>
    <w:rsid w:val="005F335A"/>
    <w:rsid w:val="005F7464"/>
    <w:rsid w:val="006054AA"/>
    <w:rsid w:val="006275A1"/>
    <w:rsid w:val="00647321"/>
    <w:rsid w:val="00656C4D"/>
    <w:rsid w:val="006663CD"/>
    <w:rsid w:val="00666940"/>
    <w:rsid w:val="006B4646"/>
    <w:rsid w:val="006B4A28"/>
    <w:rsid w:val="006C23DB"/>
    <w:rsid w:val="006C3048"/>
    <w:rsid w:val="006C6889"/>
    <w:rsid w:val="006D6186"/>
    <w:rsid w:val="006E5716"/>
    <w:rsid w:val="006E58CF"/>
    <w:rsid w:val="00712034"/>
    <w:rsid w:val="00717DD1"/>
    <w:rsid w:val="007202C2"/>
    <w:rsid w:val="00722983"/>
    <w:rsid w:val="0072496B"/>
    <w:rsid w:val="007302B3"/>
    <w:rsid w:val="00730733"/>
    <w:rsid w:val="00730E3A"/>
    <w:rsid w:val="00736AAF"/>
    <w:rsid w:val="00740403"/>
    <w:rsid w:val="007530D5"/>
    <w:rsid w:val="00754C90"/>
    <w:rsid w:val="00765B2A"/>
    <w:rsid w:val="0077613C"/>
    <w:rsid w:val="00783A34"/>
    <w:rsid w:val="007C4179"/>
    <w:rsid w:val="007C4CE2"/>
    <w:rsid w:val="007C6B52"/>
    <w:rsid w:val="007C7192"/>
    <w:rsid w:val="007D16C5"/>
    <w:rsid w:val="007D509B"/>
    <w:rsid w:val="007D568B"/>
    <w:rsid w:val="007E4225"/>
    <w:rsid w:val="007E4BA9"/>
    <w:rsid w:val="007F3E92"/>
    <w:rsid w:val="0080563A"/>
    <w:rsid w:val="00805A4B"/>
    <w:rsid w:val="00812664"/>
    <w:rsid w:val="008276B2"/>
    <w:rsid w:val="00831925"/>
    <w:rsid w:val="0083687D"/>
    <w:rsid w:val="008402D9"/>
    <w:rsid w:val="00847191"/>
    <w:rsid w:val="00862FE4"/>
    <w:rsid w:val="0086389A"/>
    <w:rsid w:val="00864696"/>
    <w:rsid w:val="00873C6C"/>
    <w:rsid w:val="0087537E"/>
    <w:rsid w:val="00875390"/>
    <w:rsid w:val="0087605E"/>
    <w:rsid w:val="008817C6"/>
    <w:rsid w:val="0088238B"/>
    <w:rsid w:val="00894471"/>
    <w:rsid w:val="008A0D9A"/>
    <w:rsid w:val="008A2287"/>
    <w:rsid w:val="008B1FEE"/>
    <w:rsid w:val="008B758A"/>
    <w:rsid w:val="008D7667"/>
    <w:rsid w:val="008F311C"/>
    <w:rsid w:val="008F52D1"/>
    <w:rsid w:val="008F7654"/>
    <w:rsid w:val="00903C32"/>
    <w:rsid w:val="00906CAF"/>
    <w:rsid w:val="00907F4A"/>
    <w:rsid w:val="00916B16"/>
    <w:rsid w:val="00916F0B"/>
    <w:rsid w:val="009173B9"/>
    <w:rsid w:val="00923A94"/>
    <w:rsid w:val="00923F55"/>
    <w:rsid w:val="00931F40"/>
    <w:rsid w:val="00931FCD"/>
    <w:rsid w:val="0093335D"/>
    <w:rsid w:val="0093613E"/>
    <w:rsid w:val="00937A7C"/>
    <w:rsid w:val="00940534"/>
    <w:rsid w:val="00943026"/>
    <w:rsid w:val="00960787"/>
    <w:rsid w:val="00962FFF"/>
    <w:rsid w:val="00965C50"/>
    <w:rsid w:val="00966B81"/>
    <w:rsid w:val="00966BB1"/>
    <w:rsid w:val="00973FA4"/>
    <w:rsid w:val="0097494C"/>
    <w:rsid w:val="00984905"/>
    <w:rsid w:val="009943E8"/>
    <w:rsid w:val="009A5B7E"/>
    <w:rsid w:val="009B14CC"/>
    <w:rsid w:val="009B6256"/>
    <w:rsid w:val="009C15CA"/>
    <w:rsid w:val="009C7720"/>
    <w:rsid w:val="009E3A35"/>
    <w:rsid w:val="009E48BF"/>
    <w:rsid w:val="009F13F3"/>
    <w:rsid w:val="009F185F"/>
    <w:rsid w:val="00A151B3"/>
    <w:rsid w:val="00A20085"/>
    <w:rsid w:val="00A23AFA"/>
    <w:rsid w:val="00A31B3E"/>
    <w:rsid w:val="00A40B8E"/>
    <w:rsid w:val="00A410D9"/>
    <w:rsid w:val="00A532F3"/>
    <w:rsid w:val="00A5589B"/>
    <w:rsid w:val="00A83474"/>
    <w:rsid w:val="00A83B47"/>
    <w:rsid w:val="00A84864"/>
    <w:rsid w:val="00A8489E"/>
    <w:rsid w:val="00AA795A"/>
    <w:rsid w:val="00AB4A29"/>
    <w:rsid w:val="00AC29F3"/>
    <w:rsid w:val="00AD0120"/>
    <w:rsid w:val="00AD03D3"/>
    <w:rsid w:val="00AE69B0"/>
    <w:rsid w:val="00AE765F"/>
    <w:rsid w:val="00AF388D"/>
    <w:rsid w:val="00B0182A"/>
    <w:rsid w:val="00B231E5"/>
    <w:rsid w:val="00B3261F"/>
    <w:rsid w:val="00B5640E"/>
    <w:rsid w:val="00B61515"/>
    <w:rsid w:val="00B97692"/>
    <w:rsid w:val="00BA043C"/>
    <w:rsid w:val="00BA2EC3"/>
    <w:rsid w:val="00BB48B2"/>
    <w:rsid w:val="00BC7426"/>
    <w:rsid w:val="00BF6812"/>
    <w:rsid w:val="00C02B87"/>
    <w:rsid w:val="00C06E2E"/>
    <w:rsid w:val="00C11885"/>
    <w:rsid w:val="00C15552"/>
    <w:rsid w:val="00C16AA0"/>
    <w:rsid w:val="00C22BB4"/>
    <w:rsid w:val="00C4086D"/>
    <w:rsid w:val="00C45784"/>
    <w:rsid w:val="00C6645C"/>
    <w:rsid w:val="00C70196"/>
    <w:rsid w:val="00C754EF"/>
    <w:rsid w:val="00C844F9"/>
    <w:rsid w:val="00C871A2"/>
    <w:rsid w:val="00CA1896"/>
    <w:rsid w:val="00CA206E"/>
    <w:rsid w:val="00CB5B28"/>
    <w:rsid w:val="00CB7E1A"/>
    <w:rsid w:val="00CC445E"/>
    <w:rsid w:val="00CE0B1A"/>
    <w:rsid w:val="00CE0CAD"/>
    <w:rsid w:val="00CE4771"/>
    <w:rsid w:val="00CF5371"/>
    <w:rsid w:val="00D00782"/>
    <w:rsid w:val="00D0323A"/>
    <w:rsid w:val="00D0559F"/>
    <w:rsid w:val="00D077E9"/>
    <w:rsid w:val="00D11ADC"/>
    <w:rsid w:val="00D21497"/>
    <w:rsid w:val="00D21EB6"/>
    <w:rsid w:val="00D3588E"/>
    <w:rsid w:val="00D42CB7"/>
    <w:rsid w:val="00D5413D"/>
    <w:rsid w:val="00D570A9"/>
    <w:rsid w:val="00D62875"/>
    <w:rsid w:val="00D70D02"/>
    <w:rsid w:val="00D76959"/>
    <w:rsid w:val="00D770C7"/>
    <w:rsid w:val="00D86945"/>
    <w:rsid w:val="00D90290"/>
    <w:rsid w:val="00D90B8D"/>
    <w:rsid w:val="00D93C82"/>
    <w:rsid w:val="00DA2152"/>
    <w:rsid w:val="00DB1804"/>
    <w:rsid w:val="00DB1B8D"/>
    <w:rsid w:val="00DB5951"/>
    <w:rsid w:val="00DD152F"/>
    <w:rsid w:val="00DD44E2"/>
    <w:rsid w:val="00DE213F"/>
    <w:rsid w:val="00DF027C"/>
    <w:rsid w:val="00DF5B68"/>
    <w:rsid w:val="00DF6D3A"/>
    <w:rsid w:val="00E0029B"/>
    <w:rsid w:val="00E00A32"/>
    <w:rsid w:val="00E1264C"/>
    <w:rsid w:val="00E13830"/>
    <w:rsid w:val="00E229B4"/>
    <w:rsid w:val="00E22ACD"/>
    <w:rsid w:val="00E327F7"/>
    <w:rsid w:val="00E35481"/>
    <w:rsid w:val="00E605F3"/>
    <w:rsid w:val="00E620B0"/>
    <w:rsid w:val="00E6536D"/>
    <w:rsid w:val="00E81B40"/>
    <w:rsid w:val="00E834AD"/>
    <w:rsid w:val="00E87E87"/>
    <w:rsid w:val="00E924B6"/>
    <w:rsid w:val="00E93B31"/>
    <w:rsid w:val="00EB1C94"/>
    <w:rsid w:val="00EB5B93"/>
    <w:rsid w:val="00EC1130"/>
    <w:rsid w:val="00EC3972"/>
    <w:rsid w:val="00EC3C17"/>
    <w:rsid w:val="00ED05BE"/>
    <w:rsid w:val="00ED12C0"/>
    <w:rsid w:val="00EE2F1B"/>
    <w:rsid w:val="00EF0816"/>
    <w:rsid w:val="00EF3E0D"/>
    <w:rsid w:val="00EF555B"/>
    <w:rsid w:val="00F027BB"/>
    <w:rsid w:val="00F11DCF"/>
    <w:rsid w:val="00F162EA"/>
    <w:rsid w:val="00F426CE"/>
    <w:rsid w:val="00F46A28"/>
    <w:rsid w:val="00F52D27"/>
    <w:rsid w:val="00F53C15"/>
    <w:rsid w:val="00F57B87"/>
    <w:rsid w:val="00F61D42"/>
    <w:rsid w:val="00F83527"/>
    <w:rsid w:val="00F856EC"/>
    <w:rsid w:val="00F97F08"/>
    <w:rsid w:val="00FB3176"/>
    <w:rsid w:val="00FC456F"/>
    <w:rsid w:val="00FD583F"/>
    <w:rsid w:val="00FD5DA6"/>
    <w:rsid w:val="00FD7488"/>
    <w:rsid w:val="00FF16B4"/>
    <w:rsid w:val="00FF6E5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551960014">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yjus.com/maths/chi-square-test/"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ckoverflow.com/questions/19375779/how-to-set-xlim-in-a-hist-plot-while-showing-the-full-range-of-the-variable-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youtube.com/watch?v=7uR9c_yA0p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ribbr.com/statistics/one-way-anova/" TargetMode="External"/><Relationship Id="rId30" Type="http://schemas.openxmlformats.org/officeDocument/2006/relationships/hyperlink" Target="https://www.statology.org/character-to-factor-in-r/"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3F2802"/>
    <w:rsid w:val="005A1B09"/>
    <w:rsid w:val="00691D97"/>
    <w:rsid w:val="006C71D2"/>
    <w:rsid w:val="00832EDA"/>
    <w:rsid w:val="009C5B45"/>
    <w:rsid w:val="00AA5965"/>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6106</TotalTime>
  <Pages>31</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18</cp:revision>
  <cp:lastPrinted>2022-02-01T19:13:00Z</cp:lastPrinted>
  <dcterms:created xsi:type="dcterms:W3CDTF">2021-11-10T01:30:00Z</dcterms:created>
  <dcterms:modified xsi:type="dcterms:W3CDTF">2022-02-01T21:19:00Z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